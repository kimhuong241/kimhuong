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r>
      <w:proofErr w:type="gramStart"/>
      <w:r w:rsidRPr="006D1CF5">
        <w:rPr>
          <w:lang w:val="en-US"/>
        </w:rPr>
        <w:t>e.g</w:t>
      </w:r>
      <w:proofErr w:type="gramEnd"/>
      <w:r w:rsidRPr="006D1CF5">
        <w:rPr>
          <w:lang w:val="en-US"/>
        </w:rPr>
        <w:t>.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 xml:space="preserve">For any question please contact bluesign technologies </w:t>
      </w:r>
      <w:proofErr w:type="gramStart"/>
      <w:r w:rsidRPr="007969DC">
        <w:rPr>
          <w:lang w:val="en-GB"/>
        </w:rPr>
        <w:t>ag</w:t>
      </w:r>
      <w:proofErr w:type="gramEnd"/>
      <w:r w:rsidRPr="007969DC">
        <w:rPr>
          <w:lang w:val="en-GB"/>
        </w:rPr>
        <w:t xml:space="preserve">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0" w:name="ProductName2"/>
        <w:tc>
          <w:tcPr>
            <w:tcW w:w="6803" w:type="dxa"/>
          </w:tcPr>
          <w:p w:rsidR="00384340" w:rsidRPr="00D44C43" w:rsidRDefault="001C44CA" w:rsidP="00BE606E">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E606E">
              <w:rPr>
                <w:szCs w:val="20"/>
                <w:lang w:val="en-GB" w:eastAsia="zh-CN"/>
              </w:rPr>
              <w:t xml:space="preserve">HUNTEX </w:t>
            </w:r>
            <w:r w:rsidR="001D01B3">
              <w:rPr>
                <w:szCs w:val="20"/>
                <w:lang w:val="en-GB" w:eastAsia="zh-CN"/>
              </w:rPr>
              <w:t>C</w:t>
            </w:r>
            <w:r w:rsidR="00BE606E">
              <w:rPr>
                <w:szCs w:val="20"/>
                <w:lang w:val="en-GB" w:eastAsia="zh-CN"/>
              </w:rPr>
              <w:t>D</w:t>
            </w:r>
            <w:r w:rsidR="001D01B3">
              <w:rPr>
                <w:szCs w:val="20"/>
                <w:lang w:val="en-GB" w:eastAsia="zh-CN"/>
              </w:rPr>
              <w:t>-08</w:t>
            </w:r>
            <w:r w:rsidRPr="00D44C43">
              <w:rPr>
                <w:szCs w:val="20"/>
                <w:lang w:val="en-GB" w:eastAsia="zh-CN"/>
              </w:rPr>
              <w:fldChar w:fldCharType="end"/>
            </w:r>
            <w:bookmarkEnd w:id="0"/>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1D01B3">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D01B3" w:rsidRPr="001D01B3">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1D01B3">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D01B3" w:rsidRPr="001D01B3">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1D01B3">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D01B3" w:rsidRPr="001D01B3">
              <w:rPr>
                <w:noProof/>
                <w:szCs w:val="20"/>
                <w:lang w:val="en-GB" w:eastAsia="zh-CN"/>
              </w:rPr>
              <w:t>Supporter Manager</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1D01B3">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D01B3" w:rsidRPr="001D01B3">
              <w:rPr>
                <w:noProof/>
                <w:szCs w:val="20"/>
                <w:lang w:val="en-GB" w:eastAsia="zh-CN"/>
              </w:rPr>
              <w:t>phongvattu@hungxuong.com.vn</w:t>
            </w:r>
            <w:r w:rsidR="002E1D85">
              <w:rPr>
                <w:noProof/>
                <w:szCs w:val="20"/>
                <w:lang w:val="en-GB" w:eastAsia="zh-CN"/>
              </w:rPr>
              <w:t xml:space="preserve"> </w:t>
            </w:r>
            <w:r w:rsidR="001D01B3" w:rsidRPr="001D01B3">
              <w:rPr>
                <w:noProof/>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1D01B3">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D01B3" w:rsidRPr="001D01B3">
              <w:rPr>
                <w:noProof/>
                <w:szCs w:val="20"/>
                <w:lang w:val="en-GB" w:eastAsia="zh-CN"/>
              </w:rPr>
              <w:t>84-028-39610618/28 Ext: 108</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BE606E">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D01B3">
              <w:rPr>
                <w:szCs w:val="20"/>
                <w:lang w:val="en-GB" w:eastAsia="zh-CN"/>
              </w:rPr>
              <w:t>C</w:t>
            </w:r>
            <w:r w:rsidR="00BE606E">
              <w:rPr>
                <w:szCs w:val="20"/>
                <w:lang w:val="en-GB" w:eastAsia="zh-CN"/>
              </w:rPr>
              <w:t>H</w:t>
            </w:r>
            <w:r w:rsidR="001D01B3">
              <w:rPr>
                <w:szCs w:val="20"/>
                <w:lang w:val="en-GB" w:eastAsia="zh-CN"/>
              </w:rPr>
              <w:t>-08</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2B260E">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B260E">
              <w:rPr>
                <w:szCs w:val="20"/>
                <w:lang w:val="en-GB" w:eastAsia="zh-CN"/>
              </w:rPr>
              <w:t>5(</w:t>
            </w:r>
            <w:r w:rsidR="001D01B3">
              <w:rPr>
                <w:szCs w:val="20"/>
                <w:lang w:val="en-GB" w:eastAsia="zh-CN"/>
              </w:rPr>
              <w:t>5.5</w:t>
            </w:r>
            <w:r w:rsidR="002B260E">
              <w:rPr>
                <w:szCs w:val="20"/>
                <w:lang w:val="en-GB" w:eastAsia="zh-CN"/>
              </w:rPr>
              <w:t>)</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2B260E">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B260E">
              <w:rPr>
                <w:szCs w:val="20"/>
                <w:lang w:val="en-GB" w:eastAsia="zh-CN"/>
              </w:rPr>
              <w:t>SODIUM GLUCONATE (</w:t>
            </w:r>
            <w:r w:rsidR="002B260E" w:rsidRPr="002B260E">
              <w:rPr>
                <w:szCs w:val="20"/>
                <w:lang w:val="en-GB" w:eastAsia="zh-CN"/>
              </w:rPr>
              <w:t>527-07-1</w:t>
            </w:r>
            <w:r w:rsidR="002B260E">
              <w:rPr>
                <w:szCs w:val="20"/>
                <w:lang w:val="en-GB" w:eastAsia="zh-CN"/>
              </w:rPr>
              <w:t>)</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DF6E5D">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F6E5D">
              <w:rPr>
                <w:szCs w:val="20"/>
                <w:lang w:val="en-GB" w:eastAsia="zh-CN"/>
              </w:rPr>
              <w:t>continuos process</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2B260E">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B260E">
              <w:rPr>
                <w:szCs w:val="20"/>
                <w:lang w:val="en-GB" w:eastAsia="zh-CN"/>
              </w:rPr>
              <w:t>Chelating agent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xml:space="preserve">* The </w:t>
      </w:r>
      <w:proofErr w:type="spellStart"/>
      <w:r w:rsidRPr="000918FB">
        <w:rPr>
          <w:sz w:val="16"/>
          <w:szCs w:val="16"/>
          <w:lang w:val="en-US"/>
        </w:rPr>
        <w:t>bluesign</w:t>
      </w:r>
      <w:proofErr w:type="spellEnd"/>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1" w:name="_Ref314659287"/>
            <w:r w:rsidR="00A90FF8">
              <w:rPr>
                <w:rStyle w:val="EndnoteReference"/>
                <w:b w:val="0"/>
                <w:snapToGrid w:val="0"/>
              </w:rPr>
              <w:endnoteReference w:id="4"/>
            </w:r>
            <w:bookmarkEnd w:id="1"/>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0442FA">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442FA">
              <w:rPr>
                <w:lang w:eastAsia="zh-CN"/>
              </w:rPr>
              <w:t>23.4</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2B260E">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2B260E">
              <w:rPr>
                <w:noProof/>
                <w:lang w:eastAsia="zh-CN"/>
              </w:rPr>
              <w:t>c</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2B260E">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2B260E" w:rsidRPr="002B260E">
              <w:rPr>
                <w:lang w:eastAsia="zh-CN"/>
              </w:rPr>
              <w:t>BOD5/COD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C26D61">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C26D61">
              <w:rPr>
                <w:lang w:eastAsia="zh-CN"/>
              </w:rPr>
              <w:t xml:space="preserve"> </w:t>
            </w:r>
            <w:bookmarkStart w:id="2" w:name="_GoBack"/>
            <w:bookmarkEnd w:id="2"/>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0442FA">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442FA">
              <w:rPr>
                <w:lang w:eastAsia="zh-CN"/>
              </w:rPr>
              <w:t>140</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E61EBE">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E61EBE">
              <w:rPr>
                <w:noProof/>
                <w:lang w:eastAsia="zh-CN"/>
              </w:rPr>
              <w:t xml:space="preserve"> </w:t>
            </w:r>
            <w:r w:rsidRPr="00143A9B">
              <w:rPr>
                <w:lang w:eastAsia="zh-CN"/>
              </w:rPr>
              <w:fldChar w:fldCharType="end"/>
            </w:r>
          </w:p>
        </w:tc>
        <w:tc>
          <w:tcPr>
            <w:tcW w:w="1701" w:type="dxa"/>
            <w:tcBorders>
              <w:bottom w:val="single" w:sz="4" w:space="0" w:color="BFBFBF"/>
            </w:tcBorders>
          </w:tcPr>
          <w:p w:rsidR="00E61EBE" w:rsidRDefault="001C44CA" w:rsidP="00E61EBE">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E61EBE">
              <w:rPr>
                <w:lang w:eastAsia="zh-CN"/>
              </w:rPr>
              <w:t>Cuvette test, dichromate,</w:t>
            </w:r>
          </w:p>
          <w:p w:rsidR="00194AB0" w:rsidRPr="00143A9B" w:rsidRDefault="00E61EBE" w:rsidP="00E61EBE">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2B260E">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2B260E">
              <w:rPr>
                <w:lang w:eastAsia="zh-CN"/>
              </w:rPr>
              <w:t>32.7</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2B260E">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2B260E" w:rsidRPr="002B260E">
              <w:rPr>
                <w:lang w:eastAsia="zh-CN"/>
              </w:rPr>
              <w:t>SMEWW 5210B:2012</w:t>
            </w:r>
            <w:r w:rsidR="002B260E">
              <w:rPr>
                <w:lang w:eastAsia="zh-CN"/>
              </w:rPr>
              <w:t xml:space="preserve"> </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E61EBE">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61EBE" w:rsidRPr="00E61EBE">
              <w:rPr>
                <w:lang w:eastAsia="zh-CN"/>
              </w:rPr>
              <w:t>&gt;10</w:t>
            </w:r>
            <w:r w:rsidR="00E61EBE">
              <w:rPr>
                <w:lang w:eastAsia="zh-CN"/>
              </w:rPr>
              <w:t>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E61EBE">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61EBE" w:rsidRPr="00E61EBE">
              <w:rPr>
                <w:lang w:eastAsia="zh-CN"/>
              </w:rPr>
              <w:t xml:space="preserve">&gt;100mg/L based on GHS classification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E61EB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61EBE">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23119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E61EB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61EBE">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23119E" w:rsidRPr="0023119E">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E61EB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61EBE">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23119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E61EB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61EBE">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23119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E61EB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61EBE">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3119E">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E61EBE">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61EBE" w:rsidRPr="00E61EBE">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E61EBE">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61EBE" w:rsidRPr="00E61EBE">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E61EBE">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61EBE" w:rsidRPr="00E61EBE">
              <w:rPr>
                <w:szCs w:val="20"/>
                <w:lang w:val="en-US" w:eastAsia="zh-CN"/>
              </w:rPr>
              <w:t>based on GHS classification</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3119E">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3F7A24">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7A24" w:rsidRPr="003F7A24">
              <w:rPr>
                <w:szCs w:val="20"/>
                <w:lang w:val="en-US" w:eastAsia="zh-CN"/>
              </w:rPr>
              <w:t>&gt; 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3F7A24">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7A24">
              <w:rPr>
                <w:szCs w:val="20"/>
                <w:lang w:val="en-US" w:eastAsia="zh-CN"/>
              </w:rPr>
              <w:t xml:space="preserve">used material not classified according to CLP criteria. </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3F7A24">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7A24" w:rsidRPr="003F7A24">
              <w:rPr>
                <w:szCs w:val="20"/>
                <w:lang w:val="en-US" w:eastAsia="zh-CN"/>
              </w:rPr>
              <w:t>&gt;2500</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E54221">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54221" w:rsidRPr="00E54221">
              <w:rPr>
                <w:szCs w:val="20"/>
                <w:lang w:val="en-US" w:eastAsia="zh-CN"/>
              </w:rPr>
              <w:t xml:space="preserve">used material not classified according to CLP criteria. </w:t>
            </w:r>
            <w:r w:rsidR="00E54221">
              <w:rPr>
                <w:szCs w:val="20"/>
                <w:lang w:val="en-US" w:eastAsia="zh-CN"/>
              </w:rPr>
              <w:t xml:space="preserve">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3119E">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3F7A24">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7A24">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3F7A24">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7A24">
              <w:rPr>
                <w:szCs w:val="20"/>
                <w:lang w:val="en-US" w:eastAsia="zh-CN"/>
              </w:rPr>
              <w:t>this is a chelating agent</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3F7A24">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7A24">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3F7A24">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7A24" w:rsidRPr="003F7A24">
              <w:rPr>
                <w:szCs w:val="20"/>
                <w:lang w:val="en-US" w:eastAsia="zh-CN"/>
              </w:rPr>
              <w:t>this is a chelating agent</w:t>
            </w:r>
            <w:r w:rsidR="003F7A24">
              <w:rPr>
                <w:szCs w:val="20"/>
                <w:lang w:val="en-US" w:eastAsia="zh-CN"/>
              </w:rPr>
              <w:t xml:space="preserve">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lastRenderedPageBreak/>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proofErr w:type="gramStart"/>
            <w:r>
              <w:rPr>
                <w:b/>
                <w:snapToGrid w:val="0"/>
                <w:szCs w:val="20"/>
                <w:lang w:val="en-GB" w:eastAsia="zh-CN"/>
              </w:rPr>
              <w:t>present</w:t>
            </w:r>
            <w:proofErr w:type="gramEnd"/>
            <w:r>
              <w:rPr>
                <w:b/>
                <w:snapToGrid w:val="0"/>
                <w:szCs w:val="20"/>
                <w:lang w:val="en-GB" w:eastAsia="zh-CN"/>
              </w:rPr>
              <w: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F7A24">
        <w:rPr>
          <w:noProof/>
          <w:szCs w:val="20"/>
          <w:lang w:val="en-GB" w:eastAsia="zh-CN"/>
        </w:rPr>
        <w:t>this product doesn't contain any substances listed in the BSSL.</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3F7A24">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F7A24">
              <w:rPr>
                <w:szCs w:val="20"/>
                <w:lang w:val="en-GB" w:eastAsia="zh-CN"/>
              </w:rPr>
              <w:t xml:space="preserve">HOCHIMINH CITY, </w:t>
            </w:r>
            <w:r w:rsidR="003F7A24">
              <w:rPr>
                <w:noProof/>
                <w:szCs w:val="20"/>
                <w:lang w:val="en-GB" w:eastAsia="zh-CN"/>
              </w:rPr>
              <w:t>1/3/2019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F7A24" w:rsidRPr="003F7A24">
              <w:rPr>
                <w:noProof/>
                <w:szCs w:val="20"/>
                <w:lang w:val="en-GB" w:eastAsia="zh-CN"/>
              </w:rPr>
              <w:t>THAI KIEM LINH/ supporter manager,</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80F" w:rsidRDefault="00AE380F" w:rsidP="007C272E">
      <w:r>
        <w:separator/>
      </w:r>
    </w:p>
  </w:endnote>
  <w:endnote w:type="continuationSeparator" w:id="0">
    <w:p w:rsidR="00AE380F" w:rsidRDefault="00AE380F" w:rsidP="007C272E">
      <w:r>
        <w:continuationSeparator/>
      </w:r>
    </w:p>
  </w:endnote>
  <w:endnote w:id="1">
    <w:p w:rsidR="001D01B3" w:rsidRPr="00B82D2D" w:rsidRDefault="001D01B3"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1D01B3" w:rsidRPr="000918FB" w:rsidRDefault="001D01B3"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1D01B3" w:rsidRPr="000918FB" w:rsidRDefault="001D01B3"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1D01B3" w:rsidRDefault="001D01B3">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1D01B3" w:rsidRPr="00A90FF8" w:rsidRDefault="001D01B3"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1D01B3" w:rsidRPr="00827F91" w:rsidRDefault="001D01B3">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1B3" w:rsidRPr="00AB62D7" w:rsidRDefault="001D01B3"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1D01B3" w:rsidRPr="00FA631C" w:rsidRDefault="001D01B3"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Pr>
        <w:rFonts w:eastAsia="Times New Roman" w:cs="MyriadPro-Semibold"/>
        <w:noProof/>
        <w:color w:val="003374"/>
        <w:sz w:val="12"/>
        <w:szCs w:val="12"/>
        <w:lang w:val="en-US" w:eastAsia="de-CH"/>
      </w:rPr>
      <w:t>Document2</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0442FA">
      <w:rPr>
        <w:rFonts w:eastAsia="Times New Roman" w:cs="MyriadPro-Semibold"/>
        <w:noProof/>
        <w:color w:val="003374"/>
        <w:sz w:val="12"/>
        <w:szCs w:val="12"/>
        <w:lang w:val="en-US" w:eastAsia="de-CH"/>
      </w:rPr>
      <w:t>March 2, 2019</w:t>
    </w:r>
    <w:r>
      <w:rPr>
        <w:rFonts w:eastAsia="Times New Roman" w:cs="MyriadPro-Semibold"/>
        <w:color w:val="003374"/>
        <w:sz w:val="12"/>
        <w:szCs w:val="12"/>
        <w:lang w:val="en-US" w:eastAsia="de-CH"/>
      </w:rPr>
      <w:fldChar w:fldCharType="end"/>
    </w:r>
  </w:p>
  <w:p w:rsidR="001D01B3" w:rsidRPr="008E0898" w:rsidRDefault="001D01B3"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C26D61">
      <w:rPr>
        <w:rFonts w:eastAsia="Times New Roman" w:cs="MyriadPro-Semibold"/>
        <w:noProof/>
        <w:color w:val="003374"/>
        <w:sz w:val="12"/>
        <w:szCs w:val="12"/>
        <w:lang w:eastAsia="de-CH"/>
      </w:rPr>
      <w:t>3</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C26D61">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1B3" w:rsidRPr="00AB62D7" w:rsidRDefault="001D01B3"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1D01B3" w:rsidRPr="00CA76A6" w:rsidRDefault="001D01B3"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Pr="0023119E">
      <w:rPr>
        <w:rFonts w:eastAsia="Times New Roman" w:cs="MyriadPro-Semibold"/>
        <w:noProof/>
        <w:color w:val="003374"/>
        <w:sz w:val="12"/>
        <w:szCs w:val="12"/>
        <w:lang w:val="en-US" w:eastAsia="de-CH"/>
      </w:rPr>
      <w:t>Document2</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0442FA">
      <w:rPr>
        <w:rFonts w:eastAsia="Times New Roman" w:cs="MyriadPro-Semibold"/>
        <w:noProof/>
        <w:color w:val="003374"/>
        <w:sz w:val="12"/>
        <w:szCs w:val="12"/>
        <w:lang w:val="en-US" w:eastAsia="de-CH"/>
      </w:rPr>
      <w:t>March 2, 2019</w:t>
    </w:r>
    <w:r>
      <w:rPr>
        <w:rFonts w:eastAsia="Times New Roman" w:cs="MyriadPro-Semibold"/>
        <w:color w:val="003374"/>
        <w:sz w:val="12"/>
        <w:szCs w:val="12"/>
        <w:lang w:val="en-US" w:eastAsia="de-CH"/>
      </w:rPr>
      <w:fldChar w:fldCharType="end"/>
    </w:r>
  </w:p>
  <w:p w:rsidR="001D01B3" w:rsidRPr="00AB62D7" w:rsidRDefault="001D01B3"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0442FA">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0442FA">
      <w:rPr>
        <w:rFonts w:eastAsia="Times New Roman" w:cs="MyriadPro-Semibold"/>
        <w:noProof/>
        <w:color w:val="003374"/>
        <w:sz w:val="12"/>
        <w:szCs w:val="12"/>
        <w:lang w:eastAsia="de-CH"/>
      </w:rPr>
      <w:t>3</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80F" w:rsidRDefault="00AE380F" w:rsidP="007C272E">
      <w:r>
        <w:separator/>
      </w:r>
    </w:p>
  </w:footnote>
  <w:footnote w:type="continuationSeparator" w:id="0">
    <w:p w:rsidR="00AE380F" w:rsidRDefault="00AE380F" w:rsidP="007C272E">
      <w:r>
        <w:continuationSeparator/>
      </w:r>
    </w:p>
  </w:footnote>
  <w:footnote w:id="1">
    <w:p w:rsidR="001D01B3" w:rsidRPr="00FD7AA8" w:rsidRDefault="001D01B3"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1D01B3" w:rsidRPr="00721E36" w:rsidRDefault="001D01B3"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1D01B3" w:rsidRPr="00721E36" w:rsidRDefault="001D01B3"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1D01B3" w:rsidRPr="007378D5" w:rsidTr="0099690F">
      <w:trPr>
        <w:cantSplit/>
      </w:trPr>
      <w:tc>
        <w:tcPr>
          <w:tcW w:w="1829" w:type="dxa"/>
          <w:shd w:val="clear" w:color="auto" w:fill="E1EBF7"/>
        </w:tcPr>
        <w:p w:rsidR="001D01B3" w:rsidRPr="007378D5" w:rsidRDefault="001D01B3" w:rsidP="00414A86">
          <w:pPr>
            <w:pStyle w:val="KopfzeilePSF"/>
          </w:pPr>
          <w:r>
            <w:t xml:space="preserve">Product Screening Form: </w:t>
          </w:r>
        </w:p>
      </w:tc>
      <w:tc>
        <w:tcPr>
          <w:tcW w:w="8391" w:type="dxa"/>
          <w:shd w:val="clear" w:color="auto" w:fill="E1EBF7"/>
        </w:tcPr>
        <w:p w:rsidR="001D01B3" w:rsidRPr="007378D5" w:rsidRDefault="001D01B3"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Pr>
              <w:szCs w:val="20"/>
              <w:lang w:eastAsia="zh-CN"/>
            </w:rPr>
            <w:t xml:space="preserve">     </w:t>
          </w:r>
          <w:r>
            <w:rPr>
              <w:lang w:val="de-CH" w:eastAsia="zh-CN"/>
            </w:rPr>
            <w:fldChar w:fldCharType="end"/>
          </w:r>
        </w:p>
      </w:tc>
    </w:tr>
  </w:tbl>
  <w:p w:rsidR="001D01B3" w:rsidRDefault="001D01B3"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1B3" w:rsidRDefault="001D01B3"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1B3" w:rsidRDefault="001D01B3"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1B3" w:rsidRDefault="001D01B3"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9E"/>
    <w:rsid w:val="00000DB2"/>
    <w:rsid w:val="0000335C"/>
    <w:rsid w:val="00010148"/>
    <w:rsid w:val="0003684F"/>
    <w:rsid w:val="000442FA"/>
    <w:rsid w:val="00045974"/>
    <w:rsid w:val="00055F0F"/>
    <w:rsid w:val="000673D0"/>
    <w:rsid w:val="00072BC5"/>
    <w:rsid w:val="00075852"/>
    <w:rsid w:val="00076570"/>
    <w:rsid w:val="000777EE"/>
    <w:rsid w:val="000819F8"/>
    <w:rsid w:val="0008706C"/>
    <w:rsid w:val="000918FB"/>
    <w:rsid w:val="00091E64"/>
    <w:rsid w:val="000A418D"/>
    <w:rsid w:val="000A4397"/>
    <w:rsid w:val="000B21BE"/>
    <w:rsid w:val="000B3434"/>
    <w:rsid w:val="000B60FF"/>
    <w:rsid w:val="000B786F"/>
    <w:rsid w:val="000C0CE8"/>
    <w:rsid w:val="000C2B37"/>
    <w:rsid w:val="000C2D5C"/>
    <w:rsid w:val="000C69FC"/>
    <w:rsid w:val="000D4E65"/>
    <w:rsid w:val="000E01AD"/>
    <w:rsid w:val="000E37DB"/>
    <w:rsid w:val="00106BC5"/>
    <w:rsid w:val="00111295"/>
    <w:rsid w:val="00131297"/>
    <w:rsid w:val="001335D0"/>
    <w:rsid w:val="00134F19"/>
    <w:rsid w:val="00140F6A"/>
    <w:rsid w:val="001431EA"/>
    <w:rsid w:val="001440B8"/>
    <w:rsid w:val="0015657A"/>
    <w:rsid w:val="0016498D"/>
    <w:rsid w:val="001701A5"/>
    <w:rsid w:val="001711EC"/>
    <w:rsid w:val="00173876"/>
    <w:rsid w:val="00174B39"/>
    <w:rsid w:val="00175D1F"/>
    <w:rsid w:val="001773F5"/>
    <w:rsid w:val="00194AB0"/>
    <w:rsid w:val="00197F47"/>
    <w:rsid w:val="001A33BD"/>
    <w:rsid w:val="001A33D3"/>
    <w:rsid w:val="001B3179"/>
    <w:rsid w:val="001B7D3D"/>
    <w:rsid w:val="001C2D59"/>
    <w:rsid w:val="001C44CA"/>
    <w:rsid w:val="001C7095"/>
    <w:rsid w:val="001D01B3"/>
    <w:rsid w:val="001D5E00"/>
    <w:rsid w:val="001D6994"/>
    <w:rsid w:val="001E3A43"/>
    <w:rsid w:val="001E5710"/>
    <w:rsid w:val="001F13EB"/>
    <w:rsid w:val="00202071"/>
    <w:rsid w:val="00210FBF"/>
    <w:rsid w:val="002141ED"/>
    <w:rsid w:val="0023119E"/>
    <w:rsid w:val="002424D5"/>
    <w:rsid w:val="00250AD4"/>
    <w:rsid w:val="00250D97"/>
    <w:rsid w:val="0027331E"/>
    <w:rsid w:val="00293962"/>
    <w:rsid w:val="00295187"/>
    <w:rsid w:val="002A1E52"/>
    <w:rsid w:val="002B260E"/>
    <w:rsid w:val="002C1903"/>
    <w:rsid w:val="002C74E4"/>
    <w:rsid w:val="002C76FB"/>
    <w:rsid w:val="002D27DE"/>
    <w:rsid w:val="002D3AD1"/>
    <w:rsid w:val="002E02A9"/>
    <w:rsid w:val="002E15D1"/>
    <w:rsid w:val="002E1D85"/>
    <w:rsid w:val="002E6AB8"/>
    <w:rsid w:val="002F2FDD"/>
    <w:rsid w:val="00300852"/>
    <w:rsid w:val="00334D37"/>
    <w:rsid w:val="00347630"/>
    <w:rsid w:val="00363B23"/>
    <w:rsid w:val="00365FC3"/>
    <w:rsid w:val="003668B2"/>
    <w:rsid w:val="003701A0"/>
    <w:rsid w:val="00374B5E"/>
    <w:rsid w:val="0037760B"/>
    <w:rsid w:val="00377716"/>
    <w:rsid w:val="00382AAD"/>
    <w:rsid w:val="00384340"/>
    <w:rsid w:val="003A0D4D"/>
    <w:rsid w:val="003C2D01"/>
    <w:rsid w:val="003C440F"/>
    <w:rsid w:val="003D675A"/>
    <w:rsid w:val="003E300D"/>
    <w:rsid w:val="003F7A24"/>
    <w:rsid w:val="00403C48"/>
    <w:rsid w:val="004078DB"/>
    <w:rsid w:val="00410882"/>
    <w:rsid w:val="00414A86"/>
    <w:rsid w:val="0042207C"/>
    <w:rsid w:val="00441836"/>
    <w:rsid w:val="00450FA3"/>
    <w:rsid w:val="00456A0E"/>
    <w:rsid w:val="00464953"/>
    <w:rsid w:val="00477E54"/>
    <w:rsid w:val="00480E51"/>
    <w:rsid w:val="004959ED"/>
    <w:rsid w:val="004B4637"/>
    <w:rsid w:val="004C3D9A"/>
    <w:rsid w:val="004D2EC1"/>
    <w:rsid w:val="004E6DBF"/>
    <w:rsid w:val="004E796E"/>
    <w:rsid w:val="004F2757"/>
    <w:rsid w:val="004F2A05"/>
    <w:rsid w:val="004F3E66"/>
    <w:rsid w:val="004F5D63"/>
    <w:rsid w:val="00500C6F"/>
    <w:rsid w:val="00526A91"/>
    <w:rsid w:val="005310EE"/>
    <w:rsid w:val="0054120E"/>
    <w:rsid w:val="00547068"/>
    <w:rsid w:val="0055243E"/>
    <w:rsid w:val="00567C83"/>
    <w:rsid w:val="00572585"/>
    <w:rsid w:val="00575103"/>
    <w:rsid w:val="00593AA4"/>
    <w:rsid w:val="00595899"/>
    <w:rsid w:val="005A0442"/>
    <w:rsid w:val="005A0BF4"/>
    <w:rsid w:val="005A6133"/>
    <w:rsid w:val="005A761C"/>
    <w:rsid w:val="005C2119"/>
    <w:rsid w:val="005E1AAF"/>
    <w:rsid w:val="005E2A67"/>
    <w:rsid w:val="005E4BC9"/>
    <w:rsid w:val="005E5022"/>
    <w:rsid w:val="005F3F34"/>
    <w:rsid w:val="005F4D34"/>
    <w:rsid w:val="00604447"/>
    <w:rsid w:val="006123AD"/>
    <w:rsid w:val="00612528"/>
    <w:rsid w:val="006209E7"/>
    <w:rsid w:val="00625914"/>
    <w:rsid w:val="00636C4E"/>
    <w:rsid w:val="00643CC6"/>
    <w:rsid w:val="00647866"/>
    <w:rsid w:val="006531A2"/>
    <w:rsid w:val="006540E1"/>
    <w:rsid w:val="006547EC"/>
    <w:rsid w:val="00655319"/>
    <w:rsid w:val="00663149"/>
    <w:rsid w:val="00663AED"/>
    <w:rsid w:val="006727D7"/>
    <w:rsid w:val="00673F62"/>
    <w:rsid w:val="00673FF8"/>
    <w:rsid w:val="0069272B"/>
    <w:rsid w:val="0069706B"/>
    <w:rsid w:val="006A606C"/>
    <w:rsid w:val="006A6EB9"/>
    <w:rsid w:val="006B3B0E"/>
    <w:rsid w:val="006D0007"/>
    <w:rsid w:val="006D1CF5"/>
    <w:rsid w:val="006D5F83"/>
    <w:rsid w:val="006D6D94"/>
    <w:rsid w:val="0071711F"/>
    <w:rsid w:val="00721E36"/>
    <w:rsid w:val="00726E65"/>
    <w:rsid w:val="00730759"/>
    <w:rsid w:val="00732084"/>
    <w:rsid w:val="007354D3"/>
    <w:rsid w:val="00741EA4"/>
    <w:rsid w:val="0074356C"/>
    <w:rsid w:val="00747CE0"/>
    <w:rsid w:val="00753900"/>
    <w:rsid w:val="00775CFF"/>
    <w:rsid w:val="00785622"/>
    <w:rsid w:val="00791378"/>
    <w:rsid w:val="007969DC"/>
    <w:rsid w:val="007971EC"/>
    <w:rsid w:val="007C272E"/>
    <w:rsid w:val="007C413A"/>
    <w:rsid w:val="007C592D"/>
    <w:rsid w:val="007D7CA2"/>
    <w:rsid w:val="007D7CAF"/>
    <w:rsid w:val="007E671E"/>
    <w:rsid w:val="007F368C"/>
    <w:rsid w:val="00810DD3"/>
    <w:rsid w:val="00810ED7"/>
    <w:rsid w:val="00811183"/>
    <w:rsid w:val="00811760"/>
    <w:rsid w:val="008136C1"/>
    <w:rsid w:val="00815908"/>
    <w:rsid w:val="00820789"/>
    <w:rsid w:val="00827F91"/>
    <w:rsid w:val="008441F4"/>
    <w:rsid w:val="0086155F"/>
    <w:rsid w:val="0088282C"/>
    <w:rsid w:val="0088648E"/>
    <w:rsid w:val="008A2AFC"/>
    <w:rsid w:val="008D21D7"/>
    <w:rsid w:val="008D2827"/>
    <w:rsid w:val="008E0898"/>
    <w:rsid w:val="008E4A86"/>
    <w:rsid w:val="008F6E11"/>
    <w:rsid w:val="008F756C"/>
    <w:rsid w:val="00933F27"/>
    <w:rsid w:val="009459D2"/>
    <w:rsid w:val="00955998"/>
    <w:rsid w:val="0096277B"/>
    <w:rsid w:val="00964810"/>
    <w:rsid w:val="009677D4"/>
    <w:rsid w:val="009760B5"/>
    <w:rsid w:val="00985EB6"/>
    <w:rsid w:val="00995871"/>
    <w:rsid w:val="009963D2"/>
    <w:rsid w:val="0099690F"/>
    <w:rsid w:val="009B6BC9"/>
    <w:rsid w:val="009C1E23"/>
    <w:rsid w:val="009C6288"/>
    <w:rsid w:val="009C75B5"/>
    <w:rsid w:val="009D216D"/>
    <w:rsid w:val="009D6BA5"/>
    <w:rsid w:val="009F077D"/>
    <w:rsid w:val="009F1A37"/>
    <w:rsid w:val="00A032F9"/>
    <w:rsid w:val="00A04434"/>
    <w:rsid w:val="00A1217A"/>
    <w:rsid w:val="00A16C80"/>
    <w:rsid w:val="00A21DDB"/>
    <w:rsid w:val="00A251E0"/>
    <w:rsid w:val="00A34DA0"/>
    <w:rsid w:val="00A34F80"/>
    <w:rsid w:val="00A35F7E"/>
    <w:rsid w:val="00A44965"/>
    <w:rsid w:val="00A47BB3"/>
    <w:rsid w:val="00A539D3"/>
    <w:rsid w:val="00A62A1A"/>
    <w:rsid w:val="00A66A6E"/>
    <w:rsid w:val="00A715C1"/>
    <w:rsid w:val="00A76D3A"/>
    <w:rsid w:val="00A90543"/>
    <w:rsid w:val="00A90A98"/>
    <w:rsid w:val="00A90FF8"/>
    <w:rsid w:val="00AA7233"/>
    <w:rsid w:val="00AB62D7"/>
    <w:rsid w:val="00AB6AD9"/>
    <w:rsid w:val="00AD0752"/>
    <w:rsid w:val="00AE2AC4"/>
    <w:rsid w:val="00AE34CD"/>
    <w:rsid w:val="00AE380F"/>
    <w:rsid w:val="00AF1C90"/>
    <w:rsid w:val="00AF7EFD"/>
    <w:rsid w:val="00B032B6"/>
    <w:rsid w:val="00B2282C"/>
    <w:rsid w:val="00B4222B"/>
    <w:rsid w:val="00B4229C"/>
    <w:rsid w:val="00B43C72"/>
    <w:rsid w:val="00B44634"/>
    <w:rsid w:val="00B543F4"/>
    <w:rsid w:val="00B64E06"/>
    <w:rsid w:val="00B7085F"/>
    <w:rsid w:val="00B70A7C"/>
    <w:rsid w:val="00B77491"/>
    <w:rsid w:val="00B8197A"/>
    <w:rsid w:val="00B82D2D"/>
    <w:rsid w:val="00B86428"/>
    <w:rsid w:val="00B87B72"/>
    <w:rsid w:val="00B91D08"/>
    <w:rsid w:val="00B9351C"/>
    <w:rsid w:val="00B94449"/>
    <w:rsid w:val="00B94A96"/>
    <w:rsid w:val="00BA1AB0"/>
    <w:rsid w:val="00BA2609"/>
    <w:rsid w:val="00BC122B"/>
    <w:rsid w:val="00BC2022"/>
    <w:rsid w:val="00BD2B03"/>
    <w:rsid w:val="00BD312D"/>
    <w:rsid w:val="00BD4604"/>
    <w:rsid w:val="00BE0D46"/>
    <w:rsid w:val="00BE606E"/>
    <w:rsid w:val="00BF401F"/>
    <w:rsid w:val="00BF7D60"/>
    <w:rsid w:val="00C07700"/>
    <w:rsid w:val="00C26D61"/>
    <w:rsid w:val="00C433C8"/>
    <w:rsid w:val="00C45B77"/>
    <w:rsid w:val="00C571B4"/>
    <w:rsid w:val="00C7307D"/>
    <w:rsid w:val="00C841FF"/>
    <w:rsid w:val="00C91599"/>
    <w:rsid w:val="00C92370"/>
    <w:rsid w:val="00CA125E"/>
    <w:rsid w:val="00CA72E6"/>
    <w:rsid w:val="00CA76A6"/>
    <w:rsid w:val="00CC59F5"/>
    <w:rsid w:val="00CE0BD2"/>
    <w:rsid w:val="00CE3AD8"/>
    <w:rsid w:val="00CE5B03"/>
    <w:rsid w:val="00CF6DEE"/>
    <w:rsid w:val="00D06D2D"/>
    <w:rsid w:val="00D14D25"/>
    <w:rsid w:val="00D23C36"/>
    <w:rsid w:val="00D3392E"/>
    <w:rsid w:val="00D36270"/>
    <w:rsid w:val="00D44C43"/>
    <w:rsid w:val="00D44C59"/>
    <w:rsid w:val="00D466EE"/>
    <w:rsid w:val="00D76B8C"/>
    <w:rsid w:val="00DA1EB2"/>
    <w:rsid w:val="00DB1A4A"/>
    <w:rsid w:val="00DC484A"/>
    <w:rsid w:val="00DC6899"/>
    <w:rsid w:val="00DD06D3"/>
    <w:rsid w:val="00DD2E19"/>
    <w:rsid w:val="00DD4766"/>
    <w:rsid w:val="00DE6595"/>
    <w:rsid w:val="00DE738E"/>
    <w:rsid w:val="00DF0A2F"/>
    <w:rsid w:val="00DF6E5D"/>
    <w:rsid w:val="00E13C6D"/>
    <w:rsid w:val="00E403DA"/>
    <w:rsid w:val="00E42305"/>
    <w:rsid w:val="00E46BF8"/>
    <w:rsid w:val="00E54221"/>
    <w:rsid w:val="00E61EBE"/>
    <w:rsid w:val="00E63980"/>
    <w:rsid w:val="00E66416"/>
    <w:rsid w:val="00E67BC0"/>
    <w:rsid w:val="00E70A4E"/>
    <w:rsid w:val="00E71B59"/>
    <w:rsid w:val="00E74836"/>
    <w:rsid w:val="00E7661D"/>
    <w:rsid w:val="00E821FB"/>
    <w:rsid w:val="00E859EC"/>
    <w:rsid w:val="00E94AFD"/>
    <w:rsid w:val="00EC5414"/>
    <w:rsid w:val="00EE3FC7"/>
    <w:rsid w:val="00EE6394"/>
    <w:rsid w:val="00EF4130"/>
    <w:rsid w:val="00EF72A9"/>
    <w:rsid w:val="00F02044"/>
    <w:rsid w:val="00F04058"/>
    <w:rsid w:val="00F177B7"/>
    <w:rsid w:val="00F46836"/>
    <w:rsid w:val="00F471AC"/>
    <w:rsid w:val="00F56832"/>
    <w:rsid w:val="00F65DFD"/>
    <w:rsid w:val="00F7319B"/>
    <w:rsid w:val="00F73DEC"/>
    <w:rsid w:val="00F807E9"/>
    <w:rsid w:val="00F81799"/>
    <w:rsid w:val="00F906B2"/>
    <w:rsid w:val="00F9743E"/>
    <w:rsid w:val="00F977FF"/>
    <w:rsid w:val="00FA129E"/>
    <w:rsid w:val="00FA631C"/>
    <w:rsid w:val="00FA7E39"/>
    <w:rsid w:val="00FB1363"/>
    <w:rsid w:val="00FB1D9C"/>
    <w:rsid w:val="00FB7532"/>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87E06-4016-417E-A896-2757B4C11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43</TotalTime>
  <Pages>6</Pages>
  <Words>1517</Words>
  <Characters>8650</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10147</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23</cp:revision>
  <cp:lastPrinted>2012-07-18T09:01:00Z</cp:lastPrinted>
  <dcterms:created xsi:type="dcterms:W3CDTF">2019-02-26T07:24:00Z</dcterms:created>
  <dcterms:modified xsi:type="dcterms:W3CDTF">2019-03-05T07:22:00Z</dcterms:modified>
</cp:coreProperties>
</file>