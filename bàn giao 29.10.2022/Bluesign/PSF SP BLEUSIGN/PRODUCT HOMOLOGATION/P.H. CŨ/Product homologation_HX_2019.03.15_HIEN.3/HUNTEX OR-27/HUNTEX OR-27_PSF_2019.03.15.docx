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2C10D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54478">
              <w:rPr>
                <w:szCs w:val="20"/>
                <w:lang w:val="en-GB" w:eastAsia="zh-CN"/>
              </w:rPr>
              <w:t xml:space="preserve">HUNTEX </w:t>
            </w:r>
            <w:r w:rsidR="002C10DC">
              <w:rPr>
                <w:szCs w:val="20"/>
                <w:lang w:val="en-GB" w:eastAsia="zh-CN"/>
              </w:rPr>
              <w:t>OR-27</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D2051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515" w:rsidRPr="00D20515">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bookmarkStart w:id="1" w:name="_GoBack"/>
            <w:bookmarkEnd w:id="1"/>
            <w:r w:rsidR="00D20630" w:rsidRPr="00D20630">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D20630">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23D6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23D68">
              <w:rPr>
                <w:szCs w:val="20"/>
                <w:lang w:val="en-GB" w:eastAsia="zh-CN"/>
              </w:rPr>
              <w:t>TDPE-27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E759A">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E759A">
              <w:rPr>
                <w:szCs w:val="20"/>
                <w:lang w:val="en-GB" w:eastAsia="zh-CN"/>
              </w:rPr>
              <w:t>7.1</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980F23">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80F23" w:rsidRPr="00980F23">
              <w:rPr>
                <w:szCs w:val="20"/>
                <w:lang w:val="en-GB" w:eastAsia="zh-CN"/>
              </w:rPr>
              <w:t>Lauryl alcohol ethoxylate</w:t>
            </w:r>
            <w:r w:rsidR="00980F23">
              <w:rPr>
                <w:szCs w:val="20"/>
                <w:lang w:val="en-GB" w:eastAsia="zh-CN"/>
              </w:rPr>
              <w:t>(</w:t>
            </w:r>
            <w:r w:rsidR="00980F23" w:rsidRPr="00980F23">
              <w:rPr>
                <w:szCs w:val="20"/>
                <w:lang w:val="en-GB" w:eastAsia="zh-CN"/>
              </w:rPr>
              <w:t>9002-92-0</w:t>
            </w:r>
            <w:r w:rsidR="00980F23">
              <w:rPr>
                <w:szCs w:val="20"/>
                <w:lang w:val="en-GB" w:eastAsia="zh-CN"/>
              </w:rPr>
              <w:t xml:space="preserve">), </w:t>
            </w:r>
            <w:r w:rsidR="00980F23" w:rsidRPr="00980F23">
              <w:rPr>
                <w:szCs w:val="20"/>
                <w:lang w:val="en-GB" w:eastAsia="zh-CN"/>
              </w:rPr>
              <w:t>Sodium tripolyphosphate</w:t>
            </w:r>
            <w:r w:rsidR="00980F23">
              <w:rPr>
                <w:szCs w:val="20"/>
                <w:lang w:val="en-GB" w:eastAsia="zh-CN"/>
              </w:rPr>
              <w:t>(</w:t>
            </w:r>
            <w:r w:rsidR="00980F23" w:rsidRPr="00980F23">
              <w:rPr>
                <w:szCs w:val="20"/>
                <w:lang w:val="en-GB" w:eastAsia="zh-CN"/>
              </w:rPr>
              <w:t>7758-29-4</w:t>
            </w:r>
            <w:r w:rsidR="00980F23">
              <w:rPr>
                <w:szCs w:val="20"/>
                <w:lang w:val="en-GB" w:eastAsia="zh-CN"/>
              </w:rPr>
              <w:t xml:space="preserve">), </w:t>
            </w:r>
            <w:r w:rsidR="00980F23" w:rsidRPr="00980F23">
              <w:rPr>
                <w:szCs w:val="20"/>
                <w:lang w:val="en-GB" w:eastAsia="zh-CN"/>
              </w:rPr>
              <w:t>Sodium carbonate</w:t>
            </w:r>
            <w:r w:rsidR="00980F23">
              <w:rPr>
                <w:szCs w:val="20"/>
                <w:lang w:val="en-GB" w:eastAsia="zh-CN"/>
              </w:rPr>
              <w:t xml:space="preserve"> (</w:t>
            </w:r>
            <w:r w:rsidR="00980F23" w:rsidRPr="00980F23">
              <w:rPr>
                <w:szCs w:val="20"/>
                <w:lang w:val="en-GB" w:eastAsia="zh-CN"/>
              </w:rPr>
              <w:t>497-19-8</w:t>
            </w:r>
            <w:r w:rsidR="00980F23">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09524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524F">
              <w:rPr>
                <w:szCs w:val="20"/>
                <w:lang w:val="en-GB" w:eastAsia="zh-CN"/>
              </w:rPr>
              <w:t> </w:t>
            </w:r>
            <w:r w:rsidR="0009524F">
              <w:rPr>
                <w:szCs w:val="20"/>
                <w:lang w:val="en-GB" w:eastAsia="zh-CN"/>
              </w:rPr>
              <w:t> </w:t>
            </w:r>
            <w:r w:rsidR="0009524F">
              <w:rPr>
                <w:szCs w:val="20"/>
                <w:lang w:val="en-GB" w:eastAsia="zh-CN"/>
              </w:rPr>
              <w:t> </w:t>
            </w:r>
            <w:r w:rsidR="0009524F">
              <w:rPr>
                <w:szCs w:val="20"/>
                <w:lang w:val="en-GB" w:eastAsia="zh-CN"/>
              </w:rPr>
              <w:t> </w:t>
            </w:r>
            <w:r w:rsidR="0009524F">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03364B">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3364B">
              <w:rPr>
                <w:szCs w:val="20"/>
                <w:lang w:val="en-GB" w:eastAsia="zh-CN"/>
              </w:rPr>
              <w:t>continuous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DD6B7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D6B74">
              <w:rPr>
                <w:szCs w:val="20"/>
                <w:lang w:val="en-GB" w:eastAsia="zh-CN"/>
              </w:rPr>
              <w:t>oil removing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D20515">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42</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sidRPr="0009524F">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470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M</w:t>
            </w:r>
            <w:r w:rsidRPr="00143A9B">
              <w:rPr>
                <w:lang w:eastAsia="zh-CN"/>
              </w:rPr>
              <w:fldChar w:fldCharType="end"/>
            </w:r>
          </w:p>
        </w:tc>
        <w:tc>
          <w:tcPr>
            <w:tcW w:w="1701" w:type="dxa"/>
            <w:tcBorders>
              <w:bottom w:val="single" w:sz="4" w:space="0" w:color="BFBFBF"/>
            </w:tcBorders>
          </w:tcPr>
          <w:p w:rsidR="0009524F" w:rsidRDefault="001C44CA" w:rsidP="0009524F">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Cuvette test, dichromate,</w:t>
            </w:r>
          </w:p>
          <w:p w:rsidR="00194AB0" w:rsidRPr="00143A9B" w:rsidRDefault="0009524F" w:rsidP="0009524F">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198</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sidRPr="0009524F">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C05D3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122C4" w:rsidRPr="00A122C4">
              <w:rPr>
                <w:lang w:eastAsia="zh-CN"/>
              </w:rPr>
              <w:t>&gt;1</w:t>
            </w:r>
            <w:r w:rsidR="00C05D3A">
              <w:rPr>
                <w:lang w:eastAsia="zh-CN"/>
              </w:rPr>
              <w:t>.</w:t>
            </w:r>
            <w:r w:rsidR="00A122C4" w:rsidRPr="00A122C4">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C05D3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C05D3A" w:rsidRPr="00C05D3A">
              <w:rPr>
                <w:rFonts w:hint="eastAsia"/>
                <w:lang w:eastAsia="zh-CN"/>
              </w:rPr>
              <w:t>&gt;1-</w:t>
            </w:r>
            <w:r w:rsidR="00C05D3A" w:rsidRPr="00C05D3A">
              <w:rPr>
                <w:rFonts w:hint="eastAsia"/>
                <w:lang w:eastAsia="zh-CN"/>
              </w:rPr>
              <w:t>≤</w:t>
            </w:r>
            <w:r w:rsidR="00C05D3A" w:rsidRPr="00C05D3A">
              <w:rPr>
                <w:rFonts w:hint="eastAsia"/>
                <w:lang w:eastAsia="zh-CN"/>
              </w:rPr>
              <w:t xml:space="preserve">10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A122C4">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122C4">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B510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B510F2">
              <w:rPr>
                <w:lang w:eastAsia="zh-CN"/>
              </w:rPr>
              <w:t> </w:t>
            </w:r>
            <w:r w:rsidR="00B510F2">
              <w:rPr>
                <w:lang w:eastAsia="zh-CN"/>
              </w:rPr>
              <w:t> </w:t>
            </w:r>
            <w:r w:rsidR="00B510F2">
              <w:rPr>
                <w:lang w:eastAsia="zh-CN"/>
              </w:rPr>
              <w:t> </w:t>
            </w:r>
            <w:r w:rsidR="00B510F2">
              <w:rPr>
                <w:lang w:eastAsia="zh-CN"/>
              </w:rPr>
              <w:t> </w:t>
            </w:r>
            <w:r w:rsidR="00B510F2">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C05D3A">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C05D3A">
              <w:rPr>
                <w:lang w:eastAsia="zh-CN"/>
              </w:rPr>
              <w:t xml:space="preserve">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2D07F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D07F9">
              <w:rPr>
                <w:lang w:eastAsia="zh-CN"/>
              </w:rPr>
              <w:t>5.26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calculate from molculelar formula and recipe</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C10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2D07F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D07F9" w:rsidRPr="002D07F9">
              <w:rPr>
                <w:lang w:eastAsia="zh-CN"/>
              </w:rPr>
              <w:t>materials don't contain 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C10DC" w:rsidRPr="002C10DC">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C10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C10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C10DC">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B2408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24089">
              <w:rPr>
                <w:szCs w:val="20"/>
                <w:lang w:val="en-US" w:eastAsia="zh-CN"/>
              </w:rPr>
              <w:t>not classified</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C10DC">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A07A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7AD7">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A07AD7">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7AD7">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A07A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7AD7" w:rsidRPr="00A07AD7">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80F2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80F23" w:rsidRPr="00980F23">
              <w:rPr>
                <w:szCs w:val="20"/>
                <w:lang w:val="en-US" w:eastAsia="zh-CN"/>
              </w:rPr>
              <w:t>&gt;2500</w:t>
            </w:r>
            <w:r w:rsidR="00980F23">
              <w:rPr>
                <w:szCs w:val="20"/>
                <w:lang w:val="en-US" w:eastAsia="zh-CN"/>
              </w:rPr>
              <w:t xml:space="preserve">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 </w:t>
            </w:r>
            <w:r w:rsidR="00E92FD7">
              <w:rPr>
                <w:szCs w:val="20"/>
                <w:lang w:val="en-US" w:eastAsia="zh-CN"/>
              </w:rPr>
              <w:t> </w:t>
            </w:r>
            <w:r w:rsidR="00E92FD7">
              <w:rPr>
                <w:szCs w:val="20"/>
                <w:lang w:val="en-US" w:eastAsia="zh-CN"/>
              </w:rPr>
              <w:t> </w:t>
            </w:r>
            <w:r w:rsidR="00E92FD7">
              <w:rPr>
                <w:szCs w:val="20"/>
                <w:lang w:val="en-US" w:eastAsia="zh-CN"/>
              </w:rPr>
              <w:t> </w:t>
            </w:r>
            <w:r w:rsidR="00E92FD7">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C10DC">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E92F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46596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 xml:space="preserve">this product is a </w:t>
            </w:r>
            <w:r w:rsidR="00465967">
              <w:rPr>
                <w:szCs w:val="20"/>
                <w:lang w:val="en-US" w:eastAsia="zh-CN"/>
              </w:rPr>
              <w:t>pretreatment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E92F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46596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 xml:space="preserve">this product is a </w:t>
            </w:r>
            <w:r w:rsidR="00465967">
              <w:rPr>
                <w:szCs w:val="20"/>
                <w:lang w:val="en-US" w:eastAsia="zh-CN"/>
              </w:rPr>
              <w:t>pretreatment agent</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szCs w:val="20"/>
                <w:lang w:val="en-GB" w:eastAsia="zh-CN"/>
              </w:rPr>
              <w:t xml:space="preserve">Other </w:t>
            </w:r>
            <w:r w:rsidR="00F84284" w:rsidRPr="00F84284">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szCs w:val="20"/>
                <w:lang w:val="en-GB" w:eastAsia="zh-CN"/>
              </w:rPr>
              <w:t>&lt; 5.0</w:t>
            </w:r>
            <w:r w:rsidR="009F5DC1">
              <w:rPr>
                <w:rFonts w:eastAsia="SimSun"/>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20671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szCs w:val="20"/>
                <w:lang w:val="en-GB" w:eastAsia="zh-CN"/>
              </w:rPr>
              <w:t xml:space="preserve"> </w:t>
            </w:r>
            <w:r w:rsidR="009F5DC1">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noProof/>
                <w:szCs w:val="20"/>
                <w:lang w:val="en-GB" w:eastAsia="zh-CN"/>
              </w:rPr>
              <w:t>111-77-3</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sidRPr="009F5DC1">
              <w:rPr>
                <w:rFonts w:eastAsia="SimSun"/>
                <w:noProof/>
                <w:szCs w:val="20"/>
                <w:lang w:val="en-GB" w:eastAsia="zh-CN"/>
              </w:rPr>
              <w:t>&lt; 1.0</w:t>
            </w:r>
            <w:r w:rsidR="009F5DC1">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A2701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2701A">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2701A" w:rsidRPr="00A2701A">
        <w:rPr>
          <w:noProof/>
          <w:szCs w:val="20"/>
          <w:lang w:val="en-GB" w:eastAsia="zh-CN"/>
        </w:rPr>
        <w:t xml:space="preserve">substances listed in table 3.1 are impurities of used materials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20671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358E1" w:rsidRPr="001358E1">
              <w:rPr>
                <w:noProof/>
                <w:szCs w:val="20"/>
                <w:lang w:val="en-GB" w:eastAsia="zh-CN"/>
              </w:rPr>
              <w:t xml:space="preserve">Ho chi minh city, </w:t>
            </w:r>
            <w:r w:rsidR="0020671B">
              <w:rPr>
                <w:noProof/>
                <w:szCs w:val="20"/>
                <w:lang w:val="en-GB" w:eastAsia="zh-CN"/>
              </w:rPr>
              <w:t>Feb 25</w:t>
            </w:r>
            <w:r w:rsidR="001358E1" w:rsidRPr="001358E1">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358E1" w:rsidRPr="001358E1">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786" w:rsidRDefault="00CE2786" w:rsidP="007C272E">
      <w:r>
        <w:separator/>
      </w:r>
    </w:p>
  </w:endnote>
  <w:endnote w:type="continuationSeparator" w:id="0">
    <w:p w:rsidR="00CE2786" w:rsidRDefault="00CE2786" w:rsidP="007C272E">
      <w:r>
        <w:continuationSeparator/>
      </w:r>
    </w:p>
  </w:endnote>
  <w:endnote w:id="1">
    <w:p w:rsidR="00A07AD7" w:rsidRPr="00B82D2D" w:rsidRDefault="00A07AD7"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A07AD7" w:rsidRPr="000918FB" w:rsidRDefault="00A07AD7"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A07AD7" w:rsidRPr="000918FB" w:rsidRDefault="00A07AD7"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A07AD7" w:rsidRDefault="00A07AD7">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A07AD7" w:rsidRPr="00A90FF8" w:rsidRDefault="00A07AD7"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A07AD7" w:rsidRPr="00827F91" w:rsidRDefault="00A07AD7">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Pr="00AB62D7" w:rsidRDefault="00A07AD7"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07AD7" w:rsidRPr="00FA631C" w:rsidRDefault="00A07AD7"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Document1</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C54478">
      <w:rPr>
        <w:rFonts w:eastAsia="Times New Roman" w:cs="MyriadPro-Semibold"/>
        <w:noProof/>
        <w:color w:val="003374"/>
        <w:sz w:val="12"/>
        <w:szCs w:val="12"/>
        <w:lang w:val="en-US" w:eastAsia="de-CH"/>
      </w:rPr>
      <w:t>February 26, 2019</w:t>
    </w:r>
    <w:r>
      <w:rPr>
        <w:rFonts w:eastAsia="Times New Roman" w:cs="MyriadPro-Semibold"/>
        <w:color w:val="003374"/>
        <w:sz w:val="12"/>
        <w:szCs w:val="12"/>
        <w:lang w:val="en-US" w:eastAsia="de-CH"/>
      </w:rPr>
      <w:fldChar w:fldCharType="end"/>
    </w:r>
  </w:p>
  <w:p w:rsidR="00A07AD7" w:rsidRPr="008E0898" w:rsidRDefault="00A07AD7"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C54478">
      <w:rPr>
        <w:rFonts w:eastAsia="Times New Roman" w:cs="MyriadPro-Semibold"/>
        <w:noProof/>
        <w:color w:val="003374"/>
        <w:sz w:val="12"/>
        <w:szCs w:val="12"/>
        <w:lang w:eastAsia="de-CH"/>
      </w:rPr>
      <w:t>2</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C54478">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Pr="00AB62D7" w:rsidRDefault="00A07AD7"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07AD7" w:rsidRPr="00CA76A6" w:rsidRDefault="00A07AD7"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C10DC">
      <w:rPr>
        <w:rFonts w:eastAsia="Times New Roman" w:cs="MyriadPro-Semibold"/>
        <w:noProof/>
        <w:color w:val="003374"/>
        <w:sz w:val="12"/>
        <w:szCs w:val="12"/>
        <w:lang w:val="en-US" w:eastAsia="de-CH"/>
      </w:rPr>
      <w:t>Document1</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C54478">
      <w:rPr>
        <w:rFonts w:eastAsia="Times New Roman" w:cs="MyriadPro-Semibold"/>
        <w:noProof/>
        <w:color w:val="003374"/>
        <w:sz w:val="12"/>
        <w:szCs w:val="12"/>
        <w:lang w:val="en-US" w:eastAsia="de-CH"/>
      </w:rPr>
      <w:t>February 26, 2019</w:t>
    </w:r>
    <w:r>
      <w:rPr>
        <w:rFonts w:eastAsia="Times New Roman" w:cs="MyriadPro-Semibold"/>
        <w:color w:val="003374"/>
        <w:sz w:val="12"/>
        <w:szCs w:val="12"/>
        <w:lang w:val="en-US" w:eastAsia="de-CH"/>
      </w:rPr>
      <w:fldChar w:fldCharType="end"/>
    </w:r>
  </w:p>
  <w:p w:rsidR="00A07AD7" w:rsidRPr="00AB62D7" w:rsidRDefault="00A07AD7"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C54478">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C54478">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786" w:rsidRDefault="00CE2786" w:rsidP="007C272E">
      <w:r>
        <w:separator/>
      </w:r>
    </w:p>
  </w:footnote>
  <w:footnote w:type="continuationSeparator" w:id="0">
    <w:p w:rsidR="00CE2786" w:rsidRDefault="00CE2786" w:rsidP="007C272E">
      <w:r>
        <w:continuationSeparator/>
      </w:r>
    </w:p>
  </w:footnote>
  <w:footnote w:id="1">
    <w:p w:rsidR="00A07AD7" w:rsidRPr="00FD7AA8" w:rsidRDefault="00A07AD7"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A07AD7" w:rsidRPr="00721E36" w:rsidRDefault="00A07AD7"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A07AD7" w:rsidRPr="00721E36" w:rsidRDefault="00A07AD7"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A07AD7" w:rsidRPr="007378D5" w:rsidTr="0099690F">
      <w:trPr>
        <w:cantSplit/>
      </w:trPr>
      <w:tc>
        <w:tcPr>
          <w:tcW w:w="1829" w:type="dxa"/>
          <w:shd w:val="clear" w:color="auto" w:fill="E1EBF7"/>
        </w:tcPr>
        <w:p w:rsidR="00A07AD7" w:rsidRPr="007378D5" w:rsidRDefault="00A07AD7" w:rsidP="00414A86">
          <w:pPr>
            <w:pStyle w:val="KopfzeilePSF"/>
          </w:pPr>
          <w:r>
            <w:t xml:space="preserve">Product Screening Form: </w:t>
          </w:r>
        </w:p>
      </w:tc>
      <w:tc>
        <w:tcPr>
          <w:tcW w:w="8391" w:type="dxa"/>
          <w:shd w:val="clear" w:color="auto" w:fill="E1EBF7"/>
        </w:tcPr>
        <w:p w:rsidR="00A07AD7" w:rsidRPr="007378D5" w:rsidRDefault="00A07AD7"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A07AD7" w:rsidRDefault="00A07AD7"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4337998C" wp14:editId="470A7AEF">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781AEBF3" wp14:editId="3BDAD445">
          <wp:simplePos x="0" y="0"/>
          <wp:positionH relativeFrom="page">
            <wp:posOffset>5832475</wp:posOffset>
          </wp:positionH>
          <wp:positionV relativeFrom="page">
            <wp:posOffset>575945</wp:posOffset>
          </wp:positionV>
          <wp:extent cx="1153160" cy="1153160"/>
          <wp:effectExtent l="0" t="0" r="8890" b="8890"/>
          <wp:wrapNone/>
          <wp:docPr id="13"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0DC"/>
    <w:rsid w:val="00000DB2"/>
    <w:rsid w:val="0000335C"/>
    <w:rsid w:val="00010148"/>
    <w:rsid w:val="0003364B"/>
    <w:rsid w:val="0003684F"/>
    <w:rsid w:val="00045974"/>
    <w:rsid w:val="0004659C"/>
    <w:rsid w:val="00055F0F"/>
    <w:rsid w:val="000673D0"/>
    <w:rsid w:val="00072BC5"/>
    <w:rsid w:val="00075852"/>
    <w:rsid w:val="00076570"/>
    <w:rsid w:val="000777EE"/>
    <w:rsid w:val="000819F8"/>
    <w:rsid w:val="0008706C"/>
    <w:rsid w:val="000918FB"/>
    <w:rsid w:val="00091E64"/>
    <w:rsid w:val="0009524F"/>
    <w:rsid w:val="000A418D"/>
    <w:rsid w:val="000A4397"/>
    <w:rsid w:val="000B21BE"/>
    <w:rsid w:val="000B3434"/>
    <w:rsid w:val="000B60FF"/>
    <w:rsid w:val="000B786F"/>
    <w:rsid w:val="000C0CE8"/>
    <w:rsid w:val="000C24F8"/>
    <w:rsid w:val="000C2B37"/>
    <w:rsid w:val="000C69FC"/>
    <w:rsid w:val="000D4E65"/>
    <w:rsid w:val="000E01AD"/>
    <w:rsid w:val="000E37DB"/>
    <w:rsid w:val="0010506D"/>
    <w:rsid w:val="00106BC5"/>
    <w:rsid w:val="00111295"/>
    <w:rsid w:val="00113F34"/>
    <w:rsid w:val="00121791"/>
    <w:rsid w:val="00123D68"/>
    <w:rsid w:val="00131297"/>
    <w:rsid w:val="00131F7F"/>
    <w:rsid w:val="001335D0"/>
    <w:rsid w:val="00134F19"/>
    <w:rsid w:val="001358E1"/>
    <w:rsid w:val="00140F6A"/>
    <w:rsid w:val="001431EA"/>
    <w:rsid w:val="00143F9E"/>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0671B"/>
    <w:rsid w:val="00210FBF"/>
    <w:rsid w:val="002141ED"/>
    <w:rsid w:val="002424D5"/>
    <w:rsid w:val="002470EC"/>
    <w:rsid w:val="00250AD4"/>
    <w:rsid w:val="00250D97"/>
    <w:rsid w:val="0027331E"/>
    <w:rsid w:val="00293962"/>
    <w:rsid w:val="00295187"/>
    <w:rsid w:val="002A1E52"/>
    <w:rsid w:val="002C10DC"/>
    <w:rsid w:val="002C1903"/>
    <w:rsid w:val="002C74E4"/>
    <w:rsid w:val="002C76FB"/>
    <w:rsid w:val="002D07F9"/>
    <w:rsid w:val="002D27DE"/>
    <w:rsid w:val="002D3AD1"/>
    <w:rsid w:val="002E15D1"/>
    <w:rsid w:val="002E6AB8"/>
    <w:rsid w:val="00300852"/>
    <w:rsid w:val="003039C7"/>
    <w:rsid w:val="00334D37"/>
    <w:rsid w:val="00347630"/>
    <w:rsid w:val="00363B23"/>
    <w:rsid w:val="00365A9C"/>
    <w:rsid w:val="00365FC3"/>
    <w:rsid w:val="003668B2"/>
    <w:rsid w:val="003701A0"/>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65967"/>
    <w:rsid w:val="00477E54"/>
    <w:rsid w:val="00480E51"/>
    <w:rsid w:val="004959ED"/>
    <w:rsid w:val="004B199B"/>
    <w:rsid w:val="004B4637"/>
    <w:rsid w:val="004C3D9A"/>
    <w:rsid w:val="004D2EC1"/>
    <w:rsid w:val="004E6DBF"/>
    <w:rsid w:val="004E759A"/>
    <w:rsid w:val="004E796E"/>
    <w:rsid w:val="004F2757"/>
    <w:rsid w:val="004F2A05"/>
    <w:rsid w:val="004F2EC0"/>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C2B04"/>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670D8"/>
    <w:rsid w:val="006722F9"/>
    <w:rsid w:val="006727D7"/>
    <w:rsid w:val="00673F62"/>
    <w:rsid w:val="00673FF8"/>
    <w:rsid w:val="0069272B"/>
    <w:rsid w:val="006A606C"/>
    <w:rsid w:val="006A6EB9"/>
    <w:rsid w:val="006B3B0E"/>
    <w:rsid w:val="006D1CF5"/>
    <w:rsid w:val="006D5F83"/>
    <w:rsid w:val="006D6D94"/>
    <w:rsid w:val="00701102"/>
    <w:rsid w:val="0071711F"/>
    <w:rsid w:val="00721E36"/>
    <w:rsid w:val="00726E65"/>
    <w:rsid w:val="00730759"/>
    <w:rsid w:val="00732084"/>
    <w:rsid w:val="007354D3"/>
    <w:rsid w:val="00741EA4"/>
    <w:rsid w:val="0074356C"/>
    <w:rsid w:val="00747CE0"/>
    <w:rsid w:val="00753900"/>
    <w:rsid w:val="007619CB"/>
    <w:rsid w:val="00775CFF"/>
    <w:rsid w:val="00784838"/>
    <w:rsid w:val="00785622"/>
    <w:rsid w:val="00791378"/>
    <w:rsid w:val="007969DC"/>
    <w:rsid w:val="007971EC"/>
    <w:rsid w:val="007C272E"/>
    <w:rsid w:val="007C3222"/>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D21D7"/>
    <w:rsid w:val="008D2827"/>
    <w:rsid w:val="008E0898"/>
    <w:rsid w:val="008F6E11"/>
    <w:rsid w:val="008F756C"/>
    <w:rsid w:val="00933F27"/>
    <w:rsid w:val="009459D2"/>
    <w:rsid w:val="00955998"/>
    <w:rsid w:val="0096277B"/>
    <w:rsid w:val="00964810"/>
    <w:rsid w:val="009677D4"/>
    <w:rsid w:val="009760B5"/>
    <w:rsid w:val="009761D7"/>
    <w:rsid w:val="00980F23"/>
    <w:rsid w:val="00985EB6"/>
    <w:rsid w:val="00995871"/>
    <w:rsid w:val="009963D2"/>
    <w:rsid w:val="0099690F"/>
    <w:rsid w:val="009B6BC9"/>
    <w:rsid w:val="009C1E23"/>
    <w:rsid w:val="009C6288"/>
    <w:rsid w:val="009C75B5"/>
    <w:rsid w:val="009D216D"/>
    <w:rsid w:val="009D6BA5"/>
    <w:rsid w:val="009F077D"/>
    <w:rsid w:val="009F1A37"/>
    <w:rsid w:val="009F5DC1"/>
    <w:rsid w:val="00A032F9"/>
    <w:rsid w:val="00A04434"/>
    <w:rsid w:val="00A07AD7"/>
    <w:rsid w:val="00A1217A"/>
    <w:rsid w:val="00A122C4"/>
    <w:rsid w:val="00A16C80"/>
    <w:rsid w:val="00A21DDB"/>
    <w:rsid w:val="00A251E0"/>
    <w:rsid w:val="00A2701A"/>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662"/>
    <w:rsid w:val="00AD0752"/>
    <w:rsid w:val="00AE2AC4"/>
    <w:rsid w:val="00AE34CD"/>
    <w:rsid w:val="00AF7EFD"/>
    <w:rsid w:val="00B032B6"/>
    <w:rsid w:val="00B21CAC"/>
    <w:rsid w:val="00B2282C"/>
    <w:rsid w:val="00B24089"/>
    <w:rsid w:val="00B4222B"/>
    <w:rsid w:val="00B4229C"/>
    <w:rsid w:val="00B43C72"/>
    <w:rsid w:val="00B44634"/>
    <w:rsid w:val="00B46242"/>
    <w:rsid w:val="00B510F2"/>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5D3A"/>
    <w:rsid w:val="00C07700"/>
    <w:rsid w:val="00C433C8"/>
    <w:rsid w:val="00C45B77"/>
    <w:rsid w:val="00C54478"/>
    <w:rsid w:val="00C571B4"/>
    <w:rsid w:val="00C7307D"/>
    <w:rsid w:val="00C82DF2"/>
    <w:rsid w:val="00C841FF"/>
    <w:rsid w:val="00C91599"/>
    <w:rsid w:val="00C92370"/>
    <w:rsid w:val="00CA125E"/>
    <w:rsid w:val="00CA72E6"/>
    <w:rsid w:val="00CA76A6"/>
    <w:rsid w:val="00CB2A7C"/>
    <w:rsid w:val="00CC59F5"/>
    <w:rsid w:val="00CD12DD"/>
    <w:rsid w:val="00CE0BD2"/>
    <w:rsid w:val="00CE2786"/>
    <w:rsid w:val="00CE3AD8"/>
    <w:rsid w:val="00CE5B03"/>
    <w:rsid w:val="00CF6DEE"/>
    <w:rsid w:val="00D06D2D"/>
    <w:rsid w:val="00D14D25"/>
    <w:rsid w:val="00D20515"/>
    <w:rsid w:val="00D20630"/>
    <w:rsid w:val="00D23C36"/>
    <w:rsid w:val="00D3392E"/>
    <w:rsid w:val="00D36270"/>
    <w:rsid w:val="00D407D8"/>
    <w:rsid w:val="00D44C43"/>
    <w:rsid w:val="00D44C59"/>
    <w:rsid w:val="00D466EE"/>
    <w:rsid w:val="00D76B8C"/>
    <w:rsid w:val="00DA1EB2"/>
    <w:rsid w:val="00DB1A4A"/>
    <w:rsid w:val="00DB2379"/>
    <w:rsid w:val="00DC484A"/>
    <w:rsid w:val="00DC6899"/>
    <w:rsid w:val="00DD06D3"/>
    <w:rsid w:val="00DD2E19"/>
    <w:rsid w:val="00DD4766"/>
    <w:rsid w:val="00DD6B74"/>
    <w:rsid w:val="00DE6595"/>
    <w:rsid w:val="00DE7082"/>
    <w:rsid w:val="00DE738E"/>
    <w:rsid w:val="00DF0A2F"/>
    <w:rsid w:val="00E13C6D"/>
    <w:rsid w:val="00E403DA"/>
    <w:rsid w:val="00E42305"/>
    <w:rsid w:val="00E46BF8"/>
    <w:rsid w:val="00E63980"/>
    <w:rsid w:val="00E66416"/>
    <w:rsid w:val="00E67BC0"/>
    <w:rsid w:val="00E70A4E"/>
    <w:rsid w:val="00E71B59"/>
    <w:rsid w:val="00E74836"/>
    <w:rsid w:val="00E7661D"/>
    <w:rsid w:val="00E821FB"/>
    <w:rsid w:val="00E859EC"/>
    <w:rsid w:val="00E92FD7"/>
    <w:rsid w:val="00E94AFD"/>
    <w:rsid w:val="00EC5414"/>
    <w:rsid w:val="00EE3FC7"/>
    <w:rsid w:val="00EE6394"/>
    <w:rsid w:val="00EF4130"/>
    <w:rsid w:val="00EF72A9"/>
    <w:rsid w:val="00F02044"/>
    <w:rsid w:val="00F04058"/>
    <w:rsid w:val="00F177B7"/>
    <w:rsid w:val="00F471AC"/>
    <w:rsid w:val="00F56832"/>
    <w:rsid w:val="00F60A9B"/>
    <w:rsid w:val="00F65DFD"/>
    <w:rsid w:val="00F7319B"/>
    <w:rsid w:val="00F73DEC"/>
    <w:rsid w:val="00F807E9"/>
    <w:rsid w:val="00F81799"/>
    <w:rsid w:val="00F84284"/>
    <w:rsid w:val="00F906B2"/>
    <w:rsid w:val="00F9743E"/>
    <w:rsid w:val="00F977FF"/>
    <w:rsid w:val="00FA129E"/>
    <w:rsid w:val="00FA6183"/>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F3E09-1E2B-4730-B06F-1C25FE99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120</TotalTime>
  <Pages>6</Pages>
  <Words>1537</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10278</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42</cp:revision>
  <cp:lastPrinted>2012-07-18T09:01:00Z</cp:lastPrinted>
  <dcterms:created xsi:type="dcterms:W3CDTF">2018-11-29T08:30:00Z</dcterms:created>
  <dcterms:modified xsi:type="dcterms:W3CDTF">2019-03-14T09:37:00Z</dcterms:modified>
</cp:coreProperties>
</file>