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r>
      <w:proofErr w:type="gramStart"/>
      <w:r w:rsidRPr="006D1CF5">
        <w:rPr>
          <w:lang w:val="en-US"/>
        </w:rPr>
        <w:t>e.g</w:t>
      </w:r>
      <w:proofErr w:type="gramEnd"/>
      <w:r w:rsidRPr="006D1CF5">
        <w:rPr>
          <w:lang w:val="en-US"/>
        </w:rPr>
        <w:t>.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10"/>
          <w:footerReference w:type="default" r:id="rId11"/>
          <w:headerReference w:type="first" r:id="rId12"/>
          <w:footerReference w:type="first" r:id="rId13"/>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bookmarkStart w:id="0" w:name="_GoBack"/>
      <w:bookmarkEnd w:id="0"/>
      <w:r>
        <w:rPr>
          <w:noProof/>
          <w:lang w:val="en-US" w:eastAsia="zh-CN"/>
        </w:rPr>
        <w:lastRenderedPageBreak/>
        <w:drawing>
          <wp:inline distT="0" distB="0" distL="0" distR="0">
            <wp:extent cx="368935" cy="368935"/>
            <wp:effectExtent l="0" t="0" r="0" b="0"/>
            <wp:docPr id="4" name="Bild 2" descr="bluesign_system_inter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lastRenderedPageBreak/>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 xml:space="preserve">For any question please contact bluesign technologies </w:t>
      </w:r>
      <w:proofErr w:type="gramStart"/>
      <w:r w:rsidRPr="007969DC">
        <w:rPr>
          <w:lang w:val="en-GB"/>
        </w:rPr>
        <w:t>ag</w:t>
      </w:r>
      <w:proofErr w:type="gramEnd"/>
      <w:r w:rsidRPr="007969DC">
        <w:rPr>
          <w:lang w:val="en-GB"/>
        </w:rPr>
        <w:t xml:space="preserve">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1" w:name="ProductName2"/>
        <w:tc>
          <w:tcPr>
            <w:tcW w:w="6803" w:type="dxa"/>
          </w:tcPr>
          <w:p w:rsidR="00384340" w:rsidRPr="00D44C43" w:rsidRDefault="001C44CA" w:rsidP="007C4AB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6E97">
              <w:rPr>
                <w:szCs w:val="20"/>
                <w:lang w:val="en-GB" w:eastAsia="zh-CN"/>
              </w:rPr>
              <w:t xml:space="preserve">HUNTEX </w:t>
            </w:r>
            <w:r w:rsidR="007A18BB">
              <w:rPr>
                <w:szCs w:val="20"/>
                <w:lang w:val="en-GB" w:eastAsia="zh-CN"/>
              </w:rPr>
              <w:t>OLG-02</w:t>
            </w:r>
            <w:r w:rsidRPr="00D44C43">
              <w:rPr>
                <w:szCs w:val="20"/>
                <w:lang w:val="en-GB" w:eastAsia="zh-CN"/>
              </w:rPr>
              <w:fldChar w:fldCharType="end"/>
            </w:r>
            <w:bookmarkEnd w:id="1"/>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197166">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97166" w:rsidRPr="00197166">
              <w:rPr>
                <w:szCs w:val="20"/>
                <w:lang w:val="en-GB" w:eastAsia="zh-CN"/>
              </w:rPr>
              <w:t>HUNG XUONG CHEMICAL CO., LTD.</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B85F5E">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B85F5E" w:rsidRPr="00B85F5E">
              <w:rPr>
                <w:noProof/>
                <w:szCs w:val="20"/>
                <w:lang w:val="en-GB" w:eastAsia="zh-CN"/>
              </w:rPr>
              <w:t>THAI KIEM LINH</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B85F5E">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B85F5E" w:rsidRPr="00B85F5E">
              <w:rPr>
                <w:noProof/>
                <w:szCs w:val="20"/>
                <w:lang w:val="en-GB" w:eastAsia="zh-CN"/>
              </w:rPr>
              <w:t>Supporter Manager</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B85F5E">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B85F5E" w:rsidRPr="00B85F5E">
              <w:rPr>
                <w:szCs w:val="20"/>
                <w:lang w:val="en-GB" w:eastAsia="zh-CN"/>
              </w:rPr>
              <w:t xml:space="preserve">phongvattu@hungxuong.com.vn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B85F5E">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B85F5E" w:rsidRPr="00B85F5E">
              <w:rPr>
                <w:noProof/>
                <w:szCs w:val="20"/>
                <w:lang w:val="en-GB" w:eastAsia="zh-CN"/>
              </w:rPr>
              <w:t>84-028-39610618/28 Ext: 108</w:t>
            </w:r>
            <w:r w:rsidR="00B85F5E">
              <w:rPr>
                <w:noProof/>
                <w:szCs w:val="20"/>
                <w:lang w:val="en-GB" w:eastAsia="zh-CN"/>
              </w:rPr>
              <w:t xml:space="preserve"> </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9C4BB2">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9C4BB2">
              <w:rPr>
                <w:szCs w:val="20"/>
                <w:lang w:val="en-GB" w:eastAsia="zh-CN"/>
              </w:rPr>
              <w:t>KOLGM-23</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00E928A2">
              <w:rPr>
                <w:i/>
                <w:szCs w:val="20"/>
                <w:lang w:val="en-GB" w:eastAsia="zh-CN"/>
              </w:rPr>
            </w:r>
            <w:r w:rsidR="00E928A2">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00E928A2">
              <w:rPr>
                <w:i/>
                <w:szCs w:val="20"/>
                <w:lang w:val="en-GB" w:eastAsia="zh-CN"/>
              </w:rPr>
            </w:r>
            <w:r w:rsidR="00E928A2">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E928A2">
              <w:rPr>
                <w:i/>
                <w:szCs w:val="20"/>
                <w:lang w:val="en-GB" w:eastAsia="zh-CN"/>
              </w:rPr>
            </w:r>
            <w:r w:rsidR="00E928A2">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00E928A2">
              <w:rPr>
                <w:i/>
                <w:szCs w:val="20"/>
                <w:lang w:val="en-GB" w:eastAsia="zh-CN"/>
              </w:rPr>
            </w:r>
            <w:r w:rsidR="00E928A2">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checkBox>
                </w:ffData>
              </w:fldChar>
            </w:r>
            <w:r w:rsidR="000918FB" w:rsidRPr="00D44C43">
              <w:rPr>
                <w:i/>
                <w:szCs w:val="20"/>
                <w:lang w:val="en-GB" w:eastAsia="zh-CN"/>
              </w:rPr>
              <w:instrText xml:space="preserve"> FORMCHECKBOX </w:instrText>
            </w:r>
            <w:r w:rsidR="00E928A2">
              <w:rPr>
                <w:i/>
                <w:szCs w:val="20"/>
                <w:lang w:val="en-GB" w:eastAsia="zh-CN"/>
              </w:rPr>
            </w:r>
            <w:r w:rsidR="00E928A2">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E928A2">
              <w:rPr>
                <w:i/>
                <w:szCs w:val="20"/>
                <w:lang w:val="en-GB" w:eastAsia="zh-CN"/>
              </w:rPr>
            </w:r>
            <w:r w:rsidR="00E928A2">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197166">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E928A2">
              <w:rPr>
                <w:i/>
                <w:szCs w:val="20"/>
                <w:lang w:val="en-GB" w:eastAsia="zh-CN"/>
              </w:rPr>
            </w:r>
            <w:r w:rsidR="00E928A2">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97166">
              <w:rPr>
                <w:szCs w:val="20"/>
                <w:lang w:val="en-GB" w:eastAsia="zh-CN"/>
              </w:rPr>
              <w:t> </w:t>
            </w:r>
            <w:r w:rsidR="00197166">
              <w:rPr>
                <w:szCs w:val="20"/>
                <w:lang w:val="en-GB" w:eastAsia="zh-CN"/>
              </w:rPr>
              <w:t> </w:t>
            </w:r>
            <w:r w:rsidR="00197166">
              <w:rPr>
                <w:szCs w:val="20"/>
                <w:lang w:val="en-GB" w:eastAsia="zh-CN"/>
              </w:rPr>
              <w:t> </w:t>
            </w:r>
            <w:r w:rsidR="00197166">
              <w:rPr>
                <w:szCs w:val="20"/>
                <w:lang w:val="en-GB" w:eastAsia="zh-CN"/>
              </w:rPr>
              <w:t> </w:t>
            </w:r>
            <w:r w:rsidR="00197166">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E3136F">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E3136F" w:rsidRPr="00E3136F">
              <w:rPr>
                <w:szCs w:val="20"/>
                <w:lang w:val="en-GB" w:eastAsia="zh-CN"/>
              </w:rPr>
              <w:t>5 ( 5.3 )</w:t>
            </w:r>
            <w:r w:rsidR="005C221E">
              <w:rPr>
                <w:szCs w:val="20"/>
                <w:lang w:val="en-GB" w:eastAsia="zh-CN"/>
              </w:rPr>
              <w:t>, 7( 7.1)</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8510C5">
            <w:pPr>
              <w:tabs>
                <w:tab w:val="left" w:pos="3350"/>
              </w:tabs>
              <w:spacing w:line="276" w:lineRule="auto"/>
              <w:jc w:val="left"/>
              <w:rPr>
                <w:i/>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267E5" w:rsidRPr="00D267E5">
              <w:rPr>
                <w:szCs w:val="20"/>
                <w:lang w:val="en-GB" w:eastAsia="zh-CN"/>
              </w:rPr>
              <w:t>Lauryl alcohol ethoxylate</w:t>
            </w:r>
            <w:r w:rsidR="00D267E5">
              <w:rPr>
                <w:szCs w:val="20"/>
                <w:lang w:val="en-GB" w:eastAsia="zh-CN"/>
              </w:rPr>
              <w:t xml:space="preserve"> (</w:t>
            </w:r>
            <w:r w:rsidR="00D267E5" w:rsidRPr="00D267E5">
              <w:rPr>
                <w:szCs w:val="20"/>
                <w:lang w:val="en-GB" w:eastAsia="zh-CN"/>
              </w:rPr>
              <w:t>9002-92-0</w:t>
            </w:r>
            <w:r w:rsidR="00D267E5">
              <w:rPr>
                <w:szCs w:val="20"/>
                <w:lang w:val="en-GB" w:eastAsia="zh-CN"/>
              </w:rPr>
              <w:t>)</w:t>
            </w:r>
            <w:r w:rsidR="008510C5">
              <w:rPr>
                <w:szCs w:val="20"/>
                <w:lang w:val="en-GB" w:eastAsia="zh-CN"/>
              </w:rPr>
              <w:t xml:space="preserve">11%; </w:t>
            </w:r>
            <w:r w:rsidR="00D267E5">
              <w:rPr>
                <w:szCs w:val="20"/>
                <w:lang w:val="en-GB" w:eastAsia="zh-CN"/>
              </w:rPr>
              <w:t xml:space="preserve"> </w:t>
            </w:r>
            <w:r w:rsidR="00D267E5" w:rsidRPr="00D267E5">
              <w:rPr>
                <w:szCs w:val="20"/>
                <w:lang w:val="en-GB" w:eastAsia="zh-CN"/>
              </w:rPr>
              <w:t>Butyl carbitol</w:t>
            </w:r>
            <w:r w:rsidR="00D267E5">
              <w:rPr>
                <w:szCs w:val="20"/>
                <w:lang w:val="en-GB" w:eastAsia="zh-CN"/>
              </w:rPr>
              <w:t>(</w:t>
            </w:r>
            <w:r w:rsidR="00D267E5" w:rsidRPr="00D267E5">
              <w:rPr>
                <w:szCs w:val="20"/>
                <w:lang w:val="en-GB" w:eastAsia="zh-CN"/>
              </w:rPr>
              <w:t>112-34-5</w:t>
            </w:r>
            <w:r w:rsidR="00D267E5">
              <w:rPr>
                <w:szCs w:val="20"/>
                <w:lang w:val="en-GB" w:eastAsia="zh-CN"/>
              </w:rPr>
              <w:t>)</w:t>
            </w:r>
            <w:r w:rsidR="008510C5">
              <w:rPr>
                <w:szCs w:val="20"/>
                <w:lang w:val="en-GB" w:eastAsia="zh-CN"/>
              </w:rPr>
              <w:t xml:space="preserve"> 10%;  </w:t>
            </w:r>
            <w:r w:rsidR="00D267E5">
              <w:rPr>
                <w:szCs w:val="20"/>
                <w:lang w:val="en-GB" w:eastAsia="zh-CN"/>
              </w:rPr>
              <w:t xml:space="preserve"> and emulsion of organo-modified polysiloxanes</w:t>
            </w:r>
            <w:r w:rsidR="00D267E5" w:rsidRPr="00D267E5">
              <w:rPr>
                <w:szCs w:val="20"/>
                <w:lang w:val="en-GB" w:eastAsia="zh-CN"/>
              </w:rPr>
              <w:t xml:space="preserve"> </w:t>
            </w:r>
            <w:r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E3136F">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E3136F">
              <w:rPr>
                <w:szCs w:val="20"/>
                <w:lang w:val="en-GB" w:eastAsia="zh-CN"/>
              </w:rPr>
              <w:t> </w:t>
            </w:r>
            <w:r w:rsidR="00E3136F">
              <w:rPr>
                <w:szCs w:val="20"/>
                <w:lang w:val="en-GB" w:eastAsia="zh-CN"/>
              </w:rPr>
              <w:t> </w:t>
            </w:r>
            <w:r w:rsidR="00E3136F">
              <w:rPr>
                <w:szCs w:val="20"/>
                <w:lang w:val="en-GB" w:eastAsia="zh-CN"/>
              </w:rPr>
              <w:t> </w:t>
            </w:r>
            <w:r w:rsidR="00E3136F">
              <w:rPr>
                <w:szCs w:val="20"/>
                <w:lang w:val="en-GB" w:eastAsia="zh-CN"/>
              </w:rPr>
              <w:t> </w:t>
            </w:r>
            <w:r w:rsidR="00E3136F">
              <w:rPr>
                <w:szCs w:val="20"/>
                <w:lang w:val="en-GB" w:eastAsia="zh-CN"/>
              </w:rPr>
              <w:t>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00E928A2">
              <w:rPr>
                <w:i/>
                <w:szCs w:val="20"/>
                <w:lang w:val="en-GB" w:eastAsia="zh-CN"/>
              </w:rPr>
            </w:r>
            <w:r w:rsidR="00E928A2">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00E928A2">
              <w:rPr>
                <w:i/>
                <w:szCs w:val="20"/>
                <w:lang w:val="en-GB" w:eastAsia="zh-CN"/>
              </w:rPr>
            </w:r>
            <w:r w:rsidR="00E928A2">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E928A2">
              <w:rPr>
                <w:i/>
                <w:szCs w:val="20"/>
                <w:lang w:val="en-GB" w:eastAsia="zh-CN"/>
              </w:rPr>
            </w:r>
            <w:r w:rsidR="00E928A2">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990543">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ed/>
                  </w:checkBox>
                </w:ffData>
              </w:fldChar>
            </w:r>
            <w:r w:rsidR="000918FB" w:rsidRPr="00D44C43">
              <w:rPr>
                <w:i/>
                <w:szCs w:val="20"/>
                <w:lang w:val="en-GB" w:eastAsia="zh-CN"/>
              </w:rPr>
              <w:instrText xml:space="preserve"> FORMCHECKBOX </w:instrText>
            </w:r>
            <w:r w:rsidR="00E928A2">
              <w:rPr>
                <w:i/>
                <w:szCs w:val="20"/>
                <w:lang w:val="en-GB" w:eastAsia="zh-CN"/>
              </w:rPr>
            </w:r>
            <w:r w:rsidR="00E928A2">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990543">
              <w:rPr>
                <w:szCs w:val="20"/>
                <w:lang w:val="en-GB" w:eastAsia="zh-CN"/>
              </w:rPr>
              <w:t>continous process</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E3136F">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E3136F" w:rsidRPr="00E3136F">
              <w:rPr>
                <w:szCs w:val="20"/>
                <w:lang w:val="en-GB" w:eastAsia="zh-CN"/>
              </w:rPr>
              <w:t>detergent, emulsifier,dispersant</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E3136F">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E3136F">
              <w:rPr>
                <w:szCs w:val="20"/>
                <w:lang w:val="en-GB" w:eastAsia="zh-CN"/>
              </w:rPr>
              <w:t> </w:t>
            </w:r>
            <w:r w:rsidR="00E3136F">
              <w:rPr>
                <w:szCs w:val="20"/>
                <w:lang w:val="en-GB" w:eastAsia="zh-CN"/>
              </w:rPr>
              <w:t> </w:t>
            </w:r>
            <w:r w:rsidR="00E3136F">
              <w:rPr>
                <w:szCs w:val="20"/>
                <w:lang w:val="en-GB" w:eastAsia="zh-CN"/>
              </w:rPr>
              <w:t> </w:t>
            </w:r>
            <w:r w:rsidR="00E3136F">
              <w:rPr>
                <w:szCs w:val="20"/>
                <w:lang w:val="en-GB" w:eastAsia="zh-CN"/>
              </w:rPr>
              <w:t> </w:t>
            </w:r>
            <w:r w:rsidR="00E3136F">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6"/>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xml:space="preserve">* The </w:t>
      </w:r>
      <w:proofErr w:type="spellStart"/>
      <w:r w:rsidRPr="000918FB">
        <w:rPr>
          <w:sz w:val="16"/>
          <w:szCs w:val="16"/>
          <w:lang w:val="en-US"/>
        </w:rPr>
        <w:t>bluesign</w:t>
      </w:r>
      <w:proofErr w:type="spellEnd"/>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7"/>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8" w:history="1">
        <w:r w:rsidR="0003684F">
          <w:rPr>
            <w:rStyle w:val="Hyperlink"/>
            <w:sz w:val="16"/>
            <w:szCs w:val="16"/>
            <w:lang w:val="en-GB"/>
          </w:rPr>
          <w:t>bluesign-Groups.pdf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2" w:name="_Ref314659287"/>
            <w:r w:rsidR="00A90FF8">
              <w:rPr>
                <w:rStyle w:val="EndnoteReference"/>
                <w:b w:val="0"/>
                <w:snapToGrid w:val="0"/>
              </w:rPr>
              <w:endnoteReference w:id="4"/>
            </w:r>
            <w:bookmarkEnd w:id="2"/>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FE3C12">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FE3C12" w:rsidRPr="00FE3C12">
              <w:rPr>
                <w:lang w:eastAsia="zh-CN"/>
              </w:rPr>
              <w:t>&gt;</w:t>
            </w:r>
            <w:r w:rsidR="00FE3C12">
              <w:rPr>
                <w:lang w:eastAsia="zh-CN"/>
              </w:rPr>
              <w:t xml:space="preserve"> 70</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FE3C12">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FE3C12">
              <w:rPr>
                <w:lang w:eastAsia="zh-CN"/>
              </w:rPr>
              <w:t> </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FE3C12">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FE3C12">
              <w:rPr>
                <w:lang w:eastAsia="zh-CN"/>
              </w:rPr>
              <w:t> </w:t>
            </w:r>
            <w:r w:rsidR="00FE3C12">
              <w:rPr>
                <w:lang w:eastAsia="zh-CN"/>
              </w:rPr>
              <w:t> </w:t>
            </w:r>
            <w:r w:rsidR="00FE3C12">
              <w:rPr>
                <w:lang w:eastAsia="zh-CN"/>
              </w:rPr>
              <w:t> </w:t>
            </w:r>
            <w:r w:rsidR="00FE3C12">
              <w:rPr>
                <w:lang w:eastAsia="zh-CN"/>
              </w:rPr>
              <w:t> </w:t>
            </w:r>
            <w:r w:rsidR="00FE3C12">
              <w:rPr>
                <w:lang w:eastAsia="zh-CN"/>
              </w:rPr>
              <w:t> </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E3136F">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E3136F">
              <w:rPr>
                <w:lang w:eastAsia="zh-CN"/>
              </w:rPr>
              <w:t>478</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5C5A7C">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5C5A7C">
              <w:rPr>
                <w:noProof/>
                <w:lang w:eastAsia="zh-CN"/>
              </w:rPr>
              <w:t>M</w:t>
            </w:r>
            <w:r w:rsidRPr="00143A9B">
              <w:rPr>
                <w:lang w:eastAsia="zh-CN"/>
              </w:rPr>
              <w:fldChar w:fldCharType="end"/>
            </w:r>
          </w:p>
        </w:tc>
        <w:tc>
          <w:tcPr>
            <w:tcW w:w="1701" w:type="dxa"/>
            <w:tcBorders>
              <w:bottom w:val="single" w:sz="4" w:space="0" w:color="BFBFBF"/>
            </w:tcBorders>
          </w:tcPr>
          <w:p w:rsidR="00E3136F" w:rsidRDefault="001C44CA" w:rsidP="00E3136F">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E3136F">
              <w:rPr>
                <w:lang w:eastAsia="zh-CN"/>
              </w:rPr>
              <w:t>Cuvette test, dichromate,</w:t>
            </w:r>
          </w:p>
          <w:p w:rsidR="00194AB0" w:rsidRPr="00143A9B" w:rsidRDefault="00E3136F" w:rsidP="00E3136F">
            <w:pPr>
              <w:rPr>
                <w:snapToGrid w:val="0"/>
              </w:rPr>
            </w:pPr>
            <w:r>
              <w:rPr>
                <w:lang w:eastAsia="zh-CN"/>
              </w:rPr>
              <w:t xml:space="preserve">USEPA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E3136F">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3136F">
              <w:rPr>
                <w:lang w:eastAsia="zh-CN"/>
              </w:rPr>
              <w:t>181</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5C5A7C">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5C5A7C">
              <w:rPr>
                <w:noProof/>
                <w:lang w:eastAsia="zh-CN"/>
              </w:rPr>
              <w:t>M</w:t>
            </w:r>
            <w:r w:rsidRPr="00143A9B">
              <w:rPr>
                <w:lang w:eastAsia="zh-CN"/>
              </w:rPr>
              <w:fldChar w:fldCharType="end"/>
            </w:r>
          </w:p>
        </w:tc>
        <w:tc>
          <w:tcPr>
            <w:tcW w:w="1701" w:type="dxa"/>
            <w:tcBorders>
              <w:bottom w:val="single" w:sz="4" w:space="0" w:color="auto"/>
            </w:tcBorders>
          </w:tcPr>
          <w:p w:rsidR="00E403DA" w:rsidRPr="00143A9B" w:rsidRDefault="001C44CA" w:rsidP="00E3136F">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3136F" w:rsidRPr="00E3136F">
              <w:rPr>
                <w:lang w:eastAsia="zh-CN"/>
              </w:rPr>
              <w:t>SMEWW 5210B:2012</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D15F8B">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36483E" w:rsidRPr="0036483E">
              <w:rPr>
                <w:lang w:eastAsia="zh-CN"/>
              </w:rPr>
              <w:t>&gt;1</w:t>
            </w:r>
            <w:r w:rsidR="00D15F8B">
              <w:rPr>
                <w:lang w:eastAsia="zh-CN"/>
              </w:rPr>
              <w:t>.0</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D15F8B">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D15F8B" w:rsidRPr="00D15F8B">
              <w:rPr>
                <w:rFonts w:hint="eastAsia"/>
                <w:lang w:eastAsia="zh-CN"/>
              </w:rPr>
              <w:t>&gt;1</w:t>
            </w:r>
            <w:r w:rsidR="00D15F8B">
              <w:rPr>
                <w:lang w:eastAsia="zh-CN"/>
              </w:rPr>
              <w:t>-</w:t>
            </w:r>
            <w:r w:rsidR="00D15F8B" w:rsidRPr="00D15F8B">
              <w:rPr>
                <w:rFonts w:hint="eastAsia"/>
                <w:lang w:eastAsia="zh-CN"/>
              </w:rPr>
              <w:t>≤</w:t>
            </w:r>
            <w:r w:rsidR="00D15F8B" w:rsidRPr="00D15F8B">
              <w:rPr>
                <w:rFonts w:hint="eastAsia"/>
                <w:lang w:eastAsia="zh-CN"/>
              </w:rPr>
              <w:t>10 mg/L</w:t>
            </w:r>
            <w:r w:rsidR="00D15F8B">
              <w:rPr>
                <w:lang w:eastAsia="zh-CN"/>
              </w:rPr>
              <w:t xml:space="preserve"> </w:t>
            </w:r>
            <w:r w:rsidR="0036483E" w:rsidRPr="0036483E">
              <w:rPr>
                <w:rFonts w:hint="eastAsia"/>
                <w:lang w:eastAsia="zh-CN"/>
              </w:rPr>
              <w:t xml:space="preserve">based on GHS classification </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36483E">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36483E">
              <w:rPr>
                <w:lang w:eastAsia="zh-CN"/>
              </w:rPr>
              <w:t> </w:t>
            </w:r>
            <w:r w:rsidR="0036483E">
              <w:rPr>
                <w:lang w:eastAsia="zh-CN"/>
              </w:rPr>
              <w:t> </w:t>
            </w:r>
            <w:r w:rsidR="0036483E">
              <w:rPr>
                <w:lang w:eastAsia="zh-CN"/>
              </w:rPr>
              <w:t> </w:t>
            </w:r>
            <w:r w:rsidR="0036483E">
              <w:rPr>
                <w:lang w:eastAsia="zh-CN"/>
              </w:rPr>
              <w:t> </w:t>
            </w:r>
            <w:r w:rsidR="0036483E">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3" w:name="_Ref311631872"/>
            <w:r w:rsidR="00FD7AA8">
              <w:rPr>
                <w:rStyle w:val="EndnoteReference"/>
                <w:lang w:eastAsia="zh-CN"/>
              </w:rPr>
              <w:endnoteReference w:id="5"/>
            </w:r>
            <w:bookmarkEnd w:id="3"/>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5C5A7C">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5C5A7C">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5C5A7C">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5C5A7C" w:rsidRPr="005C5A7C">
              <w:rPr>
                <w:lang w:eastAsia="zh-CN"/>
              </w:rPr>
              <w:t>materials don't contain P</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E427B9">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5C5A7C">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5C5A7C">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5C5A7C">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5C5A7C" w:rsidRPr="005C5A7C">
              <w:rPr>
                <w:lang w:eastAsia="zh-CN"/>
              </w:rPr>
              <w:t xml:space="preserve">materials don't contain </w:t>
            </w:r>
            <w:r w:rsidR="005C5A7C">
              <w:rPr>
                <w:lang w:eastAsia="zh-CN"/>
              </w:rPr>
              <w:t>N</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E427B9" w:rsidRPr="00E427B9">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6A57B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6A57B9">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6A57B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6A57B9" w:rsidRPr="006A57B9">
              <w:rPr>
                <w:lang w:eastAsia="zh-CN"/>
              </w:rPr>
              <w:t>materials don't contain aliphatic hydrocarbons</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E427B9">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6A57B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6A57B9">
              <w:rPr>
                <w:lang w:eastAsia="zh-CN"/>
              </w:rPr>
              <w:t> </w:t>
            </w:r>
            <w:r w:rsidR="006A57B9">
              <w:rPr>
                <w:lang w:eastAsia="zh-CN"/>
              </w:rPr>
              <w:t> </w:t>
            </w:r>
            <w:r w:rsidR="006A57B9">
              <w:rPr>
                <w:lang w:eastAsia="zh-CN"/>
              </w:rPr>
              <w:t> </w:t>
            </w:r>
            <w:r w:rsidR="006A57B9">
              <w:rPr>
                <w:lang w:eastAsia="zh-CN"/>
              </w:rPr>
              <w:t> </w:t>
            </w:r>
            <w:r w:rsidR="006A57B9">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E427B9">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E427B9">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FD074C" w:rsidRPr="00143A9B">
              <w:rPr>
                <w:szCs w:val="20"/>
                <w:lang w:val="en-US"/>
              </w:rPr>
            </w:r>
            <w:r w:rsidR="00E928A2">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FD074C" w:rsidRPr="00143A9B">
              <w:rPr>
                <w:szCs w:val="20"/>
                <w:lang w:val="en-US"/>
              </w:rPr>
            </w:r>
            <w:r w:rsidR="00E928A2">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FD074C">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FD074C" w:rsidRPr="00FD074C">
              <w:rPr>
                <w:szCs w:val="20"/>
                <w:lang w:val="en-US" w:eastAsia="zh-CN"/>
              </w:rPr>
              <w:t>based on GHS classification</w:t>
            </w:r>
            <w:r w:rsidR="00FD074C">
              <w:rPr>
                <w:szCs w:val="20"/>
                <w:lang w:val="en-US" w:eastAsia="zh-CN"/>
              </w:rPr>
              <w:t xml:space="preserve"> </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E928A2">
              <w:rPr>
                <w:szCs w:val="20"/>
                <w:lang w:val="en-US"/>
              </w:rPr>
            </w:r>
            <w:r w:rsidR="00E928A2">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E928A2">
              <w:rPr>
                <w:szCs w:val="20"/>
                <w:lang w:val="en-US"/>
              </w:rPr>
            </w:r>
            <w:r w:rsidR="00E928A2">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36483E">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6483E" w:rsidRPr="0036483E">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E928A2">
              <w:rPr>
                <w:szCs w:val="20"/>
                <w:lang w:val="en-US"/>
              </w:rPr>
            </w:r>
            <w:r w:rsidR="00E928A2">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E928A2">
              <w:rPr>
                <w:szCs w:val="20"/>
                <w:lang w:val="en-US"/>
              </w:rPr>
            </w:r>
            <w:r w:rsidR="00E928A2">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A040EC">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A040EC">
              <w:rPr>
                <w:noProof/>
                <w:szCs w:val="20"/>
                <w:lang w:val="en-US" w:eastAsia="zh-CN"/>
              </w:rPr>
              <w:t xml:space="preserve"> </w:t>
            </w:r>
            <w:r w:rsidRPr="00143A9B">
              <w:rPr>
                <w:szCs w:val="20"/>
                <w:lang w:val="en-US" w:eastAsia="zh-CN"/>
              </w:rPr>
              <w:fldChar w:fldCharType="end"/>
            </w:r>
          </w:p>
        </w:tc>
        <w:tc>
          <w:tcPr>
            <w:tcW w:w="1701" w:type="dxa"/>
          </w:tcPr>
          <w:p w:rsidR="002141ED" w:rsidRPr="00143A9B" w:rsidRDefault="001C44CA" w:rsidP="00DF0A2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F0A27" w:rsidRPr="00DF0A27">
              <w:rPr>
                <w:szCs w:val="20"/>
                <w:lang w:val="en-US" w:eastAsia="zh-CN"/>
              </w:rPr>
              <w:t>not classified</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E928A2">
              <w:rPr>
                <w:szCs w:val="20"/>
                <w:lang w:val="en-US"/>
              </w:rPr>
            </w:r>
            <w:r w:rsidR="00E928A2">
              <w:rPr>
                <w:szCs w:val="20"/>
                <w:lang w:val="en-US"/>
              </w:rPr>
              <w:fldChar w:fldCharType="separate"/>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E928A2">
              <w:rPr>
                <w:szCs w:val="20"/>
                <w:lang w:val="en-US"/>
              </w:rPr>
            </w:r>
            <w:r w:rsidR="00E928A2">
              <w:rPr>
                <w:szCs w:val="20"/>
                <w:lang w:val="en-US"/>
              </w:rPr>
              <w:fldChar w:fldCharType="separate"/>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E427B9">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FD074C">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F34B83" w:rsidRPr="00F34B83">
              <w:rPr>
                <w:szCs w:val="20"/>
                <w:lang w:val="en-US" w:eastAsia="zh-CN"/>
              </w:rPr>
              <w:t>2500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36483E">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6483E">
              <w:rPr>
                <w:szCs w:val="20"/>
                <w:lang w:val="en-US" w:eastAsia="zh-CN"/>
              </w:rPr>
              <w:t>C</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36483E">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6483E" w:rsidRPr="0036483E">
              <w:rPr>
                <w:szCs w:val="20"/>
                <w:lang w:val="en-US" w:eastAsia="zh-CN"/>
              </w:rPr>
              <w:t>based on GHS classification</w:t>
            </w:r>
            <w:r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F34B83">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F34B83">
              <w:rPr>
                <w:szCs w:val="20"/>
                <w:lang w:val="en-US" w:eastAsia="zh-CN"/>
              </w:rPr>
              <w:t> </w:t>
            </w:r>
            <w:r w:rsidR="00F34B83">
              <w:rPr>
                <w:szCs w:val="20"/>
                <w:lang w:val="en-US" w:eastAsia="zh-CN"/>
              </w:rPr>
              <w:t> </w:t>
            </w:r>
            <w:r w:rsidR="00F34B83">
              <w:rPr>
                <w:szCs w:val="20"/>
                <w:lang w:val="en-US" w:eastAsia="zh-CN"/>
              </w:rPr>
              <w:t> </w:t>
            </w:r>
            <w:r w:rsidR="00F34B83">
              <w:rPr>
                <w:szCs w:val="20"/>
                <w:lang w:val="en-US" w:eastAsia="zh-CN"/>
              </w:rPr>
              <w:t> </w:t>
            </w:r>
            <w:r w:rsidR="00F34B83">
              <w:rPr>
                <w:szCs w:val="20"/>
                <w:lang w:val="en-US" w:eastAsia="zh-CN"/>
              </w:rPr>
              <w:t> </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F34B83">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F34B83">
              <w:rPr>
                <w:szCs w:val="20"/>
                <w:lang w:val="en-US" w:eastAsia="zh-CN"/>
              </w:rPr>
              <w:t> </w:t>
            </w:r>
            <w:r w:rsidR="00F34B83">
              <w:rPr>
                <w:szCs w:val="20"/>
                <w:lang w:val="en-US" w:eastAsia="zh-CN"/>
              </w:rPr>
              <w:t> </w:t>
            </w:r>
            <w:r w:rsidR="00F34B83">
              <w:rPr>
                <w:szCs w:val="20"/>
                <w:lang w:val="en-US" w:eastAsia="zh-CN"/>
              </w:rPr>
              <w:t> </w:t>
            </w:r>
            <w:r w:rsidR="00F34B83">
              <w:rPr>
                <w:szCs w:val="20"/>
                <w:lang w:val="en-US" w:eastAsia="zh-CN"/>
              </w:rPr>
              <w:t> </w:t>
            </w:r>
            <w:r w:rsidR="00F34B83">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E928A2">
              <w:rPr>
                <w:szCs w:val="20"/>
                <w:lang w:val="en-US"/>
              </w:rPr>
            </w:r>
            <w:r w:rsidR="00E928A2">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E928A2">
              <w:rPr>
                <w:szCs w:val="20"/>
                <w:lang w:val="en-US"/>
              </w:rPr>
            </w:r>
            <w:r w:rsidR="00E928A2">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C2785E">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C51B8" w:rsidRPr="009C51B8">
              <w:rPr>
                <w:szCs w:val="20"/>
                <w:lang w:val="en-US" w:eastAsia="zh-CN"/>
              </w:rPr>
              <w:t>not classified</w:t>
            </w:r>
            <w:r w:rsidR="00C2785E">
              <w:rPr>
                <w:szCs w:val="20"/>
                <w:lang w:val="en-US" w:eastAsia="zh-CN"/>
              </w:rPr>
              <w:t xml:space="preserve">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E928A2">
              <w:rPr>
                <w:szCs w:val="20"/>
                <w:lang w:val="en-US"/>
              </w:rPr>
            </w:r>
            <w:r w:rsidR="00E928A2">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E928A2">
              <w:rPr>
                <w:szCs w:val="20"/>
                <w:lang w:val="en-US"/>
              </w:rPr>
            </w:r>
            <w:r w:rsidR="00E928A2">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C51B8">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C51B8" w:rsidRPr="009C51B8">
              <w:rPr>
                <w:szCs w:val="20"/>
                <w:lang w:val="en-US" w:eastAsia="zh-CN"/>
              </w:rPr>
              <w:t>not classified</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E427B9">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bookmarkStart w:id="4"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bookmarkEnd w:id="4"/>
            <w:r w:rsidR="00CE3AD8">
              <w:rPr>
                <w:szCs w:val="20"/>
                <w:lang w:val="en-US" w:eastAsia="zh-CN"/>
              </w:rPr>
              <w:t>minutes</w:t>
            </w:r>
          </w:p>
        </w:tc>
        <w:tc>
          <w:tcPr>
            <w:tcW w:w="964" w:type="dxa"/>
            <w:tcBorders>
              <w:bottom w:val="single" w:sz="4" w:space="0" w:color="auto"/>
            </w:tcBorders>
          </w:tcPr>
          <w:p w:rsidR="002141ED" w:rsidRPr="00143A9B" w:rsidRDefault="001C44CA" w:rsidP="006A57B9">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A57B9">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6A57B9">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A57B9" w:rsidRPr="006A57B9">
              <w:rPr>
                <w:szCs w:val="20"/>
                <w:lang w:val="en-US" w:eastAsia="zh-CN"/>
              </w:rPr>
              <w:t>this product is a dyeing auxilliary</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6A57B9">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A57B9">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6A57B9">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A57B9" w:rsidRPr="006A57B9">
              <w:rPr>
                <w:szCs w:val="20"/>
                <w:lang w:val="en-US" w:eastAsia="zh-CN"/>
              </w:rPr>
              <w:t>this product is a dyeing auxilliary</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proofErr w:type="gramStart"/>
            <w:r>
              <w:rPr>
                <w:b/>
                <w:snapToGrid w:val="0"/>
                <w:szCs w:val="20"/>
                <w:lang w:val="en-GB" w:eastAsia="zh-CN"/>
              </w:rPr>
              <w:t>present</w:t>
            </w:r>
            <w:proofErr w:type="gramEnd"/>
            <w:r>
              <w:rPr>
                <w:b/>
                <w:snapToGrid w:val="0"/>
                <w:szCs w:val="20"/>
                <w:lang w:val="en-GB" w:eastAsia="zh-CN"/>
              </w:rPr>
              <w: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lastRenderedPageBreak/>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lastRenderedPageBreak/>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lastRenderedPageBreak/>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E928A2">
              <w:rPr>
                <w:szCs w:val="20"/>
                <w:lang w:val="en-GB" w:eastAsia="zh-CN"/>
              </w:rPr>
            </w:r>
            <w:r w:rsidR="00E928A2">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E928A2">
              <w:rPr>
                <w:szCs w:val="20"/>
                <w:lang w:val="en-GB" w:eastAsia="zh-CN"/>
              </w:rPr>
            </w:r>
            <w:r w:rsidR="00E928A2">
              <w:rPr>
                <w:szCs w:val="20"/>
                <w:lang w:val="en-GB" w:eastAsia="zh-CN"/>
              </w:rPr>
              <w:fldChar w:fldCharType="separate"/>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lastRenderedPageBreak/>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00E928A2">
              <w:rPr>
                <w:szCs w:val="20"/>
                <w:lang w:val="en-GB" w:eastAsia="zh-CN"/>
              </w:rPr>
            </w:r>
            <w:r w:rsidR="00E928A2">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00E928A2">
              <w:rPr>
                <w:szCs w:val="20"/>
                <w:lang w:val="en-GB" w:eastAsia="zh-CN"/>
              </w:rPr>
            </w:r>
            <w:r w:rsidR="00E928A2">
              <w:rPr>
                <w:szCs w:val="20"/>
                <w:lang w:val="en-GB" w:eastAsia="zh-CN"/>
              </w:rPr>
              <w:fldChar w:fldCharType="separate"/>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00E928A2">
              <w:rPr>
                <w:szCs w:val="20"/>
                <w:lang w:val="en-GB" w:eastAsia="zh-CN"/>
              </w:rPr>
            </w:r>
            <w:r w:rsidR="00E928A2">
              <w:rPr>
                <w:szCs w:val="20"/>
                <w:lang w:val="en-GB" w:eastAsia="zh-CN"/>
              </w:rPr>
              <w:fldChar w:fldCharType="separate"/>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00E928A2">
              <w:rPr>
                <w:szCs w:val="20"/>
                <w:lang w:val="en-GB" w:eastAsia="zh-CN"/>
              </w:rPr>
            </w:r>
            <w:r w:rsidR="00E928A2">
              <w:rPr>
                <w:szCs w:val="20"/>
                <w:lang w:val="en-GB" w:eastAsia="zh-CN"/>
              </w:rPr>
              <w:fldChar w:fldCharType="separate"/>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663AED" w:rsidRDefault="001C44CA" w:rsidP="00AE198E">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BD49A4">
              <w:rPr>
                <w:rFonts w:eastAsia="SimSun"/>
                <w:szCs w:val="20"/>
                <w:lang w:val="en-GB" w:eastAsia="zh-CN"/>
              </w:rPr>
              <w:t>E</w:t>
            </w:r>
            <w:r w:rsidR="00AE198E" w:rsidRPr="00AE198E">
              <w:rPr>
                <w:rFonts w:eastAsia="SimSun"/>
                <w:noProof/>
                <w:szCs w:val="20"/>
                <w:lang w:val="en-GB" w:eastAsia="zh-CN"/>
              </w:rPr>
              <w:t>thylene oxide.</w:t>
            </w:r>
            <w:r w:rsidRPr="00663AED">
              <w:rPr>
                <w:rFonts w:eastAsia="SimSun"/>
                <w:szCs w:val="20"/>
                <w:lang w:val="en-GB" w:eastAsia="zh-CN"/>
              </w:rPr>
              <w:fldChar w:fldCharType="end"/>
            </w:r>
          </w:p>
        </w:tc>
        <w:tc>
          <w:tcPr>
            <w:tcW w:w="1417" w:type="dxa"/>
          </w:tcPr>
          <w:p w:rsidR="00AE2AC4" w:rsidRPr="00663AED" w:rsidRDefault="001C44CA" w:rsidP="00BD49A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BD49A4" w:rsidRPr="00BD49A4">
              <w:rPr>
                <w:rFonts w:eastAsia="SimSun"/>
                <w:noProof/>
                <w:szCs w:val="20"/>
                <w:lang w:val="en-GB" w:eastAsia="zh-CN"/>
              </w:rPr>
              <w:t>75-21-8</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FD0A79">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D0A79" w:rsidRPr="00FD0A79">
              <w:rPr>
                <w:rFonts w:eastAsia="SimSun"/>
                <w:szCs w:val="20"/>
                <w:lang w:val="en-GB" w:eastAsia="zh-CN"/>
              </w:rPr>
              <w:t>&lt; 1.0</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E928A2">
              <w:rPr>
                <w:rFonts w:eastAsia="SimSun"/>
                <w:i/>
                <w:szCs w:val="20"/>
                <w:lang w:val="en-GB"/>
              </w:rPr>
            </w:r>
            <w:r w:rsidR="00E928A2">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E928A2">
              <w:rPr>
                <w:rFonts w:eastAsia="SimSun"/>
                <w:i/>
                <w:szCs w:val="20"/>
                <w:lang w:val="en-GB"/>
              </w:rPr>
            </w:r>
            <w:r w:rsidR="00E928A2">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E928A2">
              <w:rPr>
                <w:rFonts w:eastAsia="SimSun"/>
                <w:i/>
                <w:szCs w:val="20"/>
                <w:lang w:val="en-GB"/>
              </w:rPr>
            </w:r>
            <w:r w:rsidR="00E928A2">
              <w:rPr>
                <w:rFonts w:eastAsia="SimSun"/>
                <w:i/>
                <w:szCs w:val="20"/>
                <w:lang w:val="en-GB"/>
              </w:rPr>
              <w:fldChar w:fldCharType="separate"/>
            </w:r>
            <w:r w:rsidRPr="00663AED">
              <w:rPr>
                <w:rFonts w:eastAsia="SimSun"/>
                <w:i/>
                <w:szCs w:val="20"/>
                <w:lang w:val="en-GB"/>
              </w:rPr>
              <w:fldChar w:fldCharType="end"/>
            </w:r>
          </w:p>
        </w:tc>
      </w:tr>
      <w:tr w:rsidR="00AE2AC4" w:rsidRPr="00663AED" w:rsidTr="00DA1EB2">
        <w:tc>
          <w:tcPr>
            <w:tcW w:w="3969" w:type="dxa"/>
          </w:tcPr>
          <w:p w:rsidR="00AE2AC4" w:rsidRPr="00663AED" w:rsidRDefault="001C44CA" w:rsidP="00BD49A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BD49A4" w:rsidRPr="00BD49A4">
              <w:rPr>
                <w:rFonts w:eastAsia="SimSun"/>
                <w:noProof/>
                <w:szCs w:val="20"/>
                <w:lang w:val="en-GB" w:eastAsia="zh-CN"/>
              </w:rPr>
              <w:t>1,4- dioxane.</w:t>
            </w:r>
            <w:r w:rsidRPr="00663AED">
              <w:rPr>
                <w:rFonts w:eastAsia="SimSun"/>
                <w:szCs w:val="20"/>
                <w:lang w:val="en-GB" w:eastAsia="zh-CN"/>
              </w:rPr>
              <w:fldChar w:fldCharType="end"/>
            </w:r>
          </w:p>
        </w:tc>
        <w:tc>
          <w:tcPr>
            <w:tcW w:w="1417" w:type="dxa"/>
          </w:tcPr>
          <w:p w:rsidR="00AE2AC4" w:rsidRPr="00663AED" w:rsidRDefault="001C44CA" w:rsidP="00BD49A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BD49A4" w:rsidRPr="00BD49A4">
              <w:rPr>
                <w:rFonts w:eastAsia="SimSun"/>
                <w:noProof/>
                <w:szCs w:val="20"/>
                <w:lang w:val="en-GB" w:eastAsia="zh-CN"/>
              </w:rPr>
              <w:t>123-91-1</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FD0A79">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D0A79" w:rsidRPr="00FD0A79">
              <w:rPr>
                <w:rFonts w:eastAsia="SimSun"/>
                <w:noProof/>
                <w:szCs w:val="20"/>
                <w:lang w:val="en-GB" w:eastAsia="zh-CN"/>
              </w:rPr>
              <w:t>&lt; 1.0</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E928A2">
              <w:rPr>
                <w:rFonts w:eastAsia="SimSun"/>
                <w:i/>
                <w:szCs w:val="20"/>
                <w:lang w:val="en-GB"/>
              </w:rPr>
            </w:r>
            <w:r w:rsidR="00E928A2">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E928A2">
              <w:rPr>
                <w:rFonts w:eastAsia="SimSun"/>
                <w:i/>
                <w:szCs w:val="20"/>
                <w:lang w:val="en-GB"/>
              </w:rPr>
            </w:r>
            <w:r w:rsidR="00E928A2">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E928A2">
              <w:rPr>
                <w:rFonts w:eastAsia="SimSun"/>
                <w:i/>
                <w:szCs w:val="20"/>
                <w:lang w:val="en-GB"/>
              </w:rPr>
            </w:r>
            <w:r w:rsidR="00E928A2">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BD49A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8E1F38">
              <w:rPr>
                <w:rFonts w:eastAsia="SimSun"/>
                <w:szCs w:val="20"/>
                <w:lang w:val="en-GB" w:eastAsia="zh-CN"/>
              </w:rPr>
              <w:t xml:space="preserve">other </w:t>
            </w:r>
            <w:r w:rsidR="00BD49A4">
              <w:rPr>
                <w:rFonts w:eastAsia="SimSun"/>
                <w:noProof/>
                <w:szCs w:val="20"/>
                <w:lang w:val="en-GB" w:eastAsia="zh-CN"/>
              </w:rPr>
              <w:t>Glycols</w:t>
            </w:r>
            <w:r w:rsidRPr="00663AED">
              <w:rPr>
                <w:rFonts w:eastAsia="SimSun"/>
                <w:szCs w:val="20"/>
                <w:lang w:val="en-GB" w:eastAsia="zh-CN"/>
              </w:rPr>
              <w:fldChar w:fldCharType="end"/>
            </w:r>
          </w:p>
        </w:tc>
        <w:tc>
          <w:tcPr>
            <w:tcW w:w="1417" w:type="dxa"/>
          </w:tcPr>
          <w:p w:rsidR="00377716" w:rsidRPr="00663AED" w:rsidRDefault="001C44CA" w:rsidP="00BD49A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BD49A4">
              <w:rPr>
                <w:rFonts w:eastAsia="SimSun"/>
                <w:szCs w:val="20"/>
                <w:lang w:val="en-GB" w:eastAsia="zh-CN"/>
              </w:rPr>
              <w:t> </w:t>
            </w:r>
            <w:r w:rsidR="00BD49A4">
              <w:rPr>
                <w:rFonts w:eastAsia="SimSun"/>
                <w:szCs w:val="20"/>
                <w:lang w:val="en-GB" w:eastAsia="zh-CN"/>
              </w:rPr>
              <w:t> </w:t>
            </w:r>
            <w:r w:rsidR="00BD49A4">
              <w:rPr>
                <w:rFonts w:eastAsia="SimSun"/>
                <w:szCs w:val="20"/>
                <w:lang w:val="en-GB" w:eastAsia="zh-CN"/>
              </w:rPr>
              <w:t> </w:t>
            </w:r>
            <w:r w:rsidR="00BD49A4">
              <w:rPr>
                <w:rFonts w:eastAsia="SimSun"/>
                <w:szCs w:val="20"/>
                <w:lang w:val="en-GB" w:eastAsia="zh-CN"/>
              </w:rPr>
              <w:t> </w:t>
            </w:r>
            <w:r w:rsidR="00BD49A4">
              <w:rPr>
                <w:rFonts w:eastAsia="SimSun"/>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FD0A79">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D0A79" w:rsidRPr="00FD0A79">
              <w:rPr>
                <w:rFonts w:eastAsia="SimSun"/>
                <w:szCs w:val="20"/>
                <w:lang w:val="en-GB" w:eastAsia="zh-CN"/>
              </w:rPr>
              <w:t xml:space="preserve">&lt; </w:t>
            </w:r>
            <w:r w:rsidR="00FD0A79">
              <w:rPr>
                <w:rFonts w:eastAsia="SimSun"/>
                <w:szCs w:val="20"/>
                <w:lang w:val="en-GB" w:eastAsia="zh-CN"/>
              </w:rPr>
              <w:t>5</w:t>
            </w:r>
            <w:r w:rsidR="00FD0A79" w:rsidRPr="00FD0A79">
              <w:rPr>
                <w:rFonts w:eastAsia="SimSun"/>
                <w:szCs w:val="20"/>
                <w:lang w:val="en-GB" w:eastAsia="zh-CN"/>
              </w:rPr>
              <w:t>.0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E928A2">
              <w:rPr>
                <w:rFonts w:eastAsia="SimSun"/>
                <w:i/>
                <w:szCs w:val="20"/>
                <w:lang w:val="en-GB"/>
              </w:rPr>
            </w:r>
            <w:r w:rsidR="00E928A2">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E928A2">
              <w:rPr>
                <w:rFonts w:eastAsia="SimSun"/>
                <w:i/>
                <w:szCs w:val="20"/>
                <w:lang w:val="en-GB"/>
              </w:rPr>
            </w:r>
            <w:r w:rsidR="00E928A2">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E928A2">
              <w:rPr>
                <w:rFonts w:eastAsia="SimSun"/>
                <w:i/>
                <w:szCs w:val="20"/>
                <w:lang w:val="en-GB"/>
              </w:rPr>
            </w:r>
            <w:r w:rsidR="00E928A2">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BD49A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BD49A4" w:rsidRPr="00BD49A4">
              <w:rPr>
                <w:rFonts w:eastAsia="SimSun"/>
                <w:noProof/>
                <w:szCs w:val="20"/>
                <w:lang w:val="en-GB" w:eastAsia="zh-CN"/>
              </w:rPr>
              <w:t>D4-Siloxane</w:t>
            </w:r>
            <w:r w:rsidRPr="00663AED">
              <w:rPr>
                <w:rFonts w:eastAsia="SimSun"/>
                <w:szCs w:val="20"/>
                <w:lang w:val="en-GB" w:eastAsia="zh-CN"/>
              </w:rPr>
              <w:fldChar w:fldCharType="end"/>
            </w:r>
          </w:p>
        </w:tc>
        <w:tc>
          <w:tcPr>
            <w:tcW w:w="1417" w:type="dxa"/>
          </w:tcPr>
          <w:p w:rsidR="00377716" w:rsidRPr="00663AED" w:rsidRDefault="001C44CA" w:rsidP="00BD49A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BD49A4" w:rsidRPr="00BD49A4">
              <w:rPr>
                <w:rFonts w:eastAsia="SimSun"/>
                <w:noProof/>
                <w:szCs w:val="20"/>
                <w:lang w:val="en-GB" w:eastAsia="zh-CN"/>
              </w:rPr>
              <w:t>556-67-2</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8A5471" w:rsidRDefault="001C44CA" w:rsidP="008A5471">
            <w:pPr>
              <w:spacing w:line="276" w:lineRule="auto"/>
              <w:rPr>
                <w:rFonts w:eastAsia="SimSun"/>
                <w:noProof/>
                <w:szCs w:val="20"/>
                <w:lang w:val="en-GB" w:eastAsia="zh-CN"/>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8A5471">
              <w:rPr>
                <w:rFonts w:eastAsia="SimSun"/>
                <w:szCs w:val="20"/>
                <w:lang w:val="en-GB" w:eastAsia="zh-CN"/>
              </w:rPr>
              <w:t>0.135</w:t>
            </w:r>
          </w:p>
          <w:p w:rsidR="00377716" w:rsidRPr="00663AED" w:rsidRDefault="001C44CA" w:rsidP="008A5471">
            <w:pPr>
              <w:spacing w:line="276" w:lineRule="auto"/>
              <w:rPr>
                <w:rFonts w:eastAsia="SimSun"/>
                <w:lang w:val="en-GB"/>
              </w:rPr>
            </w:pP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E928A2">
              <w:rPr>
                <w:rFonts w:eastAsia="SimSun"/>
                <w:i/>
                <w:szCs w:val="20"/>
                <w:lang w:val="en-GB"/>
              </w:rPr>
            </w:r>
            <w:r w:rsidR="00E928A2">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E928A2">
              <w:rPr>
                <w:rFonts w:eastAsia="SimSun"/>
                <w:i/>
                <w:szCs w:val="20"/>
                <w:lang w:val="en-GB"/>
              </w:rPr>
            </w:r>
            <w:r w:rsidR="00E928A2">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E928A2">
              <w:rPr>
                <w:rFonts w:eastAsia="SimSun"/>
                <w:i/>
                <w:szCs w:val="20"/>
                <w:lang w:val="en-GB"/>
              </w:rPr>
            </w:r>
            <w:r w:rsidR="00E928A2">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FD0A79">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D0A79" w:rsidRPr="00FD0A79">
              <w:rPr>
                <w:rFonts w:eastAsia="SimSun"/>
                <w:szCs w:val="20"/>
                <w:lang w:val="en-GB" w:eastAsia="zh-CN"/>
              </w:rPr>
              <w:t>D</w:t>
            </w:r>
            <w:r w:rsidR="00FD0A79">
              <w:rPr>
                <w:rFonts w:eastAsia="SimSun"/>
                <w:szCs w:val="20"/>
                <w:lang w:val="en-GB" w:eastAsia="zh-CN"/>
              </w:rPr>
              <w:t>5</w:t>
            </w:r>
            <w:r w:rsidR="00FD0A79" w:rsidRPr="00FD0A79">
              <w:rPr>
                <w:rFonts w:eastAsia="SimSun"/>
                <w:szCs w:val="20"/>
                <w:lang w:val="en-GB" w:eastAsia="zh-CN"/>
              </w:rPr>
              <w:t>-Siloxane</w:t>
            </w:r>
            <w:r w:rsidRPr="00663AED">
              <w:rPr>
                <w:rFonts w:eastAsia="SimSun"/>
                <w:szCs w:val="20"/>
                <w:lang w:val="en-GB" w:eastAsia="zh-CN"/>
              </w:rPr>
              <w:fldChar w:fldCharType="end"/>
            </w:r>
          </w:p>
        </w:tc>
        <w:tc>
          <w:tcPr>
            <w:tcW w:w="1417" w:type="dxa"/>
          </w:tcPr>
          <w:p w:rsidR="00377716" w:rsidRPr="00663AED" w:rsidRDefault="001C44CA" w:rsidP="00FD0A79">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D0A79">
              <w:rPr>
                <w:rFonts w:eastAsia="SimSun"/>
                <w:noProof/>
                <w:szCs w:val="20"/>
                <w:lang w:val="en-GB" w:eastAsia="zh-CN"/>
              </w:rPr>
              <w:t>541-02-6</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4C7093">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4C7093" w:rsidRPr="004C7093">
              <w:rPr>
                <w:rFonts w:eastAsia="SimSun"/>
                <w:szCs w:val="20"/>
                <w:lang w:val="en-GB" w:eastAsia="zh-CN"/>
              </w:rPr>
              <w:t xml:space="preserve">&lt; </w:t>
            </w:r>
            <w:r w:rsidR="004C7093">
              <w:rPr>
                <w:rFonts w:eastAsia="SimSun"/>
                <w:szCs w:val="20"/>
                <w:lang w:val="en-GB" w:eastAsia="zh-CN"/>
              </w:rPr>
              <w:t>20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E928A2">
              <w:rPr>
                <w:rFonts w:eastAsia="SimSun"/>
                <w:i/>
                <w:szCs w:val="20"/>
                <w:lang w:val="en-GB"/>
              </w:rPr>
            </w:r>
            <w:r w:rsidR="00E928A2">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E928A2">
              <w:rPr>
                <w:rFonts w:eastAsia="SimSun"/>
                <w:i/>
                <w:szCs w:val="20"/>
                <w:lang w:val="en-GB"/>
              </w:rPr>
            </w:r>
            <w:r w:rsidR="00E928A2">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E928A2">
              <w:rPr>
                <w:rFonts w:eastAsia="SimSun"/>
                <w:i/>
                <w:szCs w:val="20"/>
                <w:lang w:val="en-GB"/>
              </w:rPr>
            </w:r>
            <w:r w:rsidR="00E928A2">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FD0A79">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D0A79" w:rsidRPr="00FD0A79">
              <w:rPr>
                <w:rFonts w:eastAsia="SimSun"/>
                <w:noProof/>
                <w:szCs w:val="20"/>
                <w:lang w:val="en-GB" w:eastAsia="zh-CN"/>
              </w:rPr>
              <w:t>D</w:t>
            </w:r>
            <w:r w:rsidR="00FD0A79">
              <w:rPr>
                <w:rFonts w:eastAsia="SimSun"/>
                <w:noProof/>
                <w:szCs w:val="20"/>
                <w:lang w:val="en-GB" w:eastAsia="zh-CN"/>
              </w:rPr>
              <w:t>6</w:t>
            </w:r>
            <w:r w:rsidR="00FD0A79" w:rsidRPr="00FD0A79">
              <w:rPr>
                <w:rFonts w:eastAsia="SimSun"/>
                <w:noProof/>
                <w:szCs w:val="20"/>
                <w:lang w:val="en-GB" w:eastAsia="zh-CN"/>
              </w:rPr>
              <w:t>-Siloxane</w:t>
            </w:r>
            <w:r w:rsidRPr="00663AED">
              <w:rPr>
                <w:rFonts w:eastAsia="SimSun"/>
                <w:szCs w:val="20"/>
                <w:lang w:val="en-GB" w:eastAsia="zh-CN"/>
              </w:rPr>
              <w:fldChar w:fldCharType="end"/>
            </w:r>
          </w:p>
        </w:tc>
        <w:tc>
          <w:tcPr>
            <w:tcW w:w="1417" w:type="dxa"/>
          </w:tcPr>
          <w:p w:rsidR="00377716" w:rsidRPr="00663AED" w:rsidRDefault="001C44CA" w:rsidP="00FD0A79">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D0A79">
              <w:rPr>
                <w:rFonts w:eastAsia="SimSun"/>
                <w:noProof/>
                <w:szCs w:val="20"/>
                <w:lang w:val="en-GB" w:eastAsia="zh-CN"/>
              </w:rPr>
              <w:t>540-97-6</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4C7093">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4C7093" w:rsidRPr="004C7093">
              <w:rPr>
                <w:rFonts w:eastAsia="SimSun"/>
                <w:szCs w:val="20"/>
                <w:lang w:val="en-GB" w:eastAsia="zh-CN"/>
              </w:rPr>
              <w:t xml:space="preserve">&lt; </w:t>
            </w:r>
            <w:r w:rsidR="004C7093">
              <w:rPr>
                <w:rFonts w:eastAsia="SimSun"/>
                <w:szCs w:val="20"/>
                <w:lang w:val="en-GB" w:eastAsia="zh-CN"/>
              </w:rPr>
              <w:t>20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E928A2">
              <w:rPr>
                <w:rFonts w:eastAsia="SimSun"/>
                <w:i/>
                <w:szCs w:val="20"/>
                <w:lang w:val="en-GB"/>
              </w:rPr>
            </w:r>
            <w:r w:rsidR="00E928A2">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E928A2">
              <w:rPr>
                <w:rFonts w:eastAsia="SimSun"/>
                <w:i/>
                <w:szCs w:val="20"/>
                <w:lang w:val="en-GB"/>
              </w:rPr>
            </w:r>
            <w:r w:rsidR="00E928A2">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E928A2">
              <w:rPr>
                <w:rFonts w:eastAsia="SimSun"/>
                <w:i/>
                <w:szCs w:val="20"/>
                <w:lang w:val="en-GB"/>
              </w:rPr>
            </w:r>
            <w:r w:rsidR="00E928A2">
              <w:rPr>
                <w:rFonts w:eastAsia="SimSun"/>
                <w:i/>
                <w:szCs w:val="20"/>
                <w:lang w:val="en-GB"/>
              </w:rPr>
              <w:fldChar w:fldCharType="separate"/>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8E1F38" w:rsidRDefault="001C44CA" w:rsidP="00377716">
      <w:pPr>
        <w:spacing w:line="276" w:lineRule="auto"/>
        <w:rPr>
          <w:szCs w:val="20"/>
          <w:lang w:val="en-GB" w:eastAsia="zh-CN"/>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42B89">
        <w:rPr>
          <w:szCs w:val="20"/>
          <w:lang w:val="en-GB" w:eastAsia="zh-CN"/>
        </w:rPr>
        <w:t>-</w:t>
      </w:r>
      <w:r w:rsidR="008E1F38" w:rsidRPr="008E1F38">
        <w:rPr>
          <w:szCs w:val="20"/>
          <w:lang w:val="en-GB" w:eastAsia="zh-CN"/>
        </w:rPr>
        <w:t>only the detection limit of the method of 2-(2 methoxyethoxy)-ethanol  is &lt; 1.0 mg/kg</w:t>
      </w:r>
    </w:p>
    <w:p w:rsidR="00377716" w:rsidRDefault="008E1F38" w:rsidP="00377716">
      <w:pPr>
        <w:spacing w:line="276" w:lineRule="auto"/>
        <w:rPr>
          <w:lang w:val="en-GB"/>
        </w:rPr>
      </w:pPr>
      <w:r w:rsidRPr="008E1F38">
        <w:rPr>
          <w:szCs w:val="20"/>
          <w:lang w:val="en-GB" w:eastAsia="zh-CN"/>
        </w:rPr>
        <w:t xml:space="preserve"> </w:t>
      </w:r>
      <w:r w:rsidR="004C7093">
        <w:rPr>
          <w:szCs w:val="20"/>
          <w:lang w:val="en-GB" w:eastAsia="zh-CN"/>
        </w:rPr>
        <w:t>- Detection limit of D5, D6 = 20 mg/kg.</w:t>
      </w:r>
      <w:r w:rsidRPr="008E1F38">
        <w:rPr>
          <w:szCs w:val="20"/>
          <w:lang w:val="en-GB" w:eastAsia="zh-CN"/>
        </w:rPr>
        <w:t xml:space="preserve"> </w:t>
      </w:r>
      <w:r w:rsidR="001C44CA"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FD074C">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B137FF">
              <w:rPr>
                <w:szCs w:val="20"/>
                <w:lang w:val="en-GB" w:eastAsia="zh-CN"/>
              </w:rPr>
              <w:t xml:space="preserve"> </w:t>
            </w:r>
            <w:r w:rsidR="00065D6C" w:rsidRPr="00065D6C">
              <w:rPr>
                <w:noProof/>
                <w:szCs w:val="20"/>
                <w:lang w:val="en-GB" w:eastAsia="zh-CN"/>
              </w:rPr>
              <w:t>Ho chi minh city,</w:t>
            </w:r>
            <w:r w:rsidR="0009637D">
              <w:rPr>
                <w:noProof/>
                <w:szCs w:val="20"/>
                <w:lang w:val="en-GB" w:eastAsia="zh-CN"/>
              </w:rPr>
              <w:t xml:space="preserve"> </w:t>
            </w:r>
            <w:r w:rsidR="00FD074C">
              <w:rPr>
                <w:noProof/>
                <w:szCs w:val="20"/>
                <w:lang w:val="en-GB" w:eastAsia="zh-CN"/>
              </w:rPr>
              <w:t>May 9</w:t>
            </w:r>
            <w:r w:rsidR="00065D6C" w:rsidRPr="00065D6C">
              <w:rPr>
                <w:noProof/>
                <w:szCs w:val="20"/>
                <w:lang w:val="en-GB" w:eastAsia="zh-CN"/>
              </w:rPr>
              <w:t>, 2019</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65D6C" w:rsidRPr="00065D6C">
              <w:rPr>
                <w:noProof/>
                <w:szCs w:val="20"/>
                <w:lang w:val="en-GB" w:eastAsia="zh-CN"/>
              </w:rPr>
              <w:t>THAI KIEM LINH/ supporter manager,</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8A2" w:rsidRDefault="00E928A2" w:rsidP="007C272E">
      <w:r>
        <w:separator/>
      </w:r>
    </w:p>
  </w:endnote>
  <w:endnote w:type="continuationSeparator" w:id="0">
    <w:p w:rsidR="00E928A2" w:rsidRDefault="00E928A2" w:rsidP="007C272E">
      <w:r>
        <w:continuationSeparator/>
      </w:r>
    </w:p>
  </w:endnote>
  <w:endnote w:id="1">
    <w:p w:rsidR="00142B89" w:rsidRPr="00B82D2D" w:rsidRDefault="00142B89"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142B89" w:rsidRPr="000918FB" w:rsidRDefault="00142B89"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142B89" w:rsidRPr="000918FB" w:rsidRDefault="00142B89"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142B89" w:rsidRDefault="00142B89">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142B89" w:rsidRPr="00A90FF8" w:rsidRDefault="00142B89"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142B89" w:rsidRPr="00827F91" w:rsidRDefault="00142B89">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B89" w:rsidRPr="00AB62D7" w:rsidRDefault="00142B89"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142B89" w:rsidRPr="00FA631C" w:rsidRDefault="00142B89"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sidR="00E427B9">
      <w:rPr>
        <w:rFonts w:eastAsia="Times New Roman" w:cs="MyriadPro-Semibold"/>
        <w:noProof/>
        <w:color w:val="003374"/>
        <w:sz w:val="12"/>
        <w:szCs w:val="12"/>
        <w:lang w:val="en-US" w:eastAsia="de-CH"/>
      </w:rPr>
      <w:t>HUNTEX OLG-02_PSF_2019.04.25.docx</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E427B9">
      <w:rPr>
        <w:rFonts w:eastAsia="Times New Roman" w:cs="MyriadPro-Semibold"/>
        <w:noProof/>
        <w:color w:val="003374"/>
        <w:sz w:val="12"/>
        <w:szCs w:val="12"/>
        <w:lang w:val="en-US" w:eastAsia="de-CH"/>
      </w:rPr>
      <w:t>May 9, 2019</w:t>
    </w:r>
    <w:r>
      <w:rPr>
        <w:rFonts w:eastAsia="Times New Roman" w:cs="MyriadPro-Semibold"/>
        <w:color w:val="003374"/>
        <w:sz w:val="12"/>
        <w:szCs w:val="12"/>
        <w:lang w:val="en-US" w:eastAsia="de-CH"/>
      </w:rPr>
      <w:fldChar w:fldCharType="end"/>
    </w:r>
  </w:p>
  <w:p w:rsidR="00142B89" w:rsidRPr="008E0898" w:rsidRDefault="00142B89"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E427B9">
      <w:rPr>
        <w:rFonts w:eastAsia="Times New Roman" w:cs="MyriadPro-Semibold"/>
        <w:noProof/>
        <w:color w:val="003374"/>
        <w:sz w:val="12"/>
        <w:szCs w:val="12"/>
        <w:lang w:eastAsia="de-CH"/>
      </w:rPr>
      <w:t>2</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E427B9">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B89" w:rsidRPr="00AB62D7" w:rsidRDefault="00142B89"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142B89" w:rsidRPr="00CA76A6" w:rsidRDefault="00142B89"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00E427B9" w:rsidRPr="00E427B9">
      <w:rPr>
        <w:rFonts w:eastAsia="Times New Roman" w:cs="MyriadPro-Semibold"/>
        <w:noProof/>
        <w:color w:val="003374"/>
        <w:sz w:val="12"/>
        <w:szCs w:val="12"/>
        <w:lang w:val="en-US" w:eastAsia="de-CH"/>
      </w:rPr>
      <w:t>HUNTEX</w:t>
    </w:r>
    <w:r w:rsidR="00E427B9">
      <w:rPr>
        <w:noProof/>
        <w:lang w:val="en-US"/>
      </w:rPr>
      <w:t xml:space="preserve"> OLG-02_PSF_2019.04.25.docx</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E427B9">
      <w:rPr>
        <w:rFonts w:eastAsia="Times New Roman" w:cs="MyriadPro-Semibold"/>
        <w:noProof/>
        <w:color w:val="003374"/>
        <w:sz w:val="12"/>
        <w:szCs w:val="12"/>
        <w:lang w:val="en-US" w:eastAsia="de-CH"/>
      </w:rPr>
      <w:t>May 9, 2019</w:t>
    </w:r>
    <w:r>
      <w:rPr>
        <w:rFonts w:eastAsia="Times New Roman" w:cs="MyriadPro-Semibold"/>
        <w:color w:val="003374"/>
        <w:sz w:val="12"/>
        <w:szCs w:val="12"/>
        <w:lang w:val="en-US" w:eastAsia="de-CH"/>
      </w:rPr>
      <w:fldChar w:fldCharType="end"/>
    </w:r>
  </w:p>
  <w:p w:rsidR="00142B89" w:rsidRPr="00AB62D7" w:rsidRDefault="00142B89"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E427B9">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E427B9">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8A2" w:rsidRDefault="00E928A2" w:rsidP="007C272E">
      <w:r>
        <w:separator/>
      </w:r>
    </w:p>
  </w:footnote>
  <w:footnote w:type="continuationSeparator" w:id="0">
    <w:p w:rsidR="00E928A2" w:rsidRDefault="00E928A2" w:rsidP="007C272E">
      <w:r>
        <w:continuationSeparator/>
      </w:r>
    </w:p>
  </w:footnote>
  <w:footnote w:id="1">
    <w:p w:rsidR="00142B89" w:rsidRPr="00FD7AA8" w:rsidRDefault="00142B89"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142B89" w:rsidRPr="00721E36" w:rsidRDefault="00142B89"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142B89" w:rsidRPr="00721E36" w:rsidRDefault="00142B89"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142B89" w:rsidRPr="007378D5" w:rsidTr="0099690F">
      <w:trPr>
        <w:cantSplit/>
      </w:trPr>
      <w:tc>
        <w:tcPr>
          <w:tcW w:w="1829" w:type="dxa"/>
          <w:shd w:val="clear" w:color="auto" w:fill="E1EBF7"/>
        </w:tcPr>
        <w:p w:rsidR="00142B89" w:rsidRPr="007378D5" w:rsidRDefault="00142B89" w:rsidP="00414A86">
          <w:pPr>
            <w:pStyle w:val="KopfzeilePSF"/>
          </w:pPr>
          <w:r>
            <w:t xml:space="preserve">Product Screening Form: </w:t>
          </w:r>
        </w:p>
      </w:tc>
      <w:tc>
        <w:tcPr>
          <w:tcW w:w="8391" w:type="dxa"/>
          <w:shd w:val="clear" w:color="auto" w:fill="E1EBF7"/>
        </w:tcPr>
        <w:p w:rsidR="00142B89" w:rsidRPr="007378D5" w:rsidRDefault="00142B89"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sidR="00E427B9">
            <w:rPr>
              <w:szCs w:val="20"/>
              <w:lang w:eastAsia="zh-CN"/>
            </w:rPr>
            <w:t>HUNTEX OLG-02</w:t>
          </w:r>
          <w:r>
            <w:rPr>
              <w:lang w:val="de-CH" w:eastAsia="zh-CN"/>
            </w:rPr>
            <w:fldChar w:fldCharType="end"/>
          </w:r>
        </w:p>
      </w:tc>
    </w:tr>
  </w:tbl>
  <w:p w:rsidR="00142B89" w:rsidRDefault="00142B89" w:rsidP="00CF6DEE">
    <w:pPr>
      <w:pStyle w:val="Header"/>
      <w:ind w:right="-10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B89" w:rsidRDefault="00142B89"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B89" w:rsidRDefault="00142B89"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B89" w:rsidRDefault="00142B89" w:rsidP="00D44C59">
    <w:pPr>
      <w:pStyle w:val="Header"/>
    </w:pPr>
    <w:r>
      <w:rPr>
        <w:noProof/>
        <w:lang w:val="en-US" w:eastAsia="zh-CN"/>
      </w:rPr>
      <mc:AlternateContent>
        <mc:Choice Requires="wps">
          <w:drawing>
            <wp:anchor distT="0" distB="0" distL="114300" distR="114300" simplePos="0" relativeHeight="251656192"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8BB"/>
    <w:rsid w:val="00000DB2"/>
    <w:rsid w:val="0000335C"/>
    <w:rsid w:val="00010148"/>
    <w:rsid w:val="00016B04"/>
    <w:rsid w:val="000268A6"/>
    <w:rsid w:val="0003684F"/>
    <w:rsid w:val="00045974"/>
    <w:rsid w:val="00055F0F"/>
    <w:rsid w:val="00065D6C"/>
    <w:rsid w:val="000673D0"/>
    <w:rsid w:val="00072BC5"/>
    <w:rsid w:val="00075852"/>
    <w:rsid w:val="00076570"/>
    <w:rsid w:val="000777EE"/>
    <w:rsid w:val="000819F8"/>
    <w:rsid w:val="0008706C"/>
    <w:rsid w:val="000918FB"/>
    <w:rsid w:val="00091E64"/>
    <w:rsid w:val="0009637D"/>
    <w:rsid w:val="00096E97"/>
    <w:rsid w:val="000A418D"/>
    <w:rsid w:val="000A4397"/>
    <w:rsid w:val="000B21BE"/>
    <w:rsid w:val="000B3434"/>
    <w:rsid w:val="000B60FF"/>
    <w:rsid w:val="000B786F"/>
    <w:rsid w:val="000C0CE8"/>
    <w:rsid w:val="000C2B37"/>
    <w:rsid w:val="000C69FC"/>
    <w:rsid w:val="000D4E65"/>
    <w:rsid w:val="000D6459"/>
    <w:rsid w:val="000E01AD"/>
    <w:rsid w:val="000E37DB"/>
    <w:rsid w:val="000F5EB7"/>
    <w:rsid w:val="00106BC5"/>
    <w:rsid w:val="00111295"/>
    <w:rsid w:val="00131297"/>
    <w:rsid w:val="001335D0"/>
    <w:rsid w:val="00134F19"/>
    <w:rsid w:val="00140F6A"/>
    <w:rsid w:val="00142B89"/>
    <w:rsid w:val="001431EA"/>
    <w:rsid w:val="001440B8"/>
    <w:rsid w:val="001441B5"/>
    <w:rsid w:val="001458D5"/>
    <w:rsid w:val="00145F6E"/>
    <w:rsid w:val="0015657A"/>
    <w:rsid w:val="0016498D"/>
    <w:rsid w:val="001701A5"/>
    <w:rsid w:val="001711EC"/>
    <w:rsid w:val="00173876"/>
    <w:rsid w:val="00174B39"/>
    <w:rsid w:val="00175D1F"/>
    <w:rsid w:val="001773F5"/>
    <w:rsid w:val="00185B25"/>
    <w:rsid w:val="00194AB0"/>
    <w:rsid w:val="00197166"/>
    <w:rsid w:val="00197F47"/>
    <w:rsid w:val="001A33BD"/>
    <w:rsid w:val="001A33D3"/>
    <w:rsid w:val="001B3179"/>
    <w:rsid w:val="001B5AE7"/>
    <w:rsid w:val="001B7D3D"/>
    <w:rsid w:val="001C2D59"/>
    <w:rsid w:val="001C44CA"/>
    <w:rsid w:val="001D5E00"/>
    <w:rsid w:val="001D6994"/>
    <w:rsid w:val="001E3A43"/>
    <w:rsid w:val="001F13EB"/>
    <w:rsid w:val="001F6FB9"/>
    <w:rsid w:val="00202071"/>
    <w:rsid w:val="00210FBF"/>
    <w:rsid w:val="002141ED"/>
    <w:rsid w:val="002424D5"/>
    <w:rsid w:val="00250AD4"/>
    <w:rsid w:val="00250D97"/>
    <w:rsid w:val="00255073"/>
    <w:rsid w:val="0027331E"/>
    <w:rsid w:val="00284CDE"/>
    <w:rsid w:val="00293962"/>
    <w:rsid w:val="00295187"/>
    <w:rsid w:val="002A1E52"/>
    <w:rsid w:val="002A561D"/>
    <w:rsid w:val="002A695F"/>
    <w:rsid w:val="002B1AF2"/>
    <w:rsid w:val="002C1903"/>
    <w:rsid w:val="002C74E4"/>
    <w:rsid w:val="002C76FB"/>
    <w:rsid w:val="002D27DE"/>
    <w:rsid w:val="002D3AD1"/>
    <w:rsid w:val="002E15D1"/>
    <w:rsid w:val="002E6AB8"/>
    <w:rsid w:val="00300852"/>
    <w:rsid w:val="00306C36"/>
    <w:rsid w:val="00325C69"/>
    <w:rsid w:val="00334D37"/>
    <w:rsid w:val="00347630"/>
    <w:rsid w:val="00363B23"/>
    <w:rsid w:val="0036483E"/>
    <w:rsid w:val="00365FC3"/>
    <w:rsid w:val="003668B2"/>
    <w:rsid w:val="003701A0"/>
    <w:rsid w:val="00371A21"/>
    <w:rsid w:val="0037760B"/>
    <w:rsid w:val="00377716"/>
    <w:rsid w:val="00382AAD"/>
    <w:rsid w:val="00384340"/>
    <w:rsid w:val="003A0D4D"/>
    <w:rsid w:val="003A5BA7"/>
    <w:rsid w:val="003B293C"/>
    <w:rsid w:val="003C2D01"/>
    <w:rsid w:val="003C440F"/>
    <w:rsid w:val="003D675A"/>
    <w:rsid w:val="003E300D"/>
    <w:rsid w:val="00403C48"/>
    <w:rsid w:val="004078DB"/>
    <w:rsid w:val="00410882"/>
    <w:rsid w:val="00414A86"/>
    <w:rsid w:val="0042207C"/>
    <w:rsid w:val="00441836"/>
    <w:rsid w:val="00443C66"/>
    <w:rsid w:val="00450FA3"/>
    <w:rsid w:val="00452DE3"/>
    <w:rsid w:val="00456A0E"/>
    <w:rsid w:val="00464953"/>
    <w:rsid w:val="00477E54"/>
    <w:rsid w:val="00480E51"/>
    <w:rsid w:val="004959ED"/>
    <w:rsid w:val="004A5D0E"/>
    <w:rsid w:val="004B2C87"/>
    <w:rsid w:val="004B4637"/>
    <w:rsid w:val="004B5895"/>
    <w:rsid w:val="004C3D9A"/>
    <w:rsid w:val="004C7093"/>
    <w:rsid w:val="004D2EC1"/>
    <w:rsid w:val="004E6DBF"/>
    <w:rsid w:val="004E796E"/>
    <w:rsid w:val="004F2757"/>
    <w:rsid w:val="004F2A05"/>
    <w:rsid w:val="004F3E66"/>
    <w:rsid w:val="004F5D63"/>
    <w:rsid w:val="00500C6F"/>
    <w:rsid w:val="00526A91"/>
    <w:rsid w:val="005310EE"/>
    <w:rsid w:val="0054120E"/>
    <w:rsid w:val="00547068"/>
    <w:rsid w:val="0055243E"/>
    <w:rsid w:val="00567C83"/>
    <w:rsid w:val="00572585"/>
    <w:rsid w:val="00575103"/>
    <w:rsid w:val="0057717A"/>
    <w:rsid w:val="00593AA4"/>
    <w:rsid w:val="00595899"/>
    <w:rsid w:val="00596B61"/>
    <w:rsid w:val="005A0442"/>
    <w:rsid w:val="005A0BF4"/>
    <w:rsid w:val="005A6133"/>
    <w:rsid w:val="005A761C"/>
    <w:rsid w:val="005C0996"/>
    <w:rsid w:val="005C2119"/>
    <w:rsid w:val="005C221E"/>
    <w:rsid w:val="005C5A7C"/>
    <w:rsid w:val="005E1AAF"/>
    <w:rsid w:val="005E2A67"/>
    <w:rsid w:val="005E4BC9"/>
    <w:rsid w:val="005E5022"/>
    <w:rsid w:val="005F3F34"/>
    <w:rsid w:val="005F4D34"/>
    <w:rsid w:val="00604447"/>
    <w:rsid w:val="00610115"/>
    <w:rsid w:val="006123AD"/>
    <w:rsid w:val="00612528"/>
    <w:rsid w:val="006209E7"/>
    <w:rsid w:val="00625914"/>
    <w:rsid w:val="00631D8A"/>
    <w:rsid w:val="00636C4E"/>
    <w:rsid w:val="00647866"/>
    <w:rsid w:val="006531A2"/>
    <w:rsid w:val="006540E1"/>
    <w:rsid w:val="006547EC"/>
    <w:rsid w:val="00655319"/>
    <w:rsid w:val="00661943"/>
    <w:rsid w:val="00663149"/>
    <w:rsid w:val="00663AED"/>
    <w:rsid w:val="006727D7"/>
    <w:rsid w:val="00673F62"/>
    <w:rsid w:val="00673FF8"/>
    <w:rsid w:val="0069272B"/>
    <w:rsid w:val="006A57B9"/>
    <w:rsid w:val="006A606C"/>
    <w:rsid w:val="006A6EB9"/>
    <w:rsid w:val="006B3B0E"/>
    <w:rsid w:val="006D1CF5"/>
    <w:rsid w:val="006D5F83"/>
    <w:rsid w:val="006D6D94"/>
    <w:rsid w:val="006E5ED2"/>
    <w:rsid w:val="007030DF"/>
    <w:rsid w:val="0071711F"/>
    <w:rsid w:val="00721E36"/>
    <w:rsid w:val="00726E65"/>
    <w:rsid w:val="00730759"/>
    <w:rsid w:val="00731A0B"/>
    <w:rsid w:val="00732084"/>
    <w:rsid w:val="00733F7A"/>
    <w:rsid w:val="007354D3"/>
    <w:rsid w:val="00741A41"/>
    <w:rsid w:val="00741EA4"/>
    <w:rsid w:val="0074356C"/>
    <w:rsid w:val="00747CE0"/>
    <w:rsid w:val="00753900"/>
    <w:rsid w:val="007603AC"/>
    <w:rsid w:val="00765B66"/>
    <w:rsid w:val="00775CFF"/>
    <w:rsid w:val="00785622"/>
    <w:rsid w:val="00787D7D"/>
    <w:rsid w:val="00791378"/>
    <w:rsid w:val="00791D1C"/>
    <w:rsid w:val="007969DC"/>
    <w:rsid w:val="007971EC"/>
    <w:rsid w:val="007A18BB"/>
    <w:rsid w:val="007C272E"/>
    <w:rsid w:val="007C413A"/>
    <w:rsid w:val="007C4AB8"/>
    <w:rsid w:val="007C592D"/>
    <w:rsid w:val="007D7CA2"/>
    <w:rsid w:val="007D7CAF"/>
    <w:rsid w:val="007E671E"/>
    <w:rsid w:val="007F368C"/>
    <w:rsid w:val="00810DD3"/>
    <w:rsid w:val="00810ED7"/>
    <w:rsid w:val="00811183"/>
    <w:rsid w:val="00811760"/>
    <w:rsid w:val="008136C1"/>
    <w:rsid w:val="00815908"/>
    <w:rsid w:val="00820789"/>
    <w:rsid w:val="00827F91"/>
    <w:rsid w:val="008412BD"/>
    <w:rsid w:val="008441F4"/>
    <w:rsid w:val="008510C5"/>
    <w:rsid w:val="0086155F"/>
    <w:rsid w:val="00874CF7"/>
    <w:rsid w:val="0088282C"/>
    <w:rsid w:val="0088648E"/>
    <w:rsid w:val="008A2AFC"/>
    <w:rsid w:val="008A5471"/>
    <w:rsid w:val="008B097A"/>
    <w:rsid w:val="008D21D7"/>
    <w:rsid w:val="008D2827"/>
    <w:rsid w:val="008E0898"/>
    <w:rsid w:val="008E1F38"/>
    <w:rsid w:val="008E759E"/>
    <w:rsid w:val="008F6E11"/>
    <w:rsid w:val="008F756C"/>
    <w:rsid w:val="00933F27"/>
    <w:rsid w:val="009459D2"/>
    <w:rsid w:val="00955998"/>
    <w:rsid w:val="009624EE"/>
    <w:rsid w:val="0096277B"/>
    <w:rsid w:val="00964810"/>
    <w:rsid w:val="009677D4"/>
    <w:rsid w:val="009760B5"/>
    <w:rsid w:val="00985EB6"/>
    <w:rsid w:val="00990543"/>
    <w:rsid w:val="00995871"/>
    <w:rsid w:val="009963D2"/>
    <w:rsid w:val="0099690F"/>
    <w:rsid w:val="009A21B8"/>
    <w:rsid w:val="009B6BC9"/>
    <w:rsid w:val="009C1E23"/>
    <w:rsid w:val="009C4BB2"/>
    <w:rsid w:val="009C51B8"/>
    <w:rsid w:val="009C5D56"/>
    <w:rsid w:val="009C6288"/>
    <w:rsid w:val="009C75B5"/>
    <w:rsid w:val="009D216D"/>
    <w:rsid w:val="009D6BA5"/>
    <w:rsid w:val="009F077D"/>
    <w:rsid w:val="009F1A37"/>
    <w:rsid w:val="00A032F9"/>
    <w:rsid w:val="00A040EC"/>
    <w:rsid w:val="00A04434"/>
    <w:rsid w:val="00A1217A"/>
    <w:rsid w:val="00A16C80"/>
    <w:rsid w:val="00A21DDB"/>
    <w:rsid w:val="00A251E0"/>
    <w:rsid w:val="00A34DA0"/>
    <w:rsid w:val="00A34F80"/>
    <w:rsid w:val="00A35F7E"/>
    <w:rsid w:val="00A40903"/>
    <w:rsid w:val="00A44965"/>
    <w:rsid w:val="00A47BB3"/>
    <w:rsid w:val="00A539D3"/>
    <w:rsid w:val="00A53A56"/>
    <w:rsid w:val="00A61EF3"/>
    <w:rsid w:val="00A62A1A"/>
    <w:rsid w:val="00A66A6E"/>
    <w:rsid w:val="00A715C1"/>
    <w:rsid w:val="00A76D3A"/>
    <w:rsid w:val="00A90543"/>
    <w:rsid w:val="00A90A98"/>
    <w:rsid w:val="00A90FF8"/>
    <w:rsid w:val="00AA7233"/>
    <w:rsid w:val="00AB62D7"/>
    <w:rsid w:val="00AB6AD9"/>
    <w:rsid w:val="00AD0752"/>
    <w:rsid w:val="00AD4EFC"/>
    <w:rsid w:val="00AE198E"/>
    <w:rsid w:val="00AE2AC4"/>
    <w:rsid w:val="00AE30A0"/>
    <w:rsid w:val="00AE34CD"/>
    <w:rsid w:val="00AF7EFD"/>
    <w:rsid w:val="00B032B6"/>
    <w:rsid w:val="00B129B7"/>
    <w:rsid w:val="00B137FF"/>
    <w:rsid w:val="00B209C9"/>
    <w:rsid w:val="00B2282C"/>
    <w:rsid w:val="00B4222B"/>
    <w:rsid w:val="00B4229C"/>
    <w:rsid w:val="00B43C72"/>
    <w:rsid w:val="00B44634"/>
    <w:rsid w:val="00B543F4"/>
    <w:rsid w:val="00B64E06"/>
    <w:rsid w:val="00B7085F"/>
    <w:rsid w:val="00B70A7C"/>
    <w:rsid w:val="00B7666F"/>
    <w:rsid w:val="00B77491"/>
    <w:rsid w:val="00B8139F"/>
    <w:rsid w:val="00B8197A"/>
    <w:rsid w:val="00B82D2D"/>
    <w:rsid w:val="00B85F5E"/>
    <w:rsid w:val="00B86428"/>
    <w:rsid w:val="00B87B72"/>
    <w:rsid w:val="00B91D08"/>
    <w:rsid w:val="00B9351C"/>
    <w:rsid w:val="00B94449"/>
    <w:rsid w:val="00B94A96"/>
    <w:rsid w:val="00BA1AB0"/>
    <w:rsid w:val="00BA2609"/>
    <w:rsid w:val="00BA7E90"/>
    <w:rsid w:val="00BC122B"/>
    <w:rsid w:val="00BC2022"/>
    <w:rsid w:val="00BD2B03"/>
    <w:rsid w:val="00BD312D"/>
    <w:rsid w:val="00BD4604"/>
    <w:rsid w:val="00BD49A4"/>
    <w:rsid w:val="00BE0D46"/>
    <w:rsid w:val="00BF401F"/>
    <w:rsid w:val="00BF7D60"/>
    <w:rsid w:val="00C07700"/>
    <w:rsid w:val="00C16FF1"/>
    <w:rsid w:val="00C269C5"/>
    <w:rsid w:val="00C2785E"/>
    <w:rsid w:val="00C40D5D"/>
    <w:rsid w:val="00C433C8"/>
    <w:rsid w:val="00C45B77"/>
    <w:rsid w:val="00C571B4"/>
    <w:rsid w:val="00C62B9B"/>
    <w:rsid w:val="00C7307D"/>
    <w:rsid w:val="00C75945"/>
    <w:rsid w:val="00C841FF"/>
    <w:rsid w:val="00C91599"/>
    <w:rsid w:val="00C92370"/>
    <w:rsid w:val="00CA125E"/>
    <w:rsid w:val="00CA72E6"/>
    <w:rsid w:val="00CA76A6"/>
    <w:rsid w:val="00CC59F5"/>
    <w:rsid w:val="00CD23F9"/>
    <w:rsid w:val="00CD79B5"/>
    <w:rsid w:val="00CE0BD2"/>
    <w:rsid w:val="00CE3AD8"/>
    <w:rsid w:val="00CE5B03"/>
    <w:rsid w:val="00CF6DEE"/>
    <w:rsid w:val="00D06D2D"/>
    <w:rsid w:val="00D14D25"/>
    <w:rsid w:val="00D15F8B"/>
    <w:rsid w:val="00D23C36"/>
    <w:rsid w:val="00D267E5"/>
    <w:rsid w:val="00D3392E"/>
    <w:rsid w:val="00D36270"/>
    <w:rsid w:val="00D44C43"/>
    <w:rsid w:val="00D44C59"/>
    <w:rsid w:val="00D466EE"/>
    <w:rsid w:val="00D53016"/>
    <w:rsid w:val="00D532BF"/>
    <w:rsid w:val="00D76B8C"/>
    <w:rsid w:val="00DA0838"/>
    <w:rsid w:val="00DA1EB2"/>
    <w:rsid w:val="00DB1A4A"/>
    <w:rsid w:val="00DB2B21"/>
    <w:rsid w:val="00DC484A"/>
    <w:rsid w:val="00DC6899"/>
    <w:rsid w:val="00DD06D3"/>
    <w:rsid w:val="00DD2E19"/>
    <w:rsid w:val="00DD4766"/>
    <w:rsid w:val="00DE6595"/>
    <w:rsid w:val="00DE726D"/>
    <w:rsid w:val="00DE738E"/>
    <w:rsid w:val="00DF0A27"/>
    <w:rsid w:val="00DF0A2F"/>
    <w:rsid w:val="00E13C6D"/>
    <w:rsid w:val="00E3136F"/>
    <w:rsid w:val="00E36FF5"/>
    <w:rsid w:val="00E403DA"/>
    <w:rsid w:val="00E42305"/>
    <w:rsid w:val="00E427B9"/>
    <w:rsid w:val="00E46BF8"/>
    <w:rsid w:val="00E63980"/>
    <w:rsid w:val="00E66416"/>
    <w:rsid w:val="00E67BC0"/>
    <w:rsid w:val="00E70A4E"/>
    <w:rsid w:val="00E71B59"/>
    <w:rsid w:val="00E74836"/>
    <w:rsid w:val="00E7661D"/>
    <w:rsid w:val="00E821FB"/>
    <w:rsid w:val="00E859EC"/>
    <w:rsid w:val="00E928A2"/>
    <w:rsid w:val="00E94AFD"/>
    <w:rsid w:val="00EC5414"/>
    <w:rsid w:val="00EE3FC7"/>
    <w:rsid w:val="00EE6394"/>
    <w:rsid w:val="00EF2F20"/>
    <w:rsid w:val="00EF4130"/>
    <w:rsid w:val="00EF4D35"/>
    <w:rsid w:val="00EF72A9"/>
    <w:rsid w:val="00F02044"/>
    <w:rsid w:val="00F04058"/>
    <w:rsid w:val="00F177B7"/>
    <w:rsid w:val="00F34B83"/>
    <w:rsid w:val="00F360B4"/>
    <w:rsid w:val="00F471AC"/>
    <w:rsid w:val="00F52367"/>
    <w:rsid w:val="00F56832"/>
    <w:rsid w:val="00F65014"/>
    <w:rsid w:val="00F65DFD"/>
    <w:rsid w:val="00F7319B"/>
    <w:rsid w:val="00F73DEC"/>
    <w:rsid w:val="00F807E9"/>
    <w:rsid w:val="00F81799"/>
    <w:rsid w:val="00F906B2"/>
    <w:rsid w:val="00F9743E"/>
    <w:rsid w:val="00F977FF"/>
    <w:rsid w:val="00FA129E"/>
    <w:rsid w:val="00FA631C"/>
    <w:rsid w:val="00FA7E39"/>
    <w:rsid w:val="00FB1363"/>
    <w:rsid w:val="00FB1D9C"/>
    <w:rsid w:val="00FB7532"/>
    <w:rsid w:val="00FD074C"/>
    <w:rsid w:val="00FD0A79"/>
    <w:rsid w:val="00FD7AA8"/>
    <w:rsid w:val="00FE3C12"/>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luesign.com/fileadmin/downloads/Documents/bluesign-Group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uesign.com/industry/infocenter/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I&#7872;N\BLUESIGN\BLUESIGN\Bluesign%204th%20%20visit\PSF%20Auxiliaries%20Dyestuffs_v1.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546BB-6E0F-4F34-B750-0E55D1AE5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Dyestuffs_v1.3.dotx</Template>
  <TotalTime>211</TotalTime>
  <Pages>1</Pages>
  <Words>1567</Words>
  <Characters>8935</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10482</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user001</cp:lastModifiedBy>
  <cp:revision>98</cp:revision>
  <cp:lastPrinted>2019-05-09T05:09:00Z</cp:lastPrinted>
  <dcterms:created xsi:type="dcterms:W3CDTF">2018-11-29T08:37:00Z</dcterms:created>
  <dcterms:modified xsi:type="dcterms:W3CDTF">2019-05-09T05:11:00Z</dcterms:modified>
</cp:coreProperties>
</file>