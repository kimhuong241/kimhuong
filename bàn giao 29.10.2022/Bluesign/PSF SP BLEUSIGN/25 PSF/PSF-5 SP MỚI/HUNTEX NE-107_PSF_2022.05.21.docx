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359F8" w14:textId="77777777"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14:paraId="212F490D" w14:textId="77777777" w:rsidR="00FA7E39" w:rsidRPr="00D44C43" w:rsidRDefault="00FA7E39" w:rsidP="007971EC">
      <w:pPr>
        <w:spacing w:line="276" w:lineRule="auto"/>
        <w:rPr>
          <w:lang w:val="en-GB"/>
        </w:rPr>
      </w:pPr>
    </w:p>
    <w:p w14:paraId="2E1235EA" w14:textId="77777777"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14:paraId="0BAB22B6" w14:textId="77777777"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14:paraId="3F5F4548" w14:textId="77777777" w:rsidR="00197F47" w:rsidRDefault="00197F47" w:rsidP="00197F47">
      <w:pPr>
        <w:spacing w:line="276" w:lineRule="auto"/>
        <w:rPr>
          <w:lang w:val="en-GB"/>
        </w:rPr>
      </w:pPr>
    </w:p>
    <w:p w14:paraId="44F1B898" w14:textId="77777777"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14:paraId="0843661B" w14:textId="77777777" w:rsidR="007E671E" w:rsidRDefault="007E671E" w:rsidP="00D3392E">
      <w:pPr>
        <w:spacing w:line="276" w:lineRule="auto"/>
        <w:rPr>
          <w:lang w:val="en-GB"/>
        </w:rPr>
      </w:pPr>
    </w:p>
    <w:p w14:paraId="1CB0C6D8" w14:textId="77777777"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14:paraId="44C90650" w14:textId="77777777" w:rsidR="00E71B59" w:rsidRDefault="00E71B59" w:rsidP="00A66A6E">
      <w:pPr>
        <w:spacing w:line="276" w:lineRule="auto"/>
        <w:rPr>
          <w:lang w:val="en-GB"/>
        </w:rPr>
      </w:pPr>
    </w:p>
    <w:p w14:paraId="6F040D97" w14:textId="77777777" w:rsidR="00A66A6E" w:rsidRPr="006D1CF5" w:rsidRDefault="00A66A6E" w:rsidP="00A66A6E">
      <w:pPr>
        <w:spacing w:line="276" w:lineRule="auto"/>
        <w:rPr>
          <w:lang w:val="en-GB"/>
        </w:rPr>
      </w:pPr>
      <w:r w:rsidRPr="006D1CF5">
        <w:rPr>
          <w:lang w:val="en-GB"/>
        </w:rPr>
        <w:t>Please name the files as follows:</w:t>
      </w:r>
    </w:p>
    <w:p w14:paraId="098A5497" w14:textId="77777777" w:rsidR="00A66A6E" w:rsidRPr="006D1CF5" w:rsidRDefault="00A66A6E" w:rsidP="00A66A6E">
      <w:pPr>
        <w:spacing w:line="276" w:lineRule="auto"/>
        <w:rPr>
          <w:lang w:val="en-GB"/>
        </w:rPr>
      </w:pPr>
      <w:r w:rsidRPr="006D1CF5">
        <w:rPr>
          <w:lang w:val="en-GB"/>
        </w:rPr>
        <w:tab/>
        <w:t>Chemical tradename_MSDS|PSF|TDS_date (yyyy.mmm.dd)</w:t>
      </w:r>
    </w:p>
    <w:p w14:paraId="1ADBECB7" w14:textId="77777777"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14:anchorId="6EA73A30" wp14:editId="20703B53">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14:paraId="0214E361" w14:textId="77777777"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14:paraId="7663AADF" w14:textId="77777777" w:rsidR="00A66A6E" w:rsidRDefault="00A66A6E" w:rsidP="00A66A6E">
      <w:pPr>
        <w:rPr>
          <w:lang w:val="en-US"/>
        </w:rPr>
      </w:pPr>
    </w:p>
    <w:p w14:paraId="689F146A" w14:textId="77777777" w:rsidR="00A66A6E" w:rsidRPr="004A3E32" w:rsidRDefault="00A66A6E" w:rsidP="00A66A6E">
      <w:pPr>
        <w:rPr>
          <w:lang w:val="en-US"/>
        </w:rPr>
      </w:pPr>
      <w:r w:rsidRPr="004A3E32">
        <w:rPr>
          <w:lang w:val="en-US"/>
        </w:rPr>
        <w:t>Send back directly to “psf@bluesign.com”</w:t>
      </w:r>
    </w:p>
    <w:p w14:paraId="39DF0A8A" w14:textId="77777777" w:rsidR="007E671E" w:rsidRPr="00A66A6E" w:rsidRDefault="007E671E" w:rsidP="007E671E">
      <w:pPr>
        <w:spacing w:line="276" w:lineRule="auto"/>
        <w:rPr>
          <w:lang w:val="en-US"/>
        </w:rPr>
      </w:pPr>
    </w:p>
    <w:p w14:paraId="3CA4166B" w14:textId="77777777" w:rsidR="00B82D2D" w:rsidRDefault="00197F47" w:rsidP="00E71B59">
      <w:pPr>
        <w:spacing w:line="276" w:lineRule="auto"/>
        <w:rPr>
          <w:lang w:val="en-GB"/>
        </w:rPr>
        <w:sectPr w:rsidR="00B82D2D" w:rsidSect="00363B23">
          <w:headerReference w:type="default" r:id="rId9"/>
          <w:footerReference w:type="default" r:id="rId10"/>
          <w:headerReference w:type="first" r:id="rId11"/>
          <w:footerReference w:type="first" r:id="rId12"/>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14:paraId="7DFCC8E1" w14:textId="77777777"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drawing>
          <wp:inline distT="0" distB="0" distL="0" distR="0" wp14:anchorId="0CA0AA9C" wp14:editId="0ABDD2C8">
            <wp:extent cx="368935" cy="368935"/>
            <wp:effectExtent l="0" t="0" r="0" b="0"/>
            <wp:docPr id="4" name="Bild 2" descr="bluesign_system_intern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14:paraId="65B360EA" w14:textId="77777777" w:rsidR="000B786F" w:rsidRDefault="000B786F" w:rsidP="000B786F">
      <w:pPr>
        <w:spacing w:line="240" w:lineRule="auto"/>
        <w:rPr>
          <w:lang w:val="en-GB" w:eastAsia="zh-CN"/>
        </w:rPr>
      </w:pPr>
      <w:r>
        <w:rPr>
          <w:lang w:val="en-GB" w:eastAsia="zh-CN"/>
        </w:rPr>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14:paraId="2D99D08B" w14:textId="77777777" w:rsidR="00AB62D7" w:rsidRDefault="00AB62D7" w:rsidP="00D3392E">
      <w:pPr>
        <w:spacing w:line="276" w:lineRule="auto"/>
        <w:rPr>
          <w:lang w:val="en-GB"/>
        </w:rPr>
      </w:pPr>
    </w:p>
    <w:p w14:paraId="00E22EAE" w14:textId="77777777" w:rsidR="00FA129E" w:rsidRPr="00F807E9" w:rsidRDefault="00FA129E" w:rsidP="00FA129E">
      <w:pPr>
        <w:spacing w:line="276" w:lineRule="auto"/>
        <w:rPr>
          <w:lang w:val="en-GB"/>
        </w:rPr>
      </w:pPr>
      <w:r w:rsidRPr="00F807E9">
        <w:rPr>
          <w:lang w:val="en-GB"/>
        </w:rPr>
        <w:t>Please process the PSF-worksheet as follows:</w:t>
      </w:r>
    </w:p>
    <w:p w14:paraId="002575F3" w14:textId="77777777"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14:paraId="382A8940" w14:textId="77777777"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14:paraId="52E03466" w14:textId="77777777"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14:paraId="7E4720D1" w14:textId="77777777"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14:paraId="09C2E41F" w14:textId="77777777" w:rsidR="00F807E9" w:rsidRPr="007969DC" w:rsidRDefault="00F807E9" w:rsidP="00F807E9">
      <w:pPr>
        <w:pStyle w:val="Bulletpoint"/>
        <w:rPr>
          <w:lang w:val="en-GB"/>
        </w:rPr>
      </w:pPr>
      <w:r w:rsidRPr="007969DC">
        <w:rPr>
          <w:lang w:val="en-GB"/>
        </w:rPr>
        <w:t>Send back directly to “psf@bluesign.com”</w:t>
      </w:r>
    </w:p>
    <w:p w14:paraId="14B625D9" w14:textId="77777777" w:rsidR="00FA129E" w:rsidRPr="007969DC" w:rsidRDefault="00FA129E" w:rsidP="00D3392E">
      <w:pPr>
        <w:spacing w:line="276" w:lineRule="auto"/>
        <w:rPr>
          <w:lang w:val="en-GB"/>
        </w:rPr>
      </w:pPr>
    </w:p>
    <w:p w14:paraId="2AD6AC3B" w14:textId="77777777"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14:paraId="089A2855" w14:textId="77777777" w:rsidR="0074356C" w:rsidRDefault="0074356C" w:rsidP="00045974">
      <w:pPr>
        <w:spacing w:line="276" w:lineRule="auto"/>
        <w:rPr>
          <w:lang w:val="en-GB"/>
        </w:rPr>
      </w:pPr>
    </w:p>
    <w:p w14:paraId="1D09F0A4" w14:textId="77777777"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14:paraId="21617A0E" w14:textId="77777777"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14:paraId="6E8E06FB" w14:textId="77777777" w:rsidTr="00612528">
        <w:trPr>
          <w:cantSplit/>
        </w:trPr>
        <w:tc>
          <w:tcPr>
            <w:tcW w:w="3402" w:type="dxa"/>
            <w:shd w:val="clear" w:color="auto" w:fill="E1EBF7"/>
          </w:tcPr>
          <w:p w14:paraId="33942096" w14:textId="77777777"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14:paraId="54B2E87E" w14:textId="77777777" w:rsidR="00384340" w:rsidRPr="00D44C43" w:rsidRDefault="001C44CA" w:rsidP="0044183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 xml:space="preserve">HUNTEX </w:t>
            </w:r>
            <w:r w:rsidR="003F6B37">
              <w:rPr>
                <w:szCs w:val="20"/>
                <w:lang w:val="en-GB" w:eastAsia="zh-CN"/>
              </w:rPr>
              <w:t>NE-107</w:t>
            </w:r>
            <w:r w:rsidRPr="00D44C43">
              <w:rPr>
                <w:szCs w:val="20"/>
                <w:lang w:val="en-GB" w:eastAsia="zh-CN"/>
              </w:rPr>
              <w:fldChar w:fldCharType="end"/>
            </w:r>
            <w:bookmarkEnd w:id="0"/>
          </w:p>
        </w:tc>
      </w:tr>
      <w:tr w:rsidR="00384340" w:rsidRPr="00D44C43" w14:paraId="5C99EEA9"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59AEC9E3" w14:textId="77777777"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14:paraId="2183E94D" w14:textId="77777777" w:rsidR="00384340"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szCs w:val="20"/>
                <w:lang w:val="en-GB" w:eastAsia="zh-CN"/>
              </w:rPr>
              <w:t xml:space="preserve">HUNG XUONG CHEMICAL CO., LTD.       </w:t>
            </w:r>
            <w:r w:rsidR="004179F2">
              <w:rPr>
                <w:szCs w:val="20"/>
                <w:lang w:val="en-GB" w:eastAsia="zh-CN"/>
              </w:rPr>
              <w:t xml:space="preserve"> </w:t>
            </w:r>
            <w:r w:rsidRPr="00D44C43">
              <w:rPr>
                <w:szCs w:val="20"/>
                <w:lang w:val="en-GB" w:eastAsia="zh-CN"/>
              </w:rPr>
              <w:fldChar w:fldCharType="end"/>
            </w:r>
          </w:p>
        </w:tc>
      </w:tr>
      <w:tr w:rsidR="007E671E" w:rsidRPr="00D44C43" w14:paraId="007890E7" w14:textId="77777777" w:rsidTr="007E671E">
        <w:trPr>
          <w:trHeight w:val="168"/>
        </w:trPr>
        <w:tc>
          <w:tcPr>
            <w:tcW w:w="3402" w:type="dxa"/>
            <w:tcBorders>
              <w:bottom w:val="nil"/>
            </w:tcBorders>
            <w:shd w:val="clear" w:color="auto" w:fill="E1EBF7"/>
          </w:tcPr>
          <w:p w14:paraId="1865B25F" w14:textId="77777777"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14:paraId="1078AC59" w14:textId="77777777" w:rsidR="007E671E" w:rsidRPr="00D44C43" w:rsidRDefault="007E671E" w:rsidP="007E671E">
            <w:pPr>
              <w:keepNext/>
              <w:spacing w:line="276" w:lineRule="auto"/>
              <w:jc w:val="left"/>
              <w:rPr>
                <w:lang w:val="en-GB"/>
              </w:rPr>
            </w:pPr>
          </w:p>
        </w:tc>
      </w:tr>
      <w:tr w:rsidR="007E671E" w:rsidRPr="00D44C43" w14:paraId="66CCFA27" w14:textId="77777777" w:rsidTr="007E671E">
        <w:trPr>
          <w:trHeight w:val="168"/>
        </w:trPr>
        <w:tc>
          <w:tcPr>
            <w:tcW w:w="3402" w:type="dxa"/>
            <w:tcBorders>
              <w:top w:val="nil"/>
              <w:bottom w:val="nil"/>
            </w:tcBorders>
            <w:shd w:val="clear" w:color="auto" w:fill="E1EBF7"/>
          </w:tcPr>
          <w:p w14:paraId="2C5B94BB" w14:textId="77777777"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14:paraId="5065A738" w14:textId="77777777"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ĐINH VĂN HIỀN</w:t>
            </w:r>
            <w:r w:rsidRPr="00D44C43">
              <w:rPr>
                <w:szCs w:val="20"/>
                <w:lang w:val="en-GB" w:eastAsia="zh-CN"/>
              </w:rPr>
              <w:fldChar w:fldCharType="end"/>
            </w:r>
          </w:p>
        </w:tc>
      </w:tr>
      <w:tr w:rsidR="007E671E" w:rsidRPr="00D44C43" w14:paraId="47F94280" w14:textId="77777777" w:rsidTr="007E671E">
        <w:trPr>
          <w:trHeight w:val="168"/>
        </w:trPr>
        <w:tc>
          <w:tcPr>
            <w:tcW w:w="3402" w:type="dxa"/>
            <w:tcBorders>
              <w:top w:val="nil"/>
              <w:bottom w:val="nil"/>
            </w:tcBorders>
            <w:shd w:val="clear" w:color="auto" w:fill="E1EBF7"/>
          </w:tcPr>
          <w:p w14:paraId="60A5946A" w14:textId="77777777"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14:paraId="4B3B9613" w14:textId="77777777"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TECHNICAL DEPARTMENT</w:t>
            </w:r>
            <w:r w:rsidR="004179F2" w:rsidRPr="004179F2">
              <w:rPr>
                <w:noProof/>
                <w:szCs w:val="20"/>
                <w:lang w:val="en-GB" w:eastAsia="zh-CN"/>
              </w:rPr>
              <w:t xml:space="preserve"> </w:t>
            </w:r>
            <w:r w:rsidRPr="00D44C43">
              <w:rPr>
                <w:szCs w:val="20"/>
                <w:lang w:val="en-GB" w:eastAsia="zh-CN"/>
              </w:rPr>
              <w:fldChar w:fldCharType="end"/>
            </w:r>
          </w:p>
        </w:tc>
      </w:tr>
      <w:tr w:rsidR="007E671E" w:rsidRPr="00D44C43" w14:paraId="0E5FDF5F" w14:textId="77777777" w:rsidTr="007E671E">
        <w:trPr>
          <w:trHeight w:val="168"/>
        </w:trPr>
        <w:tc>
          <w:tcPr>
            <w:tcW w:w="3402" w:type="dxa"/>
            <w:tcBorders>
              <w:top w:val="nil"/>
              <w:bottom w:val="nil"/>
            </w:tcBorders>
            <w:shd w:val="clear" w:color="auto" w:fill="E1EBF7"/>
          </w:tcPr>
          <w:p w14:paraId="4078FC0C" w14:textId="77777777"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14:paraId="7C6A2023" w14:textId="77777777"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noProof/>
                <w:szCs w:val="20"/>
                <w:lang w:val="en-GB" w:eastAsia="zh-CN"/>
              </w:rPr>
              <w:t>phong</w:t>
            </w:r>
            <w:r w:rsidR="00D32C03">
              <w:rPr>
                <w:noProof/>
                <w:szCs w:val="20"/>
                <w:lang w:val="en-GB" w:eastAsia="zh-CN"/>
              </w:rPr>
              <w:t>kythuat</w:t>
            </w:r>
            <w:r w:rsidR="004179F2" w:rsidRPr="004179F2">
              <w:rPr>
                <w:noProof/>
                <w:szCs w:val="20"/>
                <w:lang w:val="en-GB" w:eastAsia="zh-CN"/>
              </w:rPr>
              <w:t xml:space="preserve">@hungxuong.com.vn </w:t>
            </w:r>
            <w:r w:rsidRPr="00D44C43">
              <w:rPr>
                <w:szCs w:val="20"/>
                <w:lang w:val="en-GB" w:eastAsia="zh-CN"/>
              </w:rPr>
              <w:fldChar w:fldCharType="end"/>
            </w:r>
          </w:p>
        </w:tc>
      </w:tr>
      <w:tr w:rsidR="007E671E" w:rsidRPr="00D44C43" w14:paraId="45F5794C" w14:textId="77777777" w:rsidTr="007E671E">
        <w:trPr>
          <w:trHeight w:val="168"/>
        </w:trPr>
        <w:tc>
          <w:tcPr>
            <w:tcW w:w="3402" w:type="dxa"/>
            <w:tcBorders>
              <w:top w:val="nil"/>
            </w:tcBorders>
            <w:shd w:val="clear" w:color="auto" w:fill="E1EBF7"/>
          </w:tcPr>
          <w:p w14:paraId="0F08EE58" w14:textId="77777777"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14:paraId="64AC6D99" w14:textId="77777777" w:rsidR="007E671E" w:rsidRPr="00D44C43" w:rsidRDefault="001C44CA" w:rsidP="004179F2">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noProof/>
                <w:szCs w:val="20"/>
                <w:lang w:val="en-GB" w:eastAsia="zh-CN"/>
              </w:rPr>
              <w:t xml:space="preserve">84-028-39610618/28 Ext: 108    </w:t>
            </w:r>
            <w:r w:rsidR="004179F2">
              <w:rPr>
                <w:noProof/>
                <w:szCs w:val="20"/>
                <w:lang w:val="en-GB" w:eastAsia="zh-CN"/>
              </w:rPr>
              <w:t xml:space="preserve"> </w:t>
            </w:r>
            <w:r w:rsidRPr="00D44C43">
              <w:rPr>
                <w:szCs w:val="20"/>
                <w:lang w:val="en-GB" w:eastAsia="zh-CN"/>
              </w:rPr>
              <w:fldChar w:fldCharType="end"/>
            </w:r>
          </w:p>
        </w:tc>
      </w:tr>
      <w:tr w:rsidR="000918FB" w:rsidRPr="00D44C43" w14:paraId="3748811B"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753B35F8" w14:textId="77777777"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14:paraId="7B92515E" w14:textId="77777777" w:rsidR="000918FB"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F6B37">
              <w:rPr>
                <w:szCs w:val="20"/>
                <w:lang w:val="en-GB" w:eastAsia="zh-CN"/>
              </w:rPr>
              <w:t>EZTB-107</w:t>
            </w:r>
            <w:r w:rsidRPr="00D44C43">
              <w:rPr>
                <w:szCs w:val="20"/>
                <w:lang w:val="en-GB" w:eastAsia="zh-CN"/>
              </w:rPr>
              <w:fldChar w:fldCharType="end"/>
            </w:r>
          </w:p>
        </w:tc>
      </w:tr>
      <w:tr w:rsidR="000918FB" w:rsidRPr="009677D4" w14:paraId="09AA3641"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738DA952" w14:textId="77777777"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14:paraId="1CA597B1" w14:textId="6E818286"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val="0"/>
                  </w:checkBox>
                </w:ffData>
              </w:fldChar>
            </w:r>
            <w:r w:rsidR="000918FB" w:rsidRPr="00D44C43">
              <w:rPr>
                <w:i/>
                <w:szCs w:val="20"/>
                <w:lang w:val="en-GB" w:eastAsia="zh-CN"/>
              </w:rPr>
              <w:instrText xml:space="preserve"> FORMCHECKBOX </w:instrText>
            </w:r>
            <w:r w:rsidR="001E0B19" w:rsidRPr="00D44C43">
              <w:rPr>
                <w:i/>
                <w:szCs w:val="20"/>
                <w:lang w:val="en-GB" w:eastAsia="zh-CN"/>
              </w:rPr>
            </w:r>
            <w:r w:rsidR="001E0B19">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val="0"/>
                  </w:checkBox>
                </w:ffData>
              </w:fldChar>
            </w:r>
            <w:r w:rsidR="000918FB" w:rsidRPr="00D44C43">
              <w:rPr>
                <w:i/>
                <w:szCs w:val="20"/>
                <w:lang w:val="en-GB" w:eastAsia="zh-CN"/>
              </w:rPr>
              <w:instrText xml:space="preserve"> FORMCHECKBOX </w:instrText>
            </w:r>
            <w:r w:rsidR="001E0B19">
              <w:rPr>
                <w:i/>
                <w:szCs w:val="20"/>
                <w:lang w:val="en-GB" w:eastAsia="zh-CN"/>
              </w:rPr>
            </w:r>
            <w:r w:rsidR="001E0B19">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14:paraId="17B9202B"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1E0B19">
              <w:rPr>
                <w:i/>
                <w:szCs w:val="20"/>
                <w:lang w:val="en-GB" w:eastAsia="zh-CN"/>
              </w:rPr>
            </w:r>
            <w:r w:rsidR="001E0B19">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1E0B19">
              <w:rPr>
                <w:i/>
                <w:szCs w:val="20"/>
                <w:lang w:val="en-GB" w:eastAsia="zh-CN"/>
              </w:rPr>
            </w:r>
            <w:r w:rsidR="001E0B19">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14:paraId="3413D44F"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1E0B19">
              <w:rPr>
                <w:i/>
                <w:szCs w:val="20"/>
                <w:lang w:val="en-GB" w:eastAsia="zh-CN"/>
              </w:rPr>
            </w:r>
            <w:r w:rsidR="001E0B19">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14:paraId="77C4A77F"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1E0B19">
              <w:rPr>
                <w:i/>
                <w:szCs w:val="20"/>
                <w:lang w:val="en-GB" w:eastAsia="zh-CN"/>
              </w:rPr>
            </w:r>
            <w:r w:rsidR="001E0B19">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14:paraId="4E5ABA4F" w14:textId="46A380B0"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0065295E" w:rsidRPr="00D44C43">
              <w:rPr>
                <w:i/>
                <w:szCs w:val="20"/>
                <w:lang w:val="en-GB" w:eastAsia="zh-CN"/>
              </w:rPr>
            </w:r>
            <w:r w:rsidR="001E0B19">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5295E">
              <w:rPr>
                <w:szCs w:val="20"/>
                <w:lang w:val="en-GB" w:eastAsia="zh-CN"/>
              </w:rPr>
              <w:t>garment treatment agents</w:t>
            </w:r>
            <w:r w:rsidRPr="00D44C43">
              <w:rPr>
                <w:szCs w:val="20"/>
                <w:lang w:val="en-GB" w:eastAsia="zh-CN"/>
              </w:rPr>
              <w:fldChar w:fldCharType="end"/>
            </w:r>
            <w:r w:rsidR="000918FB" w:rsidRPr="00D44C43">
              <w:rPr>
                <w:i/>
                <w:szCs w:val="20"/>
                <w:lang w:val="en-GB" w:eastAsia="zh-CN"/>
              </w:rPr>
              <w:tab/>
            </w:r>
          </w:p>
        </w:tc>
      </w:tr>
      <w:tr w:rsidR="000918FB" w:rsidRPr="00831801" w14:paraId="3D56F70B" w14:textId="77777777"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61F00F03" w14:textId="77777777"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14:paraId="517CD728" w14:textId="1FE159F7" w:rsidR="000918FB" w:rsidRPr="00D44C43" w:rsidRDefault="001C44CA" w:rsidP="004179F2">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5295E">
              <w:rPr>
                <w:szCs w:val="20"/>
                <w:lang w:val="en-GB" w:eastAsia="zh-CN"/>
              </w:rPr>
              <w:t>7.7</w:t>
            </w:r>
            <w:r w:rsidRPr="00D44C43">
              <w:rPr>
                <w:szCs w:val="20"/>
                <w:lang w:val="en-GB" w:eastAsia="zh-CN"/>
              </w:rPr>
              <w:fldChar w:fldCharType="end"/>
            </w:r>
          </w:p>
        </w:tc>
      </w:tr>
      <w:tr w:rsidR="000918FB" w:rsidRPr="00831801" w14:paraId="45C71C90"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4C502ED9" w14:textId="77777777"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14:paraId="3B220A1B" w14:textId="77777777"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14:paraId="23EA8E65" w14:textId="77777777" w:rsidR="00553218" w:rsidRDefault="001C44CA" w:rsidP="004179F2">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bookmarkStart w:id="1" w:name="_GoBack"/>
            <w:bookmarkEnd w:id="1"/>
            <w:r w:rsidR="004179F2">
              <w:rPr>
                <w:szCs w:val="20"/>
                <w:lang w:val="en-GB" w:eastAsia="zh-CN"/>
              </w:rPr>
              <w:t xml:space="preserve"> </w:t>
            </w:r>
            <w:r w:rsidR="00BF2970" w:rsidRPr="00BF2970">
              <w:rPr>
                <w:szCs w:val="20"/>
                <w:lang w:val="en-GB" w:eastAsia="zh-CN"/>
              </w:rPr>
              <w:t>Cellulase</w:t>
            </w:r>
            <w:r w:rsidR="00BF2970">
              <w:rPr>
                <w:szCs w:val="20"/>
                <w:lang w:val="en-GB" w:eastAsia="zh-CN"/>
              </w:rPr>
              <w:t xml:space="preserve"> </w:t>
            </w:r>
            <w:r w:rsidR="00235899">
              <w:rPr>
                <w:szCs w:val="20"/>
                <w:lang w:val="en-GB" w:eastAsia="zh-CN"/>
              </w:rPr>
              <w:t>(Cas</w:t>
            </w:r>
            <w:r w:rsidR="00B27A4A">
              <w:rPr>
                <w:szCs w:val="20"/>
                <w:lang w:val="en-GB" w:eastAsia="zh-CN"/>
              </w:rPr>
              <w:t>:</w:t>
            </w:r>
            <w:r w:rsidR="00BF2970">
              <w:rPr>
                <w:szCs w:val="20"/>
                <w:lang w:val="en-GB" w:eastAsia="zh-CN"/>
              </w:rPr>
              <w:t xml:space="preserve"> </w:t>
            </w:r>
            <w:r w:rsidR="00BF2970" w:rsidRPr="00BF2970">
              <w:rPr>
                <w:szCs w:val="20"/>
                <w:lang w:val="en-GB" w:eastAsia="zh-CN"/>
              </w:rPr>
              <w:t>9012-54-8</w:t>
            </w:r>
            <w:r w:rsidR="00B27A4A">
              <w:rPr>
                <w:szCs w:val="20"/>
                <w:lang w:val="en-GB" w:eastAsia="zh-CN"/>
              </w:rPr>
              <w:t xml:space="preserve">) </w:t>
            </w:r>
            <w:r w:rsidR="00553218">
              <w:rPr>
                <w:szCs w:val="20"/>
                <w:lang w:val="en-GB" w:eastAsia="zh-CN"/>
              </w:rPr>
              <w:t>4</w:t>
            </w:r>
            <w:r w:rsidR="00477C4B">
              <w:rPr>
                <w:szCs w:val="20"/>
                <w:lang w:val="en-GB" w:eastAsia="zh-CN"/>
              </w:rPr>
              <w:t>8</w:t>
            </w:r>
            <w:r w:rsidR="00B27A4A">
              <w:rPr>
                <w:szCs w:val="20"/>
                <w:lang w:val="en-GB" w:eastAsia="zh-CN"/>
              </w:rPr>
              <w:t xml:space="preserve">% </w:t>
            </w:r>
            <w:r w:rsidR="004179F2">
              <w:rPr>
                <w:szCs w:val="20"/>
                <w:lang w:val="en-GB" w:eastAsia="zh-CN"/>
              </w:rPr>
              <w:t xml:space="preserve">; </w:t>
            </w:r>
          </w:p>
          <w:p w14:paraId="78657156" w14:textId="77777777" w:rsidR="00AE1EA2" w:rsidRDefault="00553218" w:rsidP="004179F2">
            <w:pPr>
              <w:tabs>
                <w:tab w:val="left" w:pos="3350"/>
              </w:tabs>
              <w:spacing w:line="276" w:lineRule="auto"/>
              <w:jc w:val="left"/>
              <w:rPr>
                <w:szCs w:val="20"/>
                <w:lang w:val="en-GB" w:eastAsia="zh-CN"/>
              </w:rPr>
            </w:pPr>
            <w:r w:rsidRPr="00553218">
              <w:rPr>
                <w:szCs w:val="20"/>
                <w:lang w:val="en-GB" w:eastAsia="zh-CN"/>
              </w:rPr>
              <w:t>Starch (5-methyluracil)</w:t>
            </w:r>
            <w:r w:rsidR="00311A11">
              <w:rPr>
                <w:szCs w:val="20"/>
                <w:lang w:val="en-GB" w:eastAsia="zh-CN"/>
              </w:rPr>
              <w:t xml:space="preserve"> (Cas: </w:t>
            </w:r>
            <w:r w:rsidRPr="00553218">
              <w:rPr>
                <w:szCs w:val="20"/>
                <w:lang w:val="en-GB" w:eastAsia="zh-CN"/>
              </w:rPr>
              <w:t>65-71-4</w:t>
            </w:r>
            <w:r w:rsidR="00311A11">
              <w:rPr>
                <w:szCs w:val="20"/>
                <w:lang w:val="en-GB" w:eastAsia="zh-CN"/>
              </w:rPr>
              <w:t xml:space="preserve">) </w:t>
            </w:r>
            <w:r w:rsidR="00AE1EA2">
              <w:rPr>
                <w:szCs w:val="20"/>
                <w:lang w:val="en-GB" w:eastAsia="zh-CN"/>
              </w:rPr>
              <w:t>1</w:t>
            </w:r>
            <w:r w:rsidR="00477C4B">
              <w:rPr>
                <w:szCs w:val="20"/>
                <w:lang w:val="en-GB" w:eastAsia="zh-CN"/>
              </w:rPr>
              <w:t>2</w:t>
            </w:r>
            <w:r w:rsidR="00311A11">
              <w:rPr>
                <w:szCs w:val="20"/>
                <w:lang w:val="en-GB" w:eastAsia="zh-CN"/>
              </w:rPr>
              <w:t xml:space="preserve">%; </w:t>
            </w:r>
          </w:p>
          <w:p w14:paraId="66B9D65E" w14:textId="77777777" w:rsidR="003053DE" w:rsidRDefault="00AE1EA2" w:rsidP="004179F2">
            <w:pPr>
              <w:tabs>
                <w:tab w:val="left" w:pos="3350"/>
              </w:tabs>
              <w:spacing w:line="276" w:lineRule="auto"/>
              <w:jc w:val="left"/>
              <w:rPr>
                <w:szCs w:val="20"/>
                <w:lang w:val="en-GB" w:eastAsia="zh-CN"/>
              </w:rPr>
            </w:pPr>
            <w:r w:rsidRPr="00AE1EA2">
              <w:rPr>
                <w:szCs w:val="20"/>
                <w:lang w:val="en-GB" w:eastAsia="zh-CN"/>
              </w:rPr>
              <w:t>Sodium Tripolyphosphate</w:t>
            </w:r>
            <w:r>
              <w:rPr>
                <w:szCs w:val="20"/>
                <w:lang w:val="en-GB" w:eastAsia="zh-CN"/>
              </w:rPr>
              <w:t xml:space="preserve"> </w:t>
            </w:r>
            <w:r w:rsidR="0009382E">
              <w:rPr>
                <w:szCs w:val="20"/>
                <w:lang w:val="en-GB" w:eastAsia="zh-CN"/>
              </w:rPr>
              <w:t xml:space="preserve">(Cas: </w:t>
            </w:r>
            <w:r w:rsidR="002B79D7" w:rsidRPr="002B79D7">
              <w:rPr>
                <w:szCs w:val="20"/>
                <w:lang w:val="en-GB" w:eastAsia="zh-CN"/>
              </w:rPr>
              <w:t>7758-29-4</w:t>
            </w:r>
            <w:r w:rsidR="0009382E">
              <w:rPr>
                <w:szCs w:val="20"/>
                <w:lang w:val="en-GB" w:eastAsia="zh-CN"/>
              </w:rPr>
              <w:t xml:space="preserve">) </w:t>
            </w:r>
            <w:r w:rsidR="002B79D7">
              <w:rPr>
                <w:szCs w:val="20"/>
                <w:lang w:val="en-GB" w:eastAsia="zh-CN"/>
              </w:rPr>
              <w:t>2</w:t>
            </w:r>
            <w:r w:rsidR="0009382E">
              <w:rPr>
                <w:szCs w:val="20"/>
                <w:lang w:val="en-GB" w:eastAsia="zh-CN"/>
              </w:rPr>
              <w:t xml:space="preserve">.0%; </w:t>
            </w:r>
          </w:p>
          <w:p w14:paraId="0261C42C" w14:textId="77777777" w:rsidR="00140870" w:rsidRDefault="002B79D7" w:rsidP="004179F2">
            <w:pPr>
              <w:tabs>
                <w:tab w:val="left" w:pos="3350"/>
              </w:tabs>
              <w:spacing w:line="276" w:lineRule="auto"/>
              <w:jc w:val="left"/>
              <w:rPr>
                <w:szCs w:val="20"/>
                <w:lang w:val="en-GB" w:eastAsia="zh-CN"/>
              </w:rPr>
            </w:pPr>
            <w:r w:rsidRPr="002B79D7">
              <w:rPr>
                <w:szCs w:val="20"/>
                <w:lang w:val="en-GB" w:eastAsia="zh-CN"/>
              </w:rPr>
              <w:t>Special nonionic surfactant</w:t>
            </w:r>
            <w:r w:rsidR="0009382E">
              <w:rPr>
                <w:szCs w:val="20"/>
                <w:lang w:val="en-GB" w:eastAsia="zh-CN"/>
              </w:rPr>
              <w:t xml:space="preserve"> </w:t>
            </w:r>
            <w:r w:rsidR="004179F2" w:rsidRPr="004179F2">
              <w:rPr>
                <w:szCs w:val="20"/>
                <w:lang w:val="en-GB" w:eastAsia="zh-CN"/>
              </w:rPr>
              <w:t>(Cas:</w:t>
            </w:r>
            <w:r>
              <w:rPr>
                <w:szCs w:val="20"/>
                <w:lang w:val="en-GB" w:eastAsia="zh-CN"/>
              </w:rPr>
              <w:t>n/a</w:t>
            </w:r>
            <w:r w:rsidR="004179F2" w:rsidRPr="004179F2">
              <w:rPr>
                <w:szCs w:val="20"/>
                <w:lang w:val="en-GB" w:eastAsia="zh-CN"/>
              </w:rPr>
              <w:t xml:space="preserve">) </w:t>
            </w:r>
            <w:r>
              <w:rPr>
                <w:szCs w:val="20"/>
                <w:lang w:val="en-GB" w:eastAsia="zh-CN"/>
              </w:rPr>
              <w:t>5</w:t>
            </w:r>
            <w:r w:rsidR="00FB7FA4">
              <w:rPr>
                <w:szCs w:val="20"/>
                <w:lang w:val="en-GB" w:eastAsia="zh-CN"/>
              </w:rPr>
              <w:t>.0</w:t>
            </w:r>
            <w:r w:rsidR="004179F2" w:rsidRPr="004179F2">
              <w:rPr>
                <w:szCs w:val="20"/>
                <w:lang w:val="en-GB" w:eastAsia="zh-CN"/>
              </w:rPr>
              <w:t>%</w:t>
            </w:r>
            <w:r w:rsidR="001F726D">
              <w:rPr>
                <w:szCs w:val="20"/>
                <w:lang w:val="en-GB" w:eastAsia="zh-CN"/>
              </w:rPr>
              <w:t xml:space="preserve">; </w:t>
            </w:r>
            <w:r w:rsidR="004179F2">
              <w:rPr>
                <w:szCs w:val="20"/>
                <w:lang w:val="en-GB" w:eastAsia="zh-CN"/>
              </w:rPr>
              <w:t xml:space="preserve"> </w:t>
            </w:r>
          </w:p>
          <w:p w14:paraId="7BAF6E4C" w14:textId="77777777" w:rsidR="00140870" w:rsidRDefault="00140870" w:rsidP="004179F2">
            <w:pPr>
              <w:tabs>
                <w:tab w:val="left" w:pos="3350"/>
              </w:tabs>
              <w:spacing w:line="276" w:lineRule="auto"/>
              <w:jc w:val="left"/>
              <w:rPr>
                <w:szCs w:val="20"/>
                <w:lang w:val="en-GB" w:eastAsia="zh-CN"/>
              </w:rPr>
            </w:pPr>
            <w:r w:rsidRPr="00140870">
              <w:rPr>
                <w:szCs w:val="20"/>
                <w:lang w:val="en-GB" w:eastAsia="zh-CN"/>
              </w:rPr>
              <w:t xml:space="preserve"> Sodium gluconate</w:t>
            </w:r>
            <w:r w:rsidR="001F726D">
              <w:rPr>
                <w:szCs w:val="20"/>
                <w:lang w:val="en-GB" w:eastAsia="zh-CN"/>
              </w:rPr>
              <w:t xml:space="preserve"> (</w:t>
            </w:r>
            <w:r w:rsidR="004069E5">
              <w:rPr>
                <w:szCs w:val="20"/>
                <w:lang w:val="en-GB" w:eastAsia="zh-CN"/>
              </w:rPr>
              <w:t>Cas:</w:t>
            </w:r>
            <w:r w:rsidRPr="00140870">
              <w:rPr>
                <w:szCs w:val="20"/>
                <w:lang w:val="en-GB" w:eastAsia="zh-CN"/>
              </w:rPr>
              <w:t>527-07-1</w:t>
            </w:r>
            <w:r w:rsidR="004069E5">
              <w:rPr>
                <w:szCs w:val="20"/>
                <w:lang w:val="en-GB" w:eastAsia="zh-CN"/>
              </w:rPr>
              <w:t xml:space="preserve"> ) </w:t>
            </w:r>
            <w:r>
              <w:rPr>
                <w:szCs w:val="20"/>
                <w:lang w:val="en-GB" w:eastAsia="zh-CN"/>
              </w:rPr>
              <w:t>5</w:t>
            </w:r>
            <w:r w:rsidR="003053DE">
              <w:rPr>
                <w:szCs w:val="20"/>
                <w:lang w:val="en-GB" w:eastAsia="zh-CN"/>
              </w:rPr>
              <w:t>%;</w:t>
            </w:r>
          </w:p>
          <w:p w14:paraId="14276129" w14:textId="77777777" w:rsidR="000918FB" w:rsidRPr="00D44C43" w:rsidRDefault="00140870" w:rsidP="004179F2">
            <w:pPr>
              <w:tabs>
                <w:tab w:val="left" w:pos="3350"/>
              </w:tabs>
              <w:spacing w:line="276" w:lineRule="auto"/>
              <w:jc w:val="left"/>
              <w:rPr>
                <w:i/>
                <w:szCs w:val="20"/>
                <w:lang w:val="en-GB" w:eastAsia="zh-CN"/>
              </w:rPr>
            </w:pPr>
            <w:r w:rsidRPr="00140870">
              <w:rPr>
                <w:szCs w:val="20"/>
                <w:lang w:val="en-GB" w:eastAsia="zh-CN"/>
              </w:rPr>
              <w:t>Sodium sulfate</w:t>
            </w:r>
            <w:r>
              <w:rPr>
                <w:szCs w:val="20"/>
                <w:lang w:val="en-GB" w:eastAsia="zh-CN"/>
              </w:rPr>
              <w:t xml:space="preserve"> (Cas: </w:t>
            </w:r>
            <w:r w:rsidRPr="00140870">
              <w:rPr>
                <w:szCs w:val="20"/>
                <w:lang w:val="en-GB" w:eastAsia="zh-CN"/>
              </w:rPr>
              <w:t>7757-82-6</w:t>
            </w:r>
            <w:r>
              <w:rPr>
                <w:szCs w:val="20"/>
                <w:lang w:val="en-GB" w:eastAsia="zh-CN"/>
              </w:rPr>
              <w:t xml:space="preserve">) </w:t>
            </w:r>
            <w:r w:rsidR="00477C4B">
              <w:rPr>
                <w:szCs w:val="20"/>
                <w:lang w:val="en-GB" w:eastAsia="zh-CN"/>
              </w:rPr>
              <w:t>2</w:t>
            </w:r>
            <w:r>
              <w:rPr>
                <w:szCs w:val="20"/>
                <w:lang w:val="en-GB" w:eastAsia="zh-CN"/>
              </w:rPr>
              <w:t>8</w:t>
            </w:r>
            <w:r w:rsidR="003053DE">
              <w:rPr>
                <w:szCs w:val="20"/>
                <w:lang w:val="en-GB" w:eastAsia="zh-CN"/>
              </w:rPr>
              <w:t>%</w:t>
            </w:r>
            <w:r w:rsidR="004069E5">
              <w:rPr>
                <w:szCs w:val="20"/>
                <w:lang w:val="en-GB" w:eastAsia="zh-CN"/>
              </w:rPr>
              <w:t>.</w:t>
            </w:r>
            <w:r w:rsidR="001C44CA" w:rsidRPr="00D44C43">
              <w:rPr>
                <w:szCs w:val="20"/>
                <w:lang w:val="en-GB" w:eastAsia="zh-CN"/>
              </w:rPr>
              <w:fldChar w:fldCharType="end"/>
            </w:r>
          </w:p>
        </w:tc>
      </w:tr>
      <w:tr w:rsidR="00CE3AD8" w:rsidRPr="00CE3AD8" w14:paraId="79BA1144"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029FA2C6" w14:textId="77777777" w:rsidR="002C76FB" w:rsidRDefault="00CE3AD8" w:rsidP="00CE5B03">
            <w:pPr>
              <w:pStyle w:val="SubnumberingTitle"/>
              <w:spacing w:line="276" w:lineRule="auto"/>
              <w:ind w:left="0" w:firstLine="0"/>
              <w:rPr>
                <w:lang w:val="en-GB"/>
              </w:rPr>
            </w:pPr>
            <w:r>
              <w:rPr>
                <w:lang w:val="en-GB"/>
              </w:rPr>
              <w:t xml:space="preserve">Colour Index (C.I.) </w:t>
            </w:r>
          </w:p>
          <w:p w14:paraId="41342CF8" w14:textId="77777777" w:rsidR="00CE3AD8" w:rsidRDefault="00CE3AD8" w:rsidP="00CE5B03">
            <w:pPr>
              <w:pStyle w:val="SubnumberingTitle"/>
              <w:spacing w:line="276" w:lineRule="auto"/>
              <w:ind w:left="0" w:firstLine="0"/>
              <w:rPr>
                <w:lang w:val="en-GB"/>
              </w:rPr>
            </w:pPr>
            <w:r>
              <w:rPr>
                <w:lang w:val="en-GB"/>
              </w:rPr>
              <w:t>and CAS number</w:t>
            </w:r>
          </w:p>
          <w:p w14:paraId="09ADF1ED" w14:textId="77777777"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14:paraId="7126D4AE" w14:textId="77777777"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14:paraId="53539D45"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723559DB" w14:textId="77777777" w:rsidR="002C76FB" w:rsidRDefault="002C76FB" w:rsidP="00CE5B03">
            <w:pPr>
              <w:pStyle w:val="SubnumberingTitle"/>
              <w:spacing w:line="276" w:lineRule="auto"/>
              <w:ind w:left="0" w:firstLine="0"/>
              <w:rPr>
                <w:lang w:val="en-GB"/>
              </w:rPr>
            </w:pPr>
            <w:r>
              <w:rPr>
                <w:lang w:val="en-GB"/>
              </w:rPr>
              <w:t>Standardization agents</w:t>
            </w:r>
          </w:p>
          <w:p w14:paraId="03C52604" w14:textId="77777777" w:rsidR="002C76FB" w:rsidRDefault="002C76FB" w:rsidP="00CE5B03">
            <w:pPr>
              <w:pStyle w:val="SubnumberingTitle"/>
              <w:spacing w:line="276" w:lineRule="auto"/>
              <w:ind w:left="0" w:firstLine="0"/>
              <w:rPr>
                <w:lang w:val="en-GB"/>
              </w:rPr>
            </w:pPr>
            <w:r>
              <w:rPr>
                <w:lang w:val="en-GB"/>
              </w:rPr>
              <w:t>and CAS number</w:t>
            </w:r>
          </w:p>
          <w:p w14:paraId="3D5019E1" w14:textId="77777777"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14:paraId="44FDAFF2" w14:textId="77777777"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14:paraId="13F66002"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49C54F69" w14:textId="77777777"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14:paraId="318445D6" w14:textId="77777777"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1E0B19">
              <w:rPr>
                <w:i/>
                <w:szCs w:val="20"/>
                <w:lang w:val="en-GB" w:eastAsia="zh-CN"/>
              </w:rPr>
            </w:r>
            <w:r w:rsidR="001E0B19">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val="0"/>
                  </w:checkBox>
                </w:ffData>
              </w:fldChar>
            </w:r>
            <w:r w:rsidR="000918FB" w:rsidRPr="00D44C43">
              <w:rPr>
                <w:i/>
                <w:szCs w:val="20"/>
                <w:lang w:val="en-GB" w:eastAsia="zh-CN"/>
              </w:rPr>
              <w:instrText xml:space="preserve"> FORMCHECKBOX </w:instrText>
            </w:r>
            <w:r w:rsidR="001E0B19">
              <w:rPr>
                <w:i/>
                <w:szCs w:val="20"/>
                <w:lang w:val="en-GB" w:eastAsia="zh-CN"/>
              </w:rPr>
            </w:r>
            <w:r w:rsidR="001E0B19">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14:paraId="3A7802A7" w14:textId="77777777"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1E0B19">
              <w:rPr>
                <w:i/>
                <w:szCs w:val="20"/>
                <w:lang w:val="en-GB" w:eastAsia="zh-CN"/>
              </w:rPr>
            </w:r>
            <w:r w:rsidR="001E0B19">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14:paraId="290A8754" w14:textId="77777777"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1E0B19">
              <w:rPr>
                <w:i/>
                <w:szCs w:val="20"/>
                <w:lang w:val="en-GB" w:eastAsia="zh-CN"/>
              </w:rPr>
            </w:r>
            <w:r w:rsidR="001E0B19">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14:paraId="068F625F"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6DCDF2EF" w14:textId="77777777"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14:paraId="10ED9C3C" w14:textId="77777777" w:rsidR="00F73DEC"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5909DA">
              <w:rPr>
                <w:szCs w:val="20"/>
                <w:lang w:val="en-GB" w:eastAsia="zh-CN"/>
              </w:rPr>
              <w:t>Washing process</w:t>
            </w:r>
            <w:r w:rsidRPr="00D44C43">
              <w:rPr>
                <w:szCs w:val="20"/>
                <w:lang w:val="en-GB" w:eastAsia="zh-CN"/>
              </w:rPr>
              <w:fldChar w:fldCharType="end"/>
            </w:r>
          </w:p>
        </w:tc>
      </w:tr>
      <w:tr w:rsidR="00F807E9" w:rsidRPr="00D44C43" w14:paraId="00D00BC2" w14:textId="77777777"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45BD8F4F" w14:textId="77777777"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14:paraId="142F9767" w14:textId="77777777"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14:paraId="485FD3F0" w14:textId="77777777" w:rsidR="004E6DBF" w:rsidRDefault="004E6DBF" w:rsidP="000918FB">
      <w:pPr>
        <w:spacing w:line="280" w:lineRule="atLeast"/>
        <w:rPr>
          <w:szCs w:val="20"/>
          <w:lang w:val="en-US"/>
        </w:rPr>
      </w:pPr>
    </w:p>
    <w:p w14:paraId="1F527C73" w14:textId="77777777" w:rsidR="000918FB" w:rsidRDefault="000918FB" w:rsidP="000918FB">
      <w:pPr>
        <w:spacing w:line="280" w:lineRule="atLeast"/>
        <w:rPr>
          <w:szCs w:val="20"/>
          <w:lang w:val="en-US"/>
        </w:rPr>
      </w:pPr>
    </w:p>
    <w:p w14:paraId="3A7D1A0D" w14:textId="77777777" w:rsidR="000918FB" w:rsidRDefault="000918FB" w:rsidP="000918FB">
      <w:pPr>
        <w:spacing w:line="280" w:lineRule="atLeast"/>
        <w:jc w:val="left"/>
        <w:rPr>
          <w:szCs w:val="20"/>
          <w:lang w:val="en-US"/>
        </w:rPr>
        <w:sectPr w:rsidR="000918FB" w:rsidSect="004E6DBF">
          <w:headerReference w:type="first" r:id="rId15"/>
          <w:endnotePr>
            <w:numFmt w:val="lowerLetter"/>
          </w:endnotePr>
          <w:type w:val="continuous"/>
          <w:pgSz w:w="11900" w:h="16840" w:code="9"/>
          <w:pgMar w:top="851" w:right="907" w:bottom="1418" w:left="1021" w:header="709" w:footer="709" w:gutter="0"/>
          <w:cols w:space="708"/>
          <w:docGrid w:linePitch="360"/>
        </w:sectPr>
      </w:pPr>
    </w:p>
    <w:p w14:paraId="6C5D2921" w14:textId="77777777" w:rsidR="000918FB" w:rsidRDefault="000918FB" w:rsidP="000918FB">
      <w:pPr>
        <w:spacing w:line="280" w:lineRule="atLeast"/>
        <w:rPr>
          <w:szCs w:val="20"/>
          <w:lang w:val="en-US"/>
        </w:rPr>
      </w:pPr>
    </w:p>
    <w:p w14:paraId="4CFFD0F9" w14:textId="77777777"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14:paraId="0D00AF36" w14:textId="77777777" w:rsidR="004E6DBF" w:rsidRPr="000918FB" w:rsidRDefault="001A33D3" w:rsidP="000918FB">
      <w:pPr>
        <w:spacing w:line="280" w:lineRule="atLeast"/>
        <w:jc w:val="left"/>
        <w:rPr>
          <w:sz w:val="16"/>
          <w:szCs w:val="16"/>
          <w:lang w:val="en-US"/>
        </w:rPr>
        <w:sectPr w:rsidR="004E6DBF" w:rsidRPr="000918FB" w:rsidSect="004E6DBF">
          <w:headerReference w:type="first" r:id="rId16"/>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7" w:history="1">
        <w:r w:rsidR="0003684F">
          <w:rPr>
            <w:rStyle w:val="Hyperlink"/>
            <w:sz w:val="16"/>
            <w:szCs w:val="16"/>
            <w:lang w:val="en-GB"/>
          </w:rPr>
          <w:t>bluesign-Groups.pdf</w:t>
        </w:r>
      </w:hyperlink>
      <w:r w:rsidRPr="000918FB">
        <w:rPr>
          <w:sz w:val="16"/>
          <w:szCs w:val="16"/>
          <w:lang w:val="en-US"/>
        </w:rPr>
        <w:t xml:space="preserve"> </w:t>
      </w:r>
    </w:p>
    <w:p w14:paraId="6E4E5A6B" w14:textId="77777777"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14:paraId="4EEFB6BA" w14:textId="77777777" w:rsidR="009D6BA5" w:rsidRDefault="009D6BA5" w:rsidP="009D6BA5">
      <w:pPr>
        <w:pStyle w:val="NumberingTitle"/>
        <w:keepNext/>
        <w:numPr>
          <w:ilvl w:val="0"/>
          <w:numId w:val="0"/>
        </w:numPr>
        <w:spacing w:line="276" w:lineRule="auto"/>
        <w:ind w:left="709"/>
        <w:rPr>
          <w:color w:val="87888A"/>
          <w:sz w:val="20"/>
          <w:lang w:val="en-GB"/>
        </w:rPr>
      </w:pPr>
    </w:p>
    <w:p w14:paraId="5D41E126" w14:textId="77777777" w:rsidR="002141ED" w:rsidRPr="00D466EE" w:rsidRDefault="0003684F" w:rsidP="0003684F">
      <w:pPr>
        <w:pStyle w:val="SubNumbering"/>
        <w:ind w:left="0" w:firstLine="0"/>
      </w:pPr>
      <w:r>
        <w:t>Wastew</w:t>
      </w:r>
      <w:r w:rsidR="002141ED">
        <w:t xml:space="preserve">ater Parameters </w:t>
      </w:r>
    </w:p>
    <w:p w14:paraId="43675801" w14:textId="77777777"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14:paraId="292335EB" w14:textId="77777777" w:rsidTr="00414A86">
        <w:tc>
          <w:tcPr>
            <w:tcW w:w="3402" w:type="dxa"/>
            <w:tcBorders>
              <w:bottom w:val="single" w:sz="4" w:space="0" w:color="auto"/>
            </w:tcBorders>
            <w:shd w:val="clear" w:color="auto" w:fill="E1EBF7"/>
          </w:tcPr>
          <w:p w14:paraId="6EA7F919" w14:textId="77777777"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14:paraId="3D0C3303" w14:textId="77777777"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14:paraId="180DC88B" w14:textId="77777777"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14:paraId="63D336CA" w14:textId="77777777"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14:paraId="38E9C95C" w14:textId="77777777"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14:paraId="7BDEB06D" w14:textId="77777777"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14:paraId="2D4506E2" w14:textId="77777777" w:rsidTr="00414A86">
        <w:tc>
          <w:tcPr>
            <w:tcW w:w="3402" w:type="dxa"/>
            <w:tcBorders>
              <w:bottom w:val="single" w:sz="4" w:space="0" w:color="BFBFBF"/>
            </w:tcBorders>
            <w:shd w:val="clear" w:color="auto" w:fill="auto"/>
          </w:tcPr>
          <w:p w14:paraId="46D836A3" w14:textId="77777777"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14:paraId="6FB4E2E1" w14:textId="77777777" w:rsidR="002141ED" w:rsidRPr="00143A9B" w:rsidRDefault="002141ED" w:rsidP="00F807E9">
            <w:pPr>
              <w:jc w:val="left"/>
              <w:rPr>
                <w:snapToGrid w:val="0"/>
              </w:rPr>
            </w:pPr>
          </w:p>
        </w:tc>
        <w:tc>
          <w:tcPr>
            <w:tcW w:w="964" w:type="dxa"/>
            <w:tcBorders>
              <w:bottom w:val="single" w:sz="4" w:space="0" w:color="BFBFBF"/>
            </w:tcBorders>
          </w:tcPr>
          <w:p w14:paraId="0970BF83" w14:textId="77777777" w:rsidR="002141ED" w:rsidRPr="00143A9B" w:rsidRDefault="002141ED" w:rsidP="00F807E9">
            <w:pPr>
              <w:rPr>
                <w:snapToGrid w:val="0"/>
              </w:rPr>
            </w:pPr>
          </w:p>
        </w:tc>
        <w:tc>
          <w:tcPr>
            <w:tcW w:w="964" w:type="dxa"/>
            <w:tcBorders>
              <w:bottom w:val="single" w:sz="4" w:space="0" w:color="BFBFBF"/>
            </w:tcBorders>
            <w:shd w:val="clear" w:color="auto" w:fill="auto"/>
          </w:tcPr>
          <w:p w14:paraId="456FBC1D" w14:textId="77777777" w:rsidR="002141ED" w:rsidRPr="00143A9B" w:rsidRDefault="002141ED" w:rsidP="00F807E9">
            <w:pPr>
              <w:rPr>
                <w:snapToGrid w:val="0"/>
              </w:rPr>
            </w:pPr>
          </w:p>
        </w:tc>
        <w:tc>
          <w:tcPr>
            <w:tcW w:w="340" w:type="dxa"/>
            <w:tcBorders>
              <w:bottom w:val="single" w:sz="4" w:space="0" w:color="BFBFBF"/>
            </w:tcBorders>
          </w:tcPr>
          <w:p w14:paraId="6A906EDD" w14:textId="77777777" w:rsidR="002141ED" w:rsidRPr="00143A9B" w:rsidRDefault="002141ED" w:rsidP="00F807E9">
            <w:pPr>
              <w:rPr>
                <w:snapToGrid w:val="0"/>
              </w:rPr>
            </w:pPr>
          </w:p>
        </w:tc>
        <w:tc>
          <w:tcPr>
            <w:tcW w:w="1701" w:type="dxa"/>
            <w:tcBorders>
              <w:bottom w:val="single" w:sz="4" w:space="0" w:color="BFBFBF"/>
            </w:tcBorders>
          </w:tcPr>
          <w:p w14:paraId="41F9F551" w14:textId="77777777" w:rsidR="002141ED" w:rsidRPr="00143A9B" w:rsidRDefault="002141ED" w:rsidP="00F807E9">
            <w:pPr>
              <w:rPr>
                <w:snapToGrid w:val="0"/>
              </w:rPr>
            </w:pPr>
          </w:p>
        </w:tc>
      </w:tr>
      <w:tr w:rsidR="00194AB0" w:rsidRPr="00DE6595" w14:paraId="191AB325" w14:textId="77777777" w:rsidTr="00414A86">
        <w:tc>
          <w:tcPr>
            <w:tcW w:w="3402" w:type="dxa"/>
            <w:tcBorders>
              <w:top w:val="single" w:sz="4" w:space="0" w:color="BFBFBF"/>
              <w:bottom w:val="single" w:sz="4" w:space="0" w:color="BFBFBF"/>
            </w:tcBorders>
            <w:shd w:val="clear" w:color="auto" w:fill="auto"/>
          </w:tcPr>
          <w:p w14:paraId="4C25D981" w14:textId="77777777"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14:paraId="6315F5B0" w14:textId="77777777"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14:paraId="5C7F5A3F" w14:textId="77777777" w:rsidR="00194AB0" w:rsidRPr="00143A9B" w:rsidRDefault="001C44CA" w:rsidP="00441836">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6574C7">
              <w:rPr>
                <w:lang w:eastAsia="zh-CN"/>
              </w:rPr>
              <w:t>3.6</w:t>
            </w:r>
            <w:r w:rsidRPr="00143A9B">
              <w:rPr>
                <w:lang w:eastAsia="zh-CN"/>
              </w:rPr>
              <w:fldChar w:fldCharType="end"/>
            </w:r>
          </w:p>
        </w:tc>
        <w:tc>
          <w:tcPr>
            <w:tcW w:w="964" w:type="dxa"/>
            <w:tcBorders>
              <w:top w:val="single" w:sz="4" w:space="0" w:color="BFBFBF"/>
              <w:bottom w:val="single" w:sz="4" w:space="0" w:color="BFBFBF"/>
            </w:tcBorders>
            <w:shd w:val="clear" w:color="auto" w:fill="auto"/>
          </w:tcPr>
          <w:p w14:paraId="1CB5FFA7" w14:textId="77777777" w:rsidR="00194AB0" w:rsidRPr="00143A9B" w:rsidRDefault="00194AB0" w:rsidP="00F807E9">
            <w:pPr>
              <w:rPr>
                <w:snapToGrid w:val="0"/>
              </w:rPr>
            </w:pPr>
            <w:r>
              <w:t>%</w:t>
            </w:r>
          </w:p>
        </w:tc>
        <w:tc>
          <w:tcPr>
            <w:tcW w:w="340" w:type="dxa"/>
            <w:tcBorders>
              <w:top w:val="single" w:sz="4" w:space="0" w:color="BFBFBF"/>
              <w:bottom w:val="single" w:sz="4" w:space="0" w:color="BFBFBF"/>
            </w:tcBorders>
          </w:tcPr>
          <w:p w14:paraId="0D1D5834" w14:textId="77777777"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14:paraId="39CD6EA6" w14:textId="77777777" w:rsidR="00194AB0" w:rsidRPr="00143A9B" w:rsidRDefault="001C44CA" w:rsidP="004179F2">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BOD/COD</w:t>
            </w:r>
            <w:r w:rsidR="004179F2">
              <w:rPr>
                <w:lang w:eastAsia="zh-CN"/>
              </w:rPr>
              <w:t xml:space="preserve"> </w:t>
            </w:r>
            <w:r w:rsidRPr="00143A9B">
              <w:rPr>
                <w:lang w:eastAsia="zh-CN"/>
              </w:rPr>
              <w:fldChar w:fldCharType="end"/>
            </w:r>
          </w:p>
        </w:tc>
      </w:tr>
      <w:tr w:rsidR="00194AB0" w:rsidRPr="00194AB0" w14:paraId="5F74D01B" w14:textId="77777777" w:rsidTr="00414A86">
        <w:tc>
          <w:tcPr>
            <w:tcW w:w="3402" w:type="dxa"/>
            <w:tcBorders>
              <w:top w:val="single" w:sz="4" w:space="0" w:color="BFBFBF"/>
              <w:bottom w:val="single" w:sz="4" w:space="0" w:color="auto"/>
            </w:tcBorders>
            <w:shd w:val="clear" w:color="auto" w:fill="auto"/>
          </w:tcPr>
          <w:p w14:paraId="305747F1" w14:textId="77777777"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14:paraId="1F6FB68E" w14:textId="77777777"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14:paraId="1BBB1C70" w14:textId="77777777"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6574C7">
              <w:rPr>
                <w:lang w:eastAsia="zh-CN"/>
              </w:rPr>
              <w:t> </w:t>
            </w:r>
            <w:r w:rsidR="006574C7">
              <w:rPr>
                <w:lang w:eastAsia="zh-CN"/>
              </w:rPr>
              <w:t> </w:t>
            </w:r>
            <w:r w:rsidR="006574C7">
              <w:rPr>
                <w:lang w:eastAsia="zh-CN"/>
              </w:rPr>
              <w:t> </w:t>
            </w:r>
            <w:r w:rsidR="006574C7">
              <w:rPr>
                <w:lang w:eastAsia="zh-CN"/>
              </w:rPr>
              <w:t> </w:t>
            </w:r>
            <w:r w:rsidR="006574C7">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14:paraId="743EA6A9" w14:textId="77777777" w:rsidR="00194AB0" w:rsidRPr="00143A9B" w:rsidRDefault="00194AB0" w:rsidP="00F807E9">
            <w:pPr>
              <w:rPr>
                <w:snapToGrid w:val="0"/>
              </w:rPr>
            </w:pPr>
            <w:r>
              <w:t>%</w:t>
            </w:r>
          </w:p>
        </w:tc>
        <w:tc>
          <w:tcPr>
            <w:tcW w:w="340" w:type="dxa"/>
            <w:tcBorders>
              <w:top w:val="single" w:sz="4" w:space="0" w:color="BFBFBF"/>
              <w:bottom w:val="single" w:sz="4" w:space="0" w:color="auto"/>
            </w:tcBorders>
          </w:tcPr>
          <w:p w14:paraId="228CA785" w14:textId="77777777"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14:paraId="09035231" w14:textId="77777777"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14:paraId="381DF508" w14:textId="77777777" w:rsidTr="00414A86">
        <w:tc>
          <w:tcPr>
            <w:tcW w:w="3402" w:type="dxa"/>
            <w:tcBorders>
              <w:bottom w:val="single" w:sz="4" w:space="0" w:color="BFBFBF"/>
            </w:tcBorders>
            <w:shd w:val="clear" w:color="auto" w:fill="auto"/>
          </w:tcPr>
          <w:p w14:paraId="1F607F64" w14:textId="77777777"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14:paraId="5403E22A" w14:textId="77777777"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14:paraId="34083FFF" w14:textId="77777777"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AF0082">
              <w:rPr>
                <w:lang w:eastAsia="zh-CN"/>
              </w:rPr>
              <w:t>526</w:t>
            </w:r>
            <w:r w:rsidRPr="00143A9B">
              <w:rPr>
                <w:lang w:eastAsia="zh-CN"/>
              </w:rPr>
              <w:fldChar w:fldCharType="end"/>
            </w:r>
          </w:p>
        </w:tc>
        <w:tc>
          <w:tcPr>
            <w:tcW w:w="964" w:type="dxa"/>
            <w:tcBorders>
              <w:bottom w:val="single" w:sz="4" w:space="0" w:color="BFBFBF"/>
            </w:tcBorders>
            <w:shd w:val="clear" w:color="auto" w:fill="auto"/>
          </w:tcPr>
          <w:p w14:paraId="3B8BF234" w14:textId="77777777" w:rsidR="00194AB0" w:rsidRPr="00143A9B" w:rsidRDefault="00673F62" w:rsidP="00F807E9">
            <w:pPr>
              <w:rPr>
                <w:snapToGrid w:val="0"/>
              </w:rPr>
            </w:pPr>
            <w:r>
              <w:t>mg/</w:t>
            </w:r>
            <w:r w:rsidR="00194AB0" w:rsidRPr="00143A9B">
              <w:t>g</w:t>
            </w:r>
          </w:p>
        </w:tc>
        <w:tc>
          <w:tcPr>
            <w:tcW w:w="340" w:type="dxa"/>
            <w:tcBorders>
              <w:bottom w:val="single" w:sz="4" w:space="0" w:color="BFBFBF"/>
            </w:tcBorders>
          </w:tcPr>
          <w:p w14:paraId="02D78332" w14:textId="77777777"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14:paraId="20D0C186" w14:textId="77777777" w:rsidR="004179F2" w:rsidRDefault="001C44CA" w:rsidP="004179F2">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4179F2">
              <w:rPr>
                <w:lang w:eastAsia="zh-CN"/>
              </w:rPr>
              <w:t>Cuvette test, dichromate,</w:t>
            </w:r>
          </w:p>
          <w:p w14:paraId="039CF98B" w14:textId="77777777" w:rsidR="00194AB0" w:rsidRPr="00143A9B" w:rsidRDefault="004179F2" w:rsidP="004179F2">
            <w:pPr>
              <w:rPr>
                <w:snapToGrid w:val="0"/>
              </w:rPr>
            </w:pPr>
            <w:r>
              <w:rPr>
                <w:lang w:eastAsia="zh-CN"/>
              </w:rPr>
              <w:t xml:space="preserve">USEPA 410.4  </w:t>
            </w:r>
            <w:r w:rsidR="001C44CA" w:rsidRPr="00143A9B">
              <w:rPr>
                <w:lang w:eastAsia="zh-CN"/>
              </w:rPr>
              <w:fldChar w:fldCharType="end"/>
            </w:r>
          </w:p>
        </w:tc>
      </w:tr>
      <w:tr w:rsidR="00E403DA" w:rsidRPr="00143A9B" w14:paraId="086652A2" w14:textId="77777777" w:rsidTr="00414A86">
        <w:tc>
          <w:tcPr>
            <w:tcW w:w="3402" w:type="dxa"/>
            <w:tcBorders>
              <w:top w:val="single" w:sz="4" w:space="0" w:color="BFBFBF"/>
              <w:bottom w:val="single" w:sz="4" w:space="0" w:color="auto"/>
            </w:tcBorders>
            <w:shd w:val="clear" w:color="auto" w:fill="auto"/>
          </w:tcPr>
          <w:p w14:paraId="704DFBD6" w14:textId="77777777"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14:paraId="7AC328F7" w14:textId="77777777"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14:paraId="2C077F0C"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14:paraId="36A1B7D1" w14:textId="77777777" w:rsidR="00E403DA" w:rsidRPr="00143A9B" w:rsidRDefault="00E403DA" w:rsidP="00673F62">
            <w:pPr>
              <w:rPr>
                <w:snapToGrid w:val="0"/>
              </w:rPr>
            </w:pPr>
            <w:r w:rsidRPr="00143A9B">
              <w:t>mg/g</w:t>
            </w:r>
          </w:p>
        </w:tc>
        <w:tc>
          <w:tcPr>
            <w:tcW w:w="340" w:type="dxa"/>
            <w:tcBorders>
              <w:top w:val="single" w:sz="4" w:space="0" w:color="BFBFBF"/>
            </w:tcBorders>
          </w:tcPr>
          <w:p w14:paraId="75159933"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14:paraId="58A33648"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14:paraId="06C93D42" w14:textId="77777777" w:rsidTr="00414A86">
        <w:tc>
          <w:tcPr>
            <w:tcW w:w="3402" w:type="dxa"/>
            <w:tcBorders>
              <w:bottom w:val="single" w:sz="4" w:space="0" w:color="auto"/>
            </w:tcBorders>
            <w:shd w:val="clear" w:color="auto" w:fill="auto"/>
          </w:tcPr>
          <w:p w14:paraId="587CC899" w14:textId="77777777"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14:paraId="462874D1" w14:textId="77777777"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14:paraId="19164A99"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6574C7">
              <w:rPr>
                <w:lang w:eastAsia="zh-CN"/>
              </w:rPr>
              <w:t>19</w:t>
            </w:r>
            <w:r w:rsidRPr="00143A9B">
              <w:rPr>
                <w:lang w:eastAsia="zh-CN"/>
              </w:rPr>
              <w:fldChar w:fldCharType="end"/>
            </w:r>
          </w:p>
        </w:tc>
        <w:tc>
          <w:tcPr>
            <w:tcW w:w="964" w:type="dxa"/>
            <w:tcBorders>
              <w:bottom w:val="single" w:sz="4" w:space="0" w:color="auto"/>
            </w:tcBorders>
            <w:shd w:val="clear" w:color="auto" w:fill="auto"/>
          </w:tcPr>
          <w:p w14:paraId="07388CCD" w14:textId="77777777" w:rsidR="00E403DA" w:rsidRPr="00143A9B" w:rsidRDefault="00E403DA" w:rsidP="00673F62">
            <w:pPr>
              <w:rPr>
                <w:snapToGrid w:val="0"/>
              </w:rPr>
            </w:pPr>
            <w:r w:rsidRPr="00143A9B">
              <w:t>mg/g</w:t>
            </w:r>
          </w:p>
        </w:tc>
        <w:tc>
          <w:tcPr>
            <w:tcW w:w="340" w:type="dxa"/>
            <w:tcBorders>
              <w:bottom w:val="single" w:sz="4" w:space="0" w:color="auto"/>
            </w:tcBorders>
          </w:tcPr>
          <w:p w14:paraId="1F7E5750"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14:paraId="4CE84C70" w14:textId="77777777"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 xml:space="preserve">SMEWW 5210B:2012 </w:t>
            </w:r>
            <w:r w:rsidR="004179F2">
              <w:rPr>
                <w:lang w:eastAsia="zh-CN"/>
              </w:rPr>
              <w:t xml:space="preserve"> </w:t>
            </w:r>
            <w:r w:rsidRPr="00143A9B">
              <w:rPr>
                <w:lang w:eastAsia="zh-CN"/>
              </w:rPr>
              <w:fldChar w:fldCharType="end"/>
            </w:r>
          </w:p>
        </w:tc>
      </w:tr>
      <w:tr w:rsidR="00E403DA" w:rsidRPr="00143A9B" w14:paraId="69365BA8" w14:textId="77777777" w:rsidTr="00414A86">
        <w:tc>
          <w:tcPr>
            <w:tcW w:w="3402" w:type="dxa"/>
            <w:tcBorders>
              <w:bottom w:val="single" w:sz="4" w:space="0" w:color="BFBFBF"/>
            </w:tcBorders>
            <w:shd w:val="clear" w:color="auto" w:fill="auto"/>
          </w:tcPr>
          <w:p w14:paraId="713FB4E9" w14:textId="77777777"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14:paraId="340C47BB" w14:textId="77777777" w:rsidR="00E403DA" w:rsidRPr="00143A9B" w:rsidRDefault="00E403DA" w:rsidP="00F807E9">
            <w:pPr>
              <w:jc w:val="left"/>
              <w:rPr>
                <w:snapToGrid w:val="0"/>
              </w:rPr>
            </w:pPr>
          </w:p>
        </w:tc>
        <w:tc>
          <w:tcPr>
            <w:tcW w:w="964" w:type="dxa"/>
            <w:tcBorders>
              <w:bottom w:val="single" w:sz="4" w:space="0" w:color="BFBFBF"/>
            </w:tcBorders>
          </w:tcPr>
          <w:p w14:paraId="562898CA" w14:textId="77777777" w:rsidR="00E403DA" w:rsidRPr="00143A9B" w:rsidRDefault="00E403DA" w:rsidP="00F807E9">
            <w:pPr>
              <w:rPr>
                <w:snapToGrid w:val="0"/>
              </w:rPr>
            </w:pPr>
          </w:p>
        </w:tc>
        <w:tc>
          <w:tcPr>
            <w:tcW w:w="964" w:type="dxa"/>
            <w:tcBorders>
              <w:bottom w:val="single" w:sz="4" w:space="0" w:color="BFBFBF"/>
            </w:tcBorders>
            <w:shd w:val="clear" w:color="auto" w:fill="auto"/>
          </w:tcPr>
          <w:p w14:paraId="6E7A5EA3" w14:textId="77777777" w:rsidR="00E403DA" w:rsidRPr="00143A9B" w:rsidRDefault="00E403DA" w:rsidP="00F807E9">
            <w:pPr>
              <w:rPr>
                <w:snapToGrid w:val="0"/>
              </w:rPr>
            </w:pPr>
          </w:p>
        </w:tc>
        <w:tc>
          <w:tcPr>
            <w:tcW w:w="340" w:type="dxa"/>
            <w:tcBorders>
              <w:bottom w:val="single" w:sz="4" w:space="0" w:color="BFBFBF"/>
            </w:tcBorders>
          </w:tcPr>
          <w:p w14:paraId="678D8A93" w14:textId="77777777" w:rsidR="00E403DA" w:rsidRPr="00143A9B" w:rsidRDefault="00E403DA" w:rsidP="00F807E9">
            <w:pPr>
              <w:rPr>
                <w:snapToGrid w:val="0"/>
              </w:rPr>
            </w:pPr>
          </w:p>
        </w:tc>
        <w:tc>
          <w:tcPr>
            <w:tcW w:w="1701" w:type="dxa"/>
            <w:tcBorders>
              <w:bottom w:val="single" w:sz="4" w:space="0" w:color="BFBFBF"/>
            </w:tcBorders>
          </w:tcPr>
          <w:p w14:paraId="3C0A10E1" w14:textId="77777777" w:rsidR="00E403DA" w:rsidRPr="00143A9B" w:rsidRDefault="00E403DA" w:rsidP="00F807E9">
            <w:pPr>
              <w:rPr>
                <w:snapToGrid w:val="0"/>
              </w:rPr>
            </w:pPr>
          </w:p>
        </w:tc>
      </w:tr>
      <w:tr w:rsidR="00E403DA" w:rsidRPr="00143A9B" w14:paraId="17AC7DA0" w14:textId="77777777" w:rsidTr="00414A86">
        <w:tc>
          <w:tcPr>
            <w:tcW w:w="3402" w:type="dxa"/>
            <w:tcBorders>
              <w:top w:val="single" w:sz="4" w:space="0" w:color="BFBFBF"/>
              <w:bottom w:val="single" w:sz="4" w:space="0" w:color="BFBFBF"/>
            </w:tcBorders>
            <w:shd w:val="clear" w:color="auto" w:fill="auto"/>
          </w:tcPr>
          <w:p w14:paraId="656726A7" w14:textId="77777777"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14:paraId="4142C0B7" w14:textId="77777777"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14:paraId="38E80379"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3F5DC3" w:rsidRPr="003F5DC3">
              <w:rPr>
                <w:lang w:eastAsia="zh-CN"/>
              </w:rPr>
              <w:t>&gt;100</w:t>
            </w:r>
            <w:r w:rsidRPr="00143A9B">
              <w:rPr>
                <w:lang w:eastAsia="zh-CN"/>
              </w:rPr>
              <w:fldChar w:fldCharType="end"/>
            </w:r>
          </w:p>
        </w:tc>
        <w:tc>
          <w:tcPr>
            <w:tcW w:w="964" w:type="dxa"/>
            <w:tcBorders>
              <w:top w:val="single" w:sz="4" w:space="0" w:color="BFBFBF"/>
              <w:bottom w:val="single" w:sz="4" w:space="0" w:color="BFBFBF"/>
            </w:tcBorders>
            <w:shd w:val="clear" w:color="auto" w:fill="auto"/>
          </w:tcPr>
          <w:p w14:paraId="37DA0E60" w14:textId="77777777" w:rsidR="00E403DA" w:rsidRPr="00143A9B" w:rsidRDefault="00E403DA" w:rsidP="00F807E9">
            <w:pPr>
              <w:rPr>
                <w:snapToGrid w:val="0"/>
              </w:rPr>
            </w:pPr>
            <w:r>
              <w:t>mg/L</w:t>
            </w:r>
          </w:p>
        </w:tc>
        <w:tc>
          <w:tcPr>
            <w:tcW w:w="340" w:type="dxa"/>
            <w:tcBorders>
              <w:top w:val="single" w:sz="4" w:space="0" w:color="BFBFBF"/>
              <w:bottom w:val="single" w:sz="4" w:space="0" w:color="BFBFBF"/>
            </w:tcBorders>
          </w:tcPr>
          <w:p w14:paraId="43665569"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14:paraId="47E7837F" w14:textId="77777777"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&gt;100mg/L base on</w:t>
            </w:r>
            <w:r w:rsidR="00C66F15">
              <w:rPr>
                <w:lang w:eastAsia="zh-CN"/>
              </w:rPr>
              <w:t xml:space="preserve"> </w:t>
            </w:r>
            <w:r w:rsidR="004179F2" w:rsidRPr="004179F2">
              <w:rPr>
                <w:lang w:eastAsia="zh-CN"/>
              </w:rPr>
              <w:t>GHS Classification</w:t>
            </w:r>
            <w:r w:rsidRPr="00143A9B">
              <w:rPr>
                <w:lang w:eastAsia="zh-CN"/>
              </w:rPr>
              <w:fldChar w:fldCharType="end"/>
            </w:r>
          </w:p>
        </w:tc>
      </w:tr>
      <w:tr w:rsidR="00E403DA" w:rsidRPr="00143A9B" w14:paraId="39372EF9" w14:textId="77777777" w:rsidTr="00414A86">
        <w:tc>
          <w:tcPr>
            <w:tcW w:w="3402" w:type="dxa"/>
            <w:tcBorders>
              <w:top w:val="single" w:sz="4" w:space="0" w:color="BFBFBF"/>
              <w:bottom w:val="single" w:sz="4" w:space="0" w:color="BFBFBF"/>
            </w:tcBorders>
            <w:shd w:val="clear" w:color="auto" w:fill="auto"/>
          </w:tcPr>
          <w:p w14:paraId="4F5C1879" w14:textId="77777777"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14:paraId="1B23C063" w14:textId="77777777"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14:paraId="4598550E"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14:paraId="0003D1AE" w14:textId="77777777" w:rsidR="00E403DA" w:rsidRPr="00143A9B" w:rsidRDefault="00E403DA" w:rsidP="00F807E9">
            <w:pPr>
              <w:rPr>
                <w:snapToGrid w:val="0"/>
              </w:rPr>
            </w:pPr>
            <w:r>
              <w:t>mg/L</w:t>
            </w:r>
          </w:p>
        </w:tc>
        <w:tc>
          <w:tcPr>
            <w:tcW w:w="340" w:type="dxa"/>
            <w:tcBorders>
              <w:top w:val="single" w:sz="4" w:space="0" w:color="BFBFBF"/>
              <w:bottom w:val="single" w:sz="4" w:space="0" w:color="BFBFBF"/>
            </w:tcBorders>
          </w:tcPr>
          <w:p w14:paraId="2D8FC0A7"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14:paraId="7EDE823C"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14:paraId="397E0067" w14:textId="77777777" w:rsidTr="00414A86">
        <w:tc>
          <w:tcPr>
            <w:tcW w:w="3402" w:type="dxa"/>
            <w:tcBorders>
              <w:top w:val="single" w:sz="4" w:space="0" w:color="BFBFBF"/>
              <w:bottom w:val="single" w:sz="4" w:space="0" w:color="auto"/>
            </w:tcBorders>
            <w:shd w:val="clear" w:color="auto" w:fill="auto"/>
          </w:tcPr>
          <w:p w14:paraId="1511C95F" w14:textId="77777777"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14:paraId="6666FCDA" w14:textId="77777777" w:rsidR="00E403DA" w:rsidRDefault="00E403DA" w:rsidP="00F807E9">
            <w:pPr>
              <w:jc w:val="left"/>
              <w:rPr>
                <w:lang w:eastAsia="zh-CN"/>
              </w:rPr>
            </w:pPr>
            <w:r>
              <w:rPr>
                <w:lang w:eastAsia="zh-CN"/>
              </w:rPr>
              <w:t>OECD 201 / EC50 / 72h</w:t>
            </w:r>
          </w:p>
        </w:tc>
        <w:tc>
          <w:tcPr>
            <w:tcW w:w="964" w:type="dxa"/>
            <w:tcBorders>
              <w:top w:val="single" w:sz="4" w:space="0" w:color="BFBFBF"/>
            </w:tcBorders>
          </w:tcPr>
          <w:p w14:paraId="17FF3201"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14:paraId="342E1F0A" w14:textId="77777777" w:rsidR="00E403DA" w:rsidRPr="00143A9B" w:rsidRDefault="00E403DA" w:rsidP="00F807E9">
            <w:pPr>
              <w:rPr>
                <w:snapToGrid w:val="0"/>
              </w:rPr>
            </w:pPr>
            <w:r>
              <w:t>mg/L</w:t>
            </w:r>
          </w:p>
        </w:tc>
        <w:tc>
          <w:tcPr>
            <w:tcW w:w="340" w:type="dxa"/>
            <w:tcBorders>
              <w:top w:val="single" w:sz="4" w:space="0" w:color="BFBFBF"/>
            </w:tcBorders>
          </w:tcPr>
          <w:p w14:paraId="686991D4"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14:paraId="350C71FE" w14:textId="77777777"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Pr>
                <w:lang w:eastAsia="zh-CN"/>
              </w:rPr>
              <w:t xml:space="preserve"> </w:t>
            </w:r>
            <w:r w:rsidRPr="00143A9B">
              <w:rPr>
                <w:lang w:eastAsia="zh-CN"/>
              </w:rPr>
              <w:fldChar w:fldCharType="end"/>
            </w:r>
          </w:p>
        </w:tc>
      </w:tr>
      <w:tr w:rsidR="00E403DA" w:rsidRPr="00194AB0" w14:paraId="01586484" w14:textId="77777777" w:rsidTr="00414A86">
        <w:tc>
          <w:tcPr>
            <w:tcW w:w="3402" w:type="dxa"/>
            <w:tcBorders>
              <w:bottom w:val="single" w:sz="4" w:space="0" w:color="auto"/>
            </w:tcBorders>
            <w:shd w:val="clear" w:color="auto" w:fill="auto"/>
          </w:tcPr>
          <w:p w14:paraId="31E2552C" w14:textId="77777777"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14:paraId="52EA4616" w14:textId="77777777" w:rsidR="00E403DA" w:rsidRDefault="00E403DA" w:rsidP="00F807E9">
            <w:pPr>
              <w:jc w:val="left"/>
              <w:rPr>
                <w:lang w:eastAsia="zh-CN"/>
              </w:rPr>
            </w:pPr>
            <w:r>
              <w:rPr>
                <w:lang w:eastAsia="zh-CN"/>
              </w:rPr>
              <w:t>OECD 209 / IC50 / 3h</w:t>
            </w:r>
          </w:p>
        </w:tc>
        <w:tc>
          <w:tcPr>
            <w:tcW w:w="964" w:type="dxa"/>
            <w:tcBorders>
              <w:bottom w:val="single" w:sz="4" w:space="0" w:color="auto"/>
            </w:tcBorders>
          </w:tcPr>
          <w:p w14:paraId="008F9050"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14:paraId="1EA00A22" w14:textId="77777777" w:rsidR="00E403DA" w:rsidRPr="00143A9B" w:rsidRDefault="00E403DA" w:rsidP="00F807E9">
            <w:pPr>
              <w:rPr>
                <w:snapToGrid w:val="0"/>
              </w:rPr>
            </w:pPr>
            <w:r>
              <w:t>mg/L</w:t>
            </w:r>
          </w:p>
        </w:tc>
        <w:tc>
          <w:tcPr>
            <w:tcW w:w="340" w:type="dxa"/>
            <w:tcBorders>
              <w:bottom w:val="single" w:sz="4" w:space="0" w:color="auto"/>
            </w:tcBorders>
          </w:tcPr>
          <w:p w14:paraId="7CB16F40"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14:paraId="3E05D8BB"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14:paraId="414D9E44" w14:textId="77777777" w:rsidTr="00414A86">
        <w:tc>
          <w:tcPr>
            <w:tcW w:w="3402" w:type="dxa"/>
            <w:tcBorders>
              <w:bottom w:val="single" w:sz="4" w:space="0" w:color="BFBFBF"/>
            </w:tcBorders>
            <w:shd w:val="clear" w:color="auto" w:fill="auto"/>
          </w:tcPr>
          <w:p w14:paraId="3714C29E" w14:textId="77777777"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14:paraId="327AF6C0" w14:textId="77777777"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14:paraId="3258F067" w14:textId="77777777"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14:paraId="190B724B" w14:textId="77777777"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14:paraId="672C56AC" w14:textId="77777777" w:rsidR="00DE6595" w:rsidRDefault="00DE6595" w:rsidP="00F807E9"/>
        </w:tc>
        <w:tc>
          <w:tcPr>
            <w:tcW w:w="340" w:type="dxa"/>
            <w:tcBorders>
              <w:bottom w:val="single" w:sz="4" w:space="0" w:color="BFBFBF"/>
            </w:tcBorders>
          </w:tcPr>
          <w:p w14:paraId="2B0603DD" w14:textId="77777777"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14:paraId="20CF0709" w14:textId="77777777"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14:paraId="1FF55563" w14:textId="77777777" w:rsidTr="00414A86">
        <w:tc>
          <w:tcPr>
            <w:tcW w:w="3402" w:type="dxa"/>
            <w:tcBorders>
              <w:top w:val="single" w:sz="4" w:space="0" w:color="BFBFBF"/>
              <w:bottom w:val="single" w:sz="4" w:space="0" w:color="auto"/>
            </w:tcBorders>
            <w:shd w:val="clear" w:color="auto" w:fill="auto"/>
          </w:tcPr>
          <w:p w14:paraId="59BD60CE" w14:textId="77777777"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14:paraId="5137B153" w14:textId="77777777"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14:paraId="609AABF8" w14:textId="77777777"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14:paraId="28C43BBC" w14:textId="77777777" w:rsidR="00DE6595" w:rsidRDefault="00DE6595" w:rsidP="00F807E9"/>
        </w:tc>
        <w:tc>
          <w:tcPr>
            <w:tcW w:w="340" w:type="dxa"/>
            <w:tcBorders>
              <w:top w:val="single" w:sz="4" w:space="0" w:color="BFBFBF"/>
            </w:tcBorders>
          </w:tcPr>
          <w:p w14:paraId="0B3471B1" w14:textId="77777777"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14:paraId="75FA5755" w14:textId="77777777"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14:paraId="039F510E"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21D97409" w14:textId="77777777"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E45322C" w14:textId="77777777"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14:paraId="2FA27E9A"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574C7">
              <w:rPr>
                <w:lang w:eastAsia="zh-CN"/>
              </w:rPr>
              <w:t> </w:t>
            </w:r>
            <w:r w:rsidR="006574C7">
              <w:rPr>
                <w:lang w:eastAsia="zh-CN"/>
              </w:rPr>
              <w:t> </w:t>
            </w:r>
            <w:r w:rsidR="006574C7">
              <w:rPr>
                <w:lang w:eastAsia="zh-CN"/>
              </w:rPr>
              <w:t> </w:t>
            </w:r>
            <w:r w:rsidR="006574C7">
              <w:rPr>
                <w:lang w:eastAsia="zh-CN"/>
              </w:rPr>
              <w:t> </w:t>
            </w:r>
            <w:r w:rsidR="006574C7">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07DFB1C4"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2BB35B2F"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1ABDEFA5" w14:textId="77777777" w:rsidR="00F807E9" w:rsidRPr="00F807E9" w:rsidRDefault="001C44CA" w:rsidP="007D37CB">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3277BD">
              <w:rPr>
                <w:lang w:eastAsia="zh-CN"/>
              </w:rPr>
              <w:t>calculation</w:t>
            </w:r>
            <w:r w:rsidRPr="00143A9B">
              <w:rPr>
                <w:lang w:eastAsia="zh-CN"/>
              </w:rPr>
              <w:fldChar w:fldCharType="end"/>
            </w:r>
          </w:p>
        </w:tc>
      </w:tr>
      <w:tr w:rsidR="00F807E9" w:rsidRPr="00E403DA" w14:paraId="3AF9701D"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11F53DD6" w14:textId="77777777"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851F39E" w14:textId="52240A4E"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D036ED">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14:paraId="4AFBA2B4"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574C7">
              <w:rPr>
                <w:lang w:eastAsia="zh-CN"/>
              </w:rPr>
              <w:t> </w:t>
            </w:r>
            <w:r w:rsidR="006574C7">
              <w:rPr>
                <w:lang w:eastAsia="zh-CN"/>
              </w:rPr>
              <w:t> </w:t>
            </w:r>
            <w:r w:rsidR="006574C7">
              <w:rPr>
                <w:lang w:eastAsia="zh-CN"/>
              </w:rPr>
              <w:t> </w:t>
            </w:r>
            <w:r w:rsidR="006574C7">
              <w:rPr>
                <w:lang w:eastAsia="zh-CN"/>
              </w:rPr>
              <w:t> </w:t>
            </w:r>
            <w:r w:rsidR="006574C7">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329DB6F9"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6781314A"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624CE4FC" w14:textId="77777777" w:rsidR="00F807E9" w:rsidRPr="00F807E9" w:rsidRDefault="001C44CA" w:rsidP="007D37CB">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77035" w:rsidRPr="00877035">
              <w:rPr>
                <w:lang w:eastAsia="zh-CN"/>
              </w:rPr>
              <w:t xml:space="preserve">Cuvette test, chromotropic acid  </w:t>
            </w:r>
            <w:r w:rsidR="00877035">
              <w:rPr>
                <w:lang w:eastAsia="zh-CN"/>
              </w:rPr>
              <w:t xml:space="preserve"> </w:t>
            </w:r>
            <w:r w:rsidRPr="00143A9B">
              <w:rPr>
                <w:lang w:eastAsia="zh-CN"/>
              </w:rPr>
              <w:fldChar w:fldCharType="end"/>
            </w:r>
          </w:p>
        </w:tc>
      </w:tr>
      <w:tr w:rsidR="00F807E9" w:rsidRPr="00E403DA" w14:paraId="22EED51C"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0E4ED6D7" w14:textId="77777777"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194A278" w14:textId="2A2CC93C"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D036ED" w:rsidRPr="00D036ED">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14:paraId="3E297716"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57CA6840"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0B0E3BB7"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3C159480"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14:paraId="1856B57D"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3F724826" w14:textId="77777777" w:rsidR="00F807E9" w:rsidRPr="00B2282C" w:rsidRDefault="00F807E9" w:rsidP="00F807E9">
            <w:pPr>
              <w:rPr>
                <w:snapToGrid w:val="0"/>
                <w:lang w:val="en-US"/>
              </w:rPr>
            </w:pPr>
            <w:r w:rsidRPr="00B2282C">
              <w:rPr>
                <w:snapToGrid w:val="0"/>
                <w:lang w:val="en-US"/>
              </w:rPr>
              <w:t>Organo halogen (AOX)</w:t>
            </w:r>
          </w:p>
          <w:p w14:paraId="1E469D64" w14:textId="77777777"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610D907" w14:textId="4F548706"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D036ED">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14:paraId="1F6290E6"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A5AC0">
              <w:rPr>
                <w:lang w:eastAsia="zh-CN"/>
              </w:rPr>
              <w:t> </w:t>
            </w:r>
            <w:r w:rsidR="005A5AC0">
              <w:rPr>
                <w:lang w:eastAsia="zh-CN"/>
              </w:rPr>
              <w:t> </w:t>
            </w:r>
            <w:r w:rsidR="005A5AC0">
              <w:rPr>
                <w:lang w:eastAsia="zh-CN"/>
              </w:rPr>
              <w:t> </w:t>
            </w:r>
            <w:r w:rsidR="005A5AC0">
              <w:rPr>
                <w:lang w:eastAsia="zh-CN"/>
              </w:rPr>
              <w:t> </w:t>
            </w:r>
            <w:r w:rsidR="005A5AC0">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235D999A"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58DA7ED0"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513FD18B"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14:paraId="711E4D06"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517D36C7" w14:textId="77777777" w:rsidR="00F807E9" w:rsidRDefault="00F807E9" w:rsidP="00F807E9">
            <w:pPr>
              <w:rPr>
                <w:snapToGrid w:val="0"/>
                <w:lang w:val="en-US"/>
              </w:rPr>
            </w:pPr>
            <w:r w:rsidRPr="00F807E9">
              <w:rPr>
                <w:snapToGrid w:val="0"/>
                <w:lang w:val="en-US"/>
              </w:rPr>
              <w:t xml:space="preserve">Fluorine </w:t>
            </w:r>
          </w:p>
          <w:p w14:paraId="4BAB5D3D" w14:textId="77777777"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824CB0D" w14:textId="633C347F"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D036ED">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14:paraId="068E55B1"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1D7A21F9"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7176098C"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5859339F"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14:paraId="327DDF75" w14:textId="77777777" w:rsidR="001B7D3D" w:rsidRDefault="001B7D3D" w:rsidP="002141ED">
      <w:pPr>
        <w:keepNext/>
        <w:spacing w:line="276" w:lineRule="auto"/>
        <w:rPr>
          <w:lang w:val="en-US"/>
        </w:rPr>
      </w:pPr>
    </w:p>
    <w:p w14:paraId="21F26425" w14:textId="77777777" w:rsidR="002141ED" w:rsidRPr="00143A9B" w:rsidRDefault="002141ED" w:rsidP="002141ED">
      <w:pPr>
        <w:keepNext/>
        <w:spacing w:line="276" w:lineRule="auto"/>
        <w:rPr>
          <w:lang w:val="en-US"/>
        </w:rPr>
      </w:pPr>
      <w:r w:rsidRPr="00143A9B">
        <w:rPr>
          <w:lang w:val="en-US"/>
        </w:rPr>
        <w:t>Comments:</w:t>
      </w:r>
    </w:p>
    <w:p w14:paraId="6AF8B4B5" w14:textId="77777777"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623978B7" w14:textId="77777777" w:rsidR="002141ED" w:rsidRPr="00143A9B" w:rsidRDefault="002141ED" w:rsidP="002141ED">
      <w:pPr>
        <w:spacing w:line="276" w:lineRule="auto"/>
        <w:rPr>
          <w:lang w:val="en-US"/>
        </w:rPr>
      </w:pPr>
    </w:p>
    <w:p w14:paraId="51D8F326" w14:textId="77777777" w:rsidR="002141ED" w:rsidRPr="00D466EE" w:rsidRDefault="002141ED" w:rsidP="00F807E9">
      <w:pPr>
        <w:pStyle w:val="SubNumbering"/>
        <w:ind w:left="0" w:firstLine="0"/>
      </w:pPr>
      <w:r>
        <w:lastRenderedPageBreak/>
        <w:t>Irritancy and sensitization</w:t>
      </w:r>
    </w:p>
    <w:p w14:paraId="0AF4DD83" w14:textId="77777777"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14:paraId="1DABE067" w14:textId="77777777" w:rsidTr="00414A86">
        <w:tc>
          <w:tcPr>
            <w:tcW w:w="3401" w:type="dxa"/>
            <w:tcBorders>
              <w:bottom w:val="single" w:sz="4" w:space="0" w:color="auto"/>
            </w:tcBorders>
            <w:shd w:val="clear" w:color="auto" w:fill="E1EBF7"/>
          </w:tcPr>
          <w:p w14:paraId="6EE2A2DC" w14:textId="77777777"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14:paraId="078EBB93" w14:textId="77777777"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14:paraId="09BEAE61" w14:textId="77777777" w:rsidR="002141ED" w:rsidRPr="00143A9B" w:rsidRDefault="002141ED" w:rsidP="0096277B">
            <w:pPr>
              <w:keepNext/>
              <w:jc w:val="center"/>
              <w:rPr>
                <w:b/>
                <w:snapToGrid w:val="0"/>
                <w:szCs w:val="20"/>
                <w:lang w:val="en-US"/>
              </w:rPr>
            </w:pPr>
          </w:p>
        </w:tc>
        <w:tc>
          <w:tcPr>
            <w:tcW w:w="964" w:type="dxa"/>
            <w:shd w:val="clear" w:color="auto" w:fill="E1EBF7"/>
          </w:tcPr>
          <w:p w14:paraId="733466A6" w14:textId="77777777" w:rsidR="002141ED" w:rsidRPr="00143A9B" w:rsidRDefault="002141ED" w:rsidP="0096277B">
            <w:pPr>
              <w:keepNext/>
              <w:jc w:val="center"/>
              <w:rPr>
                <w:b/>
                <w:snapToGrid w:val="0"/>
                <w:szCs w:val="20"/>
                <w:lang w:val="en-US"/>
              </w:rPr>
            </w:pPr>
          </w:p>
        </w:tc>
        <w:tc>
          <w:tcPr>
            <w:tcW w:w="340" w:type="dxa"/>
            <w:shd w:val="clear" w:color="auto" w:fill="E1EBF7"/>
          </w:tcPr>
          <w:p w14:paraId="3C52DCF9" w14:textId="5BAD4448"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D036ED">
              <w:t>d</w:t>
            </w:r>
            <w:r w:rsidR="00673F62">
              <w:fldChar w:fldCharType="end"/>
            </w:r>
          </w:p>
        </w:tc>
        <w:tc>
          <w:tcPr>
            <w:tcW w:w="1701" w:type="dxa"/>
            <w:shd w:val="clear" w:color="auto" w:fill="E1EBF7"/>
          </w:tcPr>
          <w:p w14:paraId="51F4213C" w14:textId="77777777"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14:paraId="481048E8" w14:textId="77777777" w:rsidTr="00414A86">
        <w:tc>
          <w:tcPr>
            <w:tcW w:w="3401" w:type="dxa"/>
            <w:tcBorders>
              <w:bottom w:val="single" w:sz="4" w:space="0" w:color="auto"/>
            </w:tcBorders>
            <w:shd w:val="clear" w:color="auto" w:fill="auto"/>
          </w:tcPr>
          <w:p w14:paraId="65CC8E95" w14:textId="77777777"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14:paraId="7386C8B0" w14:textId="77777777"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14:paraId="14CDEA9F"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1E0B19">
              <w:rPr>
                <w:szCs w:val="20"/>
                <w:lang w:val="en-US"/>
              </w:rPr>
            </w:r>
            <w:r w:rsidR="001E0B19">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3AAE91C8"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1E0B19">
              <w:rPr>
                <w:szCs w:val="20"/>
                <w:lang w:val="en-US"/>
              </w:rPr>
            </w:r>
            <w:r w:rsidR="001E0B19">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561B6C16"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750E7E4D"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Pr="00143A9B">
              <w:rPr>
                <w:szCs w:val="20"/>
                <w:lang w:val="en-US" w:eastAsia="zh-CN"/>
              </w:rPr>
              <w:fldChar w:fldCharType="end"/>
            </w:r>
          </w:p>
        </w:tc>
      </w:tr>
      <w:tr w:rsidR="002141ED" w:rsidRPr="00143A9B" w14:paraId="1CBD9EDE" w14:textId="77777777" w:rsidTr="00414A86">
        <w:tc>
          <w:tcPr>
            <w:tcW w:w="3401" w:type="dxa"/>
            <w:tcBorders>
              <w:bottom w:val="single" w:sz="4" w:space="0" w:color="auto"/>
            </w:tcBorders>
            <w:shd w:val="clear" w:color="auto" w:fill="auto"/>
          </w:tcPr>
          <w:p w14:paraId="33C9CCB7" w14:textId="77777777"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14:paraId="5FBF598D" w14:textId="77777777"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14:paraId="4ADB6497"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1E0B19">
              <w:rPr>
                <w:szCs w:val="20"/>
                <w:lang w:val="en-US"/>
              </w:rPr>
            </w:r>
            <w:r w:rsidR="001E0B19">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5DAEE40C"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1E0B19">
              <w:rPr>
                <w:szCs w:val="20"/>
                <w:lang w:val="en-US"/>
              </w:rPr>
            </w:r>
            <w:r w:rsidR="001E0B19">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196F8F7B"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67E02378"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Pr="00143A9B">
              <w:rPr>
                <w:szCs w:val="20"/>
                <w:lang w:val="en-US" w:eastAsia="zh-CN"/>
              </w:rPr>
              <w:fldChar w:fldCharType="end"/>
            </w:r>
          </w:p>
        </w:tc>
      </w:tr>
      <w:tr w:rsidR="002141ED" w:rsidRPr="00143A9B" w14:paraId="53631E98" w14:textId="77777777" w:rsidTr="00414A86">
        <w:tc>
          <w:tcPr>
            <w:tcW w:w="3401" w:type="dxa"/>
            <w:tcBorders>
              <w:bottom w:val="single" w:sz="4" w:space="0" w:color="auto"/>
            </w:tcBorders>
            <w:shd w:val="clear" w:color="auto" w:fill="auto"/>
          </w:tcPr>
          <w:p w14:paraId="3184702F" w14:textId="77777777"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14:paraId="40D08421" w14:textId="77777777"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14:paraId="1A69C3A7"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1E0B19">
              <w:rPr>
                <w:szCs w:val="20"/>
                <w:lang w:val="en-US"/>
              </w:rPr>
            </w:r>
            <w:r w:rsidR="001E0B19">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66839317"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1E0B19">
              <w:rPr>
                <w:szCs w:val="20"/>
                <w:lang w:val="en-US"/>
              </w:rPr>
            </w:r>
            <w:r w:rsidR="001E0B19">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60AEC6C0"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2C0B9515"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C0B21" w:rsidRPr="00DC0B21">
              <w:rPr>
                <w:szCs w:val="20"/>
                <w:lang w:val="en-US" w:eastAsia="zh-CN"/>
              </w:rPr>
              <w:t>based on GHS classification</w:t>
            </w:r>
            <w:r w:rsidRPr="00143A9B">
              <w:rPr>
                <w:szCs w:val="20"/>
                <w:lang w:val="en-US" w:eastAsia="zh-CN"/>
              </w:rPr>
              <w:fldChar w:fldCharType="end"/>
            </w:r>
          </w:p>
        </w:tc>
      </w:tr>
      <w:tr w:rsidR="002141ED" w:rsidRPr="00143A9B" w14:paraId="5439AFEB" w14:textId="77777777" w:rsidTr="00414A86">
        <w:tc>
          <w:tcPr>
            <w:tcW w:w="6236" w:type="dxa"/>
            <w:gridSpan w:val="2"/>
            <w:tcBorders>
              <w:bottom w:val="single" w:sz="4" w:space="0" w:color="auto"/>
            </w:tcBorders>
            <w:shd w:val="clear" w:color="auto" w:fill="auto"/>
          </w:tcPr>
          <w:p w14:paraId="1C999080" w14:textId="77777777"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14:paraId="4A494BD3"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1E0B19">
              <w:rPr>
                <w:szCs w:val="20"/>
                <w:lang w:val="en-US"/>
              </w:rPr>
            </w:r>
            <w:r w:rsidR="001E0B19">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14:paraId="78EEC8DF"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1E0B19">
              <w:rPr>
                <w:szCs w:val="20"/>
                <w:lang w:val="en-US"/>
              </w:rPr>
            </w:r>
            <w:r w:rsidR="001E0B19">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14:paraId="7B9D1070" w14:textId="77777777" w:rsidR="002141ED" w:rsidRPr="00143A9B" w:rsidRDefault="002141ED" w:rsidP="0096277B">
            <w:pPr>
              <w:keepNext/>
              <w:jc w:val="center"/>
              <w:rPr>
                <w:snapToGrid w:val="0"/>
                <w:szCs w:val="20"/>
                <w:lang w:val="en-US"/>
              </w:rPr>
            </w:pPr>
          </w:p>
        </w:tc>
        <w:tc>
          <w:tcPr>
            <w:tcW w:w="1702" w:type="dxa"/>
            <w:tcBorders>
              <w:bottom w:val="single" w:sz="4" w:space="0" w:color="auto"/>
            </w:tcBorders>
          </w:tcPr>
          <w:p w14:paraId="538C9B96" w14:textId="77777777" w:rsidR="002141ED" w:rsidRPr="00143A9B" w:rsidRDefault="002141ED" w:rsidP="0096277B">
            <w:pPr>
              <w:keepNext/>
              <w:jc w:val="center"/>
              <w:rPr>
                <w:snapToGrid w:val="0"/>
                <w:szCs w:val="20"/>
                <w:lang w:val="en-US"/>
              </w:rPr>
            </w:pPr>
          </w:p>
        </w:tc>
      </w:tr>
      <w:tr w:rsidR="002141ED" w:rsidRPr="00143A9B" w14:paraId="684C093E" w14:textId="77777777" w:rsidTr="00414A86">
        <w:tc>
          <w:tcPr>
            <w:tcW w:w="10205" w:type="dxa"/>
            <w:gridSpan w:val="6"/>
            <w:tcBorders>
              <w:bottom w:val="nil"/>
            </w:tcBorders>
            <w:shd w:val="clear" w:color="auto" w:fill="auto"/>
          </w:tcPr>
          <w:p w14:paraId="441EAFD3" w14:textId="77777777"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14:paraId="7AC73015" w14:textId="77777777" w:rsidTr="00414A86">
        <w:tc>
          <w:tcPr>
            <w:tcW w:w="10205" w:type="dxa"/>
            <w:gridSpan w:val="6"/>
            <w:tcBorders>
              <w:top w:val="nil"/>
              <w:bottom w:val="single" w:sz="4" w:space="0" w:color="auto"/>
            </w:tcBorders>
            <w:shd w:val="clear" w:color="auto" w:fill="auto"/>
          </w:tcPr>
          <w:p w14:paraId="480B7653" w14:textId="77777777"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14:paraId="468C7EFA" w14:textId="77777777" w:rsidR="002141ED" w:rsidRPr="00143A9B" w:rsidRDefault="002141ED" w:rsidP="002141ED">
      <w:pPr>
        <w:keepNext/>
        <w:spacing w:line="276" w:lineRule="auto"/>
        <w:rPr>
          <w:lang w:val="en-US"/>
        </w:rPr>
      </w:pPr>
    </w:p>
    <w:p w14:paraId="16F025A6" w14:textId="77777777" w:rsidR="002141ED" w:rsidRPr="00143A9B" w:rsidRDefault="002141ED" w:rsidP="002141ED">
      <w:pPr>
        <w:keepNext/>
        <w:spacing w:line="276" w:lineRule="auto"/>
        <w:rPr>
          <w:lang w:val="en-US"/>
        </w:rPr>
      </w:pPr>
      <w:r w:rsidRPr="00143A9B">
        <w:rPr>
          <w:lang w:val="en-US"/>
        </w:rPr>
        <w:t>Comments:</w:t>
      </w:r>
    </w:p>
    <w:p w14:paraId="15E10934" w14:textId="77777777"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752AD6B2" w14:textId="77777777" w:rsidR="002141ED" w:rsidRPr="00143A9B" w:rsidRDefault="002141ED" w:rsidP="002141ED">
      <w:pPr>
        <w:spacing w:line="276" w:lineRule="auto"/>
        <w:rPr>
          <w:lang w:val="en-US"/>
        </w:rPr>
      </w:pPr>
    </w:p>
    <w:p w14:paraId="077B5D75" w14:textId="77777777" w:rsidR="002141ED" w:rsidRPr="00F807E9" w:rsidRDefault="002141ED" w:rsidP="00F807E9">
      <w:pPr>
        <w:pStyle w:val="SubNumbering"/>
        <w:ind w:left="0" w:firstLine="0"/>
      </w:pPr>
      <w:r w:rsidRPr="00F807E9">
        <w:t>Toxicity</w:t>
      </w:r>
    </w:p>
    <w:p w14:paraId="22BD0F79" w14:textId="77777777"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14:paraId="450D9C3B" w14:textId="77777777" w:rsidTr="00414A86">
        <w:tc>
          <w:tcPr>
            <w:tcW w:w="3402" w:type="dxa"/>
            <w:tcBorders>
              <w:bottom w:val="single" w:sz="4" w:space="0" w:color="auto"/>
            </w:tcBorders>
            <w:shd w:val="clear" w:color="auto" w:fill="E1EBF7"/>
          </w:tcPr>
          <w:p w14:paraId="4A0750C0" w14:textId="77777777"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14:paraId="15B1ADA5" w14:textId="77777777"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14:paraId="5C5F48E3" w14:textId="77777777"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14:paraId="4E7C2446" w14:textId="77777777"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14:paraId="0B887C48" w14:textId="195BCABD"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D036ED">
              <w:t>d</w:t>
            </w:r>
            <w:r w:rsidR="00673F62">
              <w:fldChar w:fldCharType="end"/>
            </w:r>
          </w:p>
        </w:tc>
        <w:tc>
          <w:tcPr>
            <w:tcW w:w="1701" w:type="dxa"/>
            <w:shd w:val="clear" w:color="auto" w:fill="E1EBF7"/>
          </w:tcPr>
          <w:p w14:paraId="0E148A62" w14:textId="77777777"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14:paraId="080BDD29" w14:textId="77777777" w:rsidTr="00414A86">
        <w:tc>
          <w:tcPr>
            <w:tcW w:w="3402" w:type="dxa"/>
            <w:tcBorders>
              <w:bottom w:val="single" w:sz="4" w:space="0" w:color="auto"/>
            </w:tcBorders>
            <w:shd w:val="clear" w:color="auto" w:fill="auto"/>
          </w:tcPr>
          <w:p w14:paraId="362F59FA" w14:textId="77777777"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14:paraId="519B9DCB" w14:textId="77777777"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14:paraId="5A0143A5" w14:textId="77777777" w:rsidR="002141ED" w:rsidRPr="00143A9B" w:rsidRDefault="001C44CA" w:rsidP="007D37C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14:paraId="7D8CF50B" w14:textId="77777777"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14:paraId="23A19A9D"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14:paraId="09B53701"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002F5ED5">
              <w:rPr>
                <w:szCs w:val="20"/>
                <w:lang w:val="en-US" w:eastAsia="zh-CN"/>
              </w:rPr>
              <w:t xml:space="preserve">, the product </w:t>
            </w:r>
            <w:r w:rsidR="00FC3CAE">
              <w:rPr>
                <w:szCs w:val="20"/>
                <w:lang w:val="en-US" w:eastAsia="zh-CN"/>
              </w:rPr>
              <w:t xml:space="preserve">is not classified </w:t>
            </w:r>
            <w:r w:rsidR="00331C12">
              <w:rPr>
                <w:szCs w:val="20"/>
                <w:lang w:val="en-US" w:eastAsia="zh-CN"/>
              </w:rPr>
              <w:t>as an acute oral toxicity</w:t>
            </w:r>
            <w:r w:rsidR="007D37CB">
              <w:rPr>
                <w:szCs w:val="20"/>
                <w:lang w:val="en-US" w:eastAsia="zh-CN"/>
              </w:rPr>
              <w:t xml:space="preserve"> </w:t>
            </w:r>
            <w:r w:rsidRPr="00143A9B">
              <w:rPr>
                <w:szCs w:val="20"/>
                <w:lang w:val="en-US" w:eastAsia="zh-CN"/>
              </w:rPr>
              <w:fldChar w:fldCharType="end"/>
            </w:r>
          </w:p>
        </w:tc>
      </w:tr>
      <w:tr w:rsidR="002141ED" w:rsidRPr="00363B23" w14:paraId="0FE30D83" w14:textId="77777777" w:rsidTr="00414A86">
        <w:tc>
          <w:tcPr>
            <w:tcW w:w="3402" w:type="dxa"/>
            <w:tcBorders>
              <w:bottom w:val="single" w:sz="4" w:space="0" w:color="auto"/>
              <w:right w:val="nil"/>
            </w:tcBorders>
            <w:shd w:val="clear" w:color="auto" w:fill="auto"/>
          </w:tcPr>
          <w:p w14:paraId="4A301F6C" w14:textId="77777777"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14:paraId="33324E8C" w14:textId="77777777" w:rsidR="002141ED" w:rsidRPr="00143A9B" w:rsidRDefault="002141ED" w:rsidP="0096277B">
            <w:pPr>
              <w:keepNext/>
              <w:jc w:val="left"/>
              <w:rPr>
                <w:szCs w:val="20"/>
                <w:lang w:val="en-US" w:eastAsia="zh-CN"/>
              </w:rPr>
            </w:pPr>
          </w:p>
        </w:tc>
        <w:tc>
          <w:tcPr>
            <w:tcW w:w="964" w:type="dxa"/>
            <w:tcBorders>
              <w:left w:val="nil"/>
              <w:right w:val="nil"/>
            </w:tcBorders>
          </w:tcPr>
          <w:p w14:paraId="2BFC224F" w14:textId="77777777"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14:paraId="02BCF530" w14:textId="77777777" w:rsidR="002141ED" w:rsidRPr="00143A9B" w:rsidRDefault="002141ED" w:rsidP="0096277B">
            <w:pPr>
              <w:keepNext/>
              <w:jc w:val="left"/>
              <w:rPr>
                <w:szCs w:val="20"/>
                <w:lang w:val="en-US"/>
              </w:rPr>
            </w:pPr>
          </w:p>
        </w:tc>
        <w:tc>
          <w:tcPr>
            <w:tcW w:w="340" w:type="dxa"/>
            <w:tcBorders>
              <w:left w:val="nil"/>
              <w:right w:val="nil"/>
            </w:tcBorders>
          </w:tcPr>
          <w:p w14:paraId="2616E6AA" w14:textId="77777777" w:rsidR="002141ED" w:rsidRPr="00143A9B" w:rsidRDefault="002141ED" w:rsidP="0096277B">
            <w:pPr>
              <w:keepNext/>
              <w:jc w:val="center"/>
              <w:rPr>
                <w:szCs w:val="20"/>
                <w:lang w:val="en-US" w:eastAsia="zh-CN"/>
              </w:rPr>
            </w:pPr>
          </w:p>
        </w:tc>
        <w:tc>
          <w:tcPr>
            <w:tcW w:w="1701" w:type="dxa"/>
            <w:tcBorders>
              <w:left w:val="nil"/>
            </w:tcBorders>
          </w:tcPr>
          <w:p w14:paraId="579BD263" w14:textId="77777777" w:rsidR="002141ED" w:rsidRPr="00143A9B" w:rsidRDefault="002141ED" w:rsidP="0096277B">
            <w:pPr>
              <w:keepNext/>
              <w:jc w:val="center"/>
              <w:rPr>
                <w:szCs w:val="20"/>
                <w:lang w:val="en-US" w:eastAsia="zh-CN"/>
              </w:rPr>
            </w:pPr>
          </w:p>
        </w:tc>
      </w:tr>
      <w:tr w:rsidR="002141ED" w:rsidRPr="00143A9B" w14:paraId="34BFE415" w14:textId="77777777" w:rsidTr="00414A86">
        <w:tc>
          <w:tcPr>
            <w:tcW w:w="3402" w:type="dxa"/>
            <w:tcBorders>
              <w:bottom w:val="single" w:sz="4" w:space="0" w:color="auto"/>
            </w:tcBorders>
            <w:shd w:val="clear" w:color="auto" w:fill="auto"/>
          </w:tcPr>
          <w:p w14:paraId="148A2380" w14:textId="77777777"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14:paraId="12808EDD" w14:textId="77777777"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14:paraId="68F571F3" w14:textId="77777777"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14:paraId="2B2163ED" w14:textId="77777777" w:rsidR="002141ED" w:rsidRPr="00143A9B" w:rsidRDefault="002141ED" w:rsidP="0096277B">
            <w:pPr>
              <w:keepNext/>
              <w:jc w:val="left"/>
              <w:rPr>
                <w:snapToGrid w:val="0"/>
                <w:szCs w:val="20"/>
                <w:lang w:val="en-US"/>
              </w:rPr>
            </w:pPr>
            <w:r w:rsidRPr="00143A9B">
              <w:rPr>
                <w:szCs w:val="20"/>
                <w:lang w:val="en-US"/>
              </w:rPr>
              <w:t>mg/kg</w:t>
            </w:r>
          </w:p>
        </w:tc>
        <w:tc>
          <w:tcPr>
            <w:tcW w:w="340" w:type="dxa"/>
          </w:tcPr>
          <w:p w14:paraId="3B033D1C"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064C35FD"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14:paraId="38754EAF" w14:textId="77777777" w:rsidTr="00414A86">
        <w:tc>
          <w:tcPr>
            <w:tcW w:w="3402" w:type="dxa"/>
            <w:tcBorders>
              <w:bottom w:val="single" w:sz="4" w:space="0" w:color="auto"/>
            </w:tcBorders>
            <w:shd w:val="clear" w:color="auto" w:fill="auto"/>
          </w:tcPr>
          <w:p w14:paraId="409DC3CF" w14:textId="77777777"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14:paraId="7F6DAF4B" w14:textId="77777777"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14:paraId="2DEABAF2"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1E0B19">
              <w:rPr>
                <w:szCs w:val="20"/>
                <w:lang w:val="en-US"/>
              </w:rPr>
            </w:r>
            <w:r w:rsidR="001E0B19">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2112A291"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1E0B19">
              <w:rPr>
                <w:szCs w:val="20"/>
                <w:lang w:val="en-US"/>
              </w:rPr>
            </w:r>
            <w:r w:rsidR="001E0B19">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62F3678B"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2ED83BA7"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14:paraId="086C62EB" w14:textId="77777777" w:rsidTr="00414A86">
        <w:tc>
          <w:tcPr>
            <w:tcW w:w="3402" w:type="dxa"/>
            <w:tcBorders>
              <w:bottom w:val="single" w:sz="4" w:space="0" w:color="auto"/>
            </w:tcBorders>
            <w:shd w:val="clear" w:color="auto" w:fill="auto"/>
          </w:tcPr>
          <w:p w14:paraId="07586153" w14:textId="77777777"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14:paraId="649A6725" w14:textId="77777777"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14:paraId="1273E6E9"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1E0B19">
              <w:rPr>
                <w:szCs w:val="20"/>
                <w:lang w:val="en-US"/>
              </w:rPr>
            </w:r>
            <w:r w:rsidR="001E0B19">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036E44C7"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1E0B19">
              <w:rPr>
                <w:szCs w:val="20"/>
                <w:lang w:val="en-US"/>
              </w:rPr>
            </w:r>
            <w:r w:rsidR="001E0B19">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38512863"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1C872A3F"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14:paraId="411B9568" w14:textId="77777777" w:rsidR="002141ED" w:rsidRPr="00143A9B" w:rsidRDefault="002141ED" w:rsidP="002141ED">
      <w:pPr>
        <w:keepNext/>
        <w:spacing w:line="276" w:lineRule="auto"/>
        <w:rPr>
          <w:lang w:val="en-US"/>
        </w:rPr>
      </w:pPr>
    </w:p>
    <w:p w14:paraId="5A3F8DEC" w14:textId="77777777" w:rsidR="002141ED" w:rsidRPr="00143A9B" w:rsidRDefault="002141ED" w:rsidP="002141ED">
      <w:pPr>
        <w:keepNext/>
        <w:spacing w:line="276" w:lineRule="auto"/>
        <w:rPr>
          <w:lang w:val="en-US"/>
        </w:rPr>
      </w:pPr>
      <w:r w:rsidRPr="00143A9B">
        <w:rPr>
          <w:lang w:val="en-US"/>
        </w:rPr>
        <w:t>Comments:</w:t>
      </w:r>
    </w:p>
    <w:p w14:paraId="53347A17" w14:textId="77777777"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1F3C98A7" w14:textId="77777777" w:rsidR="002141ED" w:rsidRPr="00143A9B" w:rsidRDefault="002141ED" w:rsidP="002141ED">
      <w:pPr>
        <w:spacing w:line="276" w:lineRule="auto"/>
        <w:rPr>
          <w:lang w:val="en-US"/>
        </w:rPr>
      </w:pPr>
    </w:p>
    <w:p w14:paraId="72B8FF67" w14:textId="77777777" w:rsidR="002141ED" w:rsidRPr="00F807E9" w:rsidRDefault="002141ED" w:rsidP="00F807E9">
      <w:pPr>
        <w:pStyle w:val="SubNumbering"/>
        <w:ind w:left="0" w:firstLine="0"/>
      </w:pPr>
      <w:r w:rsidRPr="00F807E9">
        <w:lastRenderedPageBreak/>
        <w:t>Air Emission Parameters (only for Finishing and Coating Agents)</w:t>
      </w:r>
    </w:p>
    <w:p w14:paraId="3E2B1039" w14:textId="77777777"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14:paraId="1DD9C7F0" w14:textId="77777777" w:rsidTr="00414A86">
        <w:tc>
          <w:tcPr>
            <w:tcW w:w="3402" w:type="dxa"/>
            <w:tcBorders>
              <w:bottom w:val="single" w:sz="4" w:space="0" w:color="auto"/>
            </w:tcBorders>
            <w:shd w:val="clear" w:color="auto" w:fill="E1EBF7"/>
          </w:tcPr>
          <w:p w14:paraId="151A33A6" w14:textId="77777777"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14:paraId="293C3216" w14:textId="77777777"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14:paraId="055A341D" w14:textId="77777777"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14:paraId="708DDFE6" w14:textId="77777777"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14:paraId="0DD37092" w14:textId="7663B21A"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D036ED">
              <w:t>d</w:t>
            </w:r>
            <w:r w:rsidR="00673F62">
              <w:fldChar w:fldCharType="end"/>
            </w:r>
          </w:p>
        </w:tc>
        <w:tc>
          <w:tcPr>
            <w:tcW w:w="1701" w:type="dxa"/>
            <w:shd w:val="clear" w:color="auto" w:fill="E1EBF7"/>
          </w:tcPr>
          <w:p w14:paraId="039247D1" w14:textId="77777777"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14:paraId="27AB4E0C" w14:textId="77777777" w:rsidTr="00414A86">
        <w:tc>
          <w:tcPr>
            <w:tcW w:w="3402" w:type="dxa"/>
            <w:tcBorders>
              <w:bottom w:val="single" w:sz="4" w:space="0" w:color="auto"/>
            </w:tcBorders>
            <w:shd w:val="clear" w:color="auto" w:fill="auto"/>
          </w:tcPr>
          <w:p w14:paraId="46D7FFB4" w14:textId="77777777"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14:paraId="67797B19" w14:textId="77777777" w:rsidR="002141ED" w:rsidRDefault="005E1AAF" w:rsidP="0096277B">
            <w:pPr>
              <w:keepNext/>
              <w:jc w:val="left"/>
              <w:rPr>
                <w:szCs w:val="20"/>
                <w:lang w:val="en-US" w:eastAsia="zh-CN"/>
              </w:rPr>
            </w:pPr>
            <w:r>
              <w:rPr>
                <w:szCs w:val="20"/>
                <w:lang w:val="en-US" w:eastAsia="zh-CN"/>
              </w:rPr>
              <w:t>Emission factor concept</w:t>
            </w:r>
          </w:p>
          <w:p w14:paraId="3A745EB3" w14:textId="77777777"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14:paraId="1D61D318" w14:textId="77777777"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tcBorders>
              <w:bottom w:val="single" w:sz="4" w:space="0" w:color="auto"/>
            </w:tcBorders>
            <w:shd w:val="clear" w:color="auto" w:fill="auto"/>
          </w:tcPr>
          <w:p w14:paraId="4CEBFFEF" w14:textId="77777777"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14:paraId="14C640DA"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14:paraId="14B2BA8C"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F0B36">
              <w:rPr>
                <w:szCs w:val="20"/>
                <w:lang w:val="en-US" w:eastAsia="zh-CN"/>
              </w:rPr>
              <w:t>this product is not Finishing and coating agent</w:t>
            </w:r>
            <w:r w:rsidRPr="00143A9B">
              <w:rPr>
                <w:szCs w:val="20"/>
                <w:lang w:val="en-US" w:eastAsia="zh-CN"/>
              </w:rPr>
              <w:fldChar w:fldCharType="end"/>
            </w:r>
          </w:p>
        </w:tc>
      </w:tr>
      <w:tr w:rsidR="005E1AAF" w:rsidRPr="00143A9B" w14:paraId="7482BAA9" w14:textId="77777777" w:rsidTr="00414A86">
        <w:tc>
          <w:tcPr>
            <w:tcW w:w="3402" w:type="dxa"/>
            <w:tcBorders>
              <w:bottom w:val="single" w:sz="4" w:space="0" w:color="auto"/>
            </w:tcBorders>
            <w:shd w:val="clear" w:color="auto" w:fill="auto"/>
          </w:tcPr>
          <w:p w14:paraId="71DDFD3F" w14:textId="77777777"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14:paraId="6C494063" w14:textId="77777777" w:rsidR="00CE3AD8" w:rsidRDefault="00CE3AD8" w:rsidP="00CE3AD8">
            <w:pPr>
              <w:keepNext/>
              <w:jc w:val="left"/>
              <w:rPr>
                <w:szCs w:val="20"/>
                <w:lang w:val="en-US" w:eastAsia="zh-CN"/>
              </w:rPr>
            </w:pPr>
            <w:r>
              <w:rPr>
                <w:szCs w:val="20"/>
                <w:lang w:val="en-US" w:eastAsia="zh-CN"/>
              </w:rPr>
              <w:t>Emission factor concept</w:t>
            </w:r>
          </w:p>
          <w:p w14:paraId="51380263" w14:textId="77777777"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14:paraId="6CC06382" w14:textId="77777777" w:rsidR="005E1AAF" w:rsidRPr="00143A9B" w:rsidRDefault="001C44CA" w:rsidP="005E1AAF">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Pr="00143A9B">
              <w:rPr>
                <w:szCs w:val="20"/>
                <w:lang w:val="en-US" w:eastAsia="zh-CN"/>
              </w:rPr>
              <w:fldChar w:fldCharType="end"/>
            </w:r>
          </w:p>
        </w:tc>
        <w:tc>
          <w:tcPr>
            <w:tcW w:w="964" w:type="dxa"/>
            <w:tcBorders>
              <w:bottom w:val="single" w:sz="4" w:space="0" w:color="auto"/>
            </w:tcBorders>
            <w:shd w:val="clear" w:color="auto" w:fill="auto"/>
          </w:tcPr>
          <w:p w14:paraId="2BB6605F" w14:textId="77777777"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14:paraId="0E9BF6F4" w14:textId="77777777"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14:paraId="105DAB56" w14:textId="77777777" w:rsidR="005E1AAF"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84357" w:rsidRPr="00784357">
              <w:rPr>
                <w:szCs w:val="20"/>
                <w:lang w:val="en-US" w:eastAsia="zh-CN"/>
              </w:rPr>
              <w:t>this product is not Finishing and coating agent</w:t>
            </w:r>
            <w:r w:rsidRPr="00143A9B">
              <w:rPr>
                <w:szCs w:val="20"/>
                <w:lang w:val="en-US" w:eastAsia="zh-CN"/>
              </w:rPr>
              <w:fldChar w:fldCharType="end"/>
            </w:r>
          </w:p>
        </w:tc>
      </w:tr>
    </w:tbl>
    <w:p w14:paraId="563FDCFB" w14:textId="77777777" w:rsidR="002141ED" w:rsidRPr="00143A9B" w:rsidRDefault="002141ED" w:rsidP="002141ED">
      <w:pPr>
        <w:keepNext/>
        <w:spacing w:line="276" w:lineRule="auto"/>
        <w:rPr>
          <w:lang w:val="en-US"/>
        </w:rPr>
      </w:pPr>
    </w:p>
    <w:p w14:paraId="6B0D5F20" w14:textId="77777777" w:rsidR="002141ED" w:rsidRPr="00143A9B" w:rsidRDefault="002141ED" w:rsidP="002141ED">
      <w:pPr>
        <w:keepNext/>
        <w:spacing w:line="276" w:lineRule="auto"/>
        <w:rPr>
          <w:lang w:val="en-US"/>
        </w:rPr>
      </w:pPr>
      <w:r w:rsidRPr="00143A9B">
        <w:rPr>
          <w:lang w:val="en-US"/>
        </w:rPr>
        <w:t>Comments:</w:t>
      </w:r>
    </w:p>
    <w:p w14:paraId="7B073593" w14:textId="77777777"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5E9F386B" w14:textId="77777777" w:rsidR="00B543F4" w:rsidRPr="00143A9B" w:rsidRDefault="00B543F4" w:rsidP="002141ED">
      <w:pPr>
        <w:keepNext/>
        <w:spacing w:line="276" w:lineRule="auto"/>
        <w:rPr>
          <w:lang w:val="en-US"/>
        </w:rPr>
      </w:pPr>
    </w:p>
    <w:p w14:paraId="1D444FFE" w14:textId="77777777" w:rsidR="000E37DB" w:rsidRPr="006D1CF5" w:rsidRDefault="000E37DB" w:rsidP="000E37DB">
      <w:pPr>
        <w:pStyle w:val="SubNumbering"/>
        <w:ind w:left="0" w:firstLine="0"/>
      </w:pPr>
      <w:r w:rsidRPr="006D1CF5">
        <w:t>Components</w:t>
      </w:r>
      <w:r w:rsidR="00B543F4" w:rsidRPr="006D1CF5">
        <w:t xml:space="preserve"> of high concern</w:t>
      </w:r>
    </w:p>
    <w:p w14:paraId="60BD850F" w14:textId="77777777"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14:paraId="0AC3CFE3" w14:textId="77777777" w:rsidTr="00810DD3">
        <w:trPr>
          <w:tblHeader/>
        </w:trPr>
        <w:tc>
          <w:tcPr>
            <w:tcW w:w="2835" w:type="dxa"/>
            <w:tcBorders>
              <w:bottom w:val="nil"/>
            </w:tcBorders>
            <w:shd w:val="clear" w:color="auto" w:fill="E1EBF7"/>
          </w:tcPr>
          <w:p w14:paraId="61A67CB8" w14:textId="77777777"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14:paraId="4B0B8ABD" w14:textId="77777777"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14:paraId="14D66415" w14:textId="77777777"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14:paraId="7FCA30EC" w14:textId="77777777"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14:paraId="2C000D06" w14:textId="77777777" w:rsidTr="00810DD3">
        <w:trPr>
          <w:tblHeader/>
        </w:trPr>
        <w:tc>
          <w:tcPr>
            <w:tcW w:w="2835" w:type="dxa"/>
            <w:tcBorders>
              <w:top w:val="nil"/>
              <w:bottom w:val="single" w:sz="4" w:space="0" w:color="auto"/>
            </w:tcBorders>
            <w:shd w:val="clear" w:color="auto" w:fill="E1EBF7"/>
          </w:tcPr>
          <w:p w14:paraId="150AFE93" w14:textId="77777777"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14:paraId="61D50F56" w14:textId="77777777" w:rsidR="006D1CF5" w:rsidRDefault="006D1CF5" w:rsidP="00810DD3">
            <w:pPr>
              <w:keepNext/>
              <w:jc w:val="center"/>
              <w:rPr>
                <w:b/>
                <w:snapToGrid w:val="0"/>
                <w:szCs w:val="20"/>
                <w:lang w:val="en-GB"/>
              </w:rPr>
            </w:pPr>
            <w:r w:rsidRPr="000B6EB6">
              <w:rPr>
                <w:b/>
                <w:snapToGrid w:val="0"/>
                <w:szCs w:val="20"/>
                <w:lang w:val="en-GB"/>
              </w:rPr>
              <w:t>tion limit</w:t>
            </w:r>
          </w:p>
          <w:p w14:paraId="45BA5073" w14:textId="77777777"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14:paraId="17AD2F6F" w14:textId="77777777"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14:paraId="6A017F20" w14:textId="77777777"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14:paraId="5676EB9B" w14:textId="77777777"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14:paraId="2B397240" w14:textId="77777777"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14:paraId="55E0CC07" w14:textId="77777777"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14:paraId="1A3D40AA" w14:textId="77777777" w:rsidTr="00810DD3">
        <w:tc>
          <w:tcPr>
            <w:tcW w:w="2835" w:type="dxa"/>
            <w:vMerge w:val="restart"/>
            <w:shd w:val="clear" w:color="auto" w:fill="auto"/>
          </w:tcPr>
          <w:p w14:paraId="190068E9" w14:textId="77777777"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14:paraId="3FC5824B" w14:textId="77777777"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14:paraId="1724544F" w14:textId="77777777" w:rsidR="006D1CF5" w:rsidRPr="00DE1F75" w:rsidRDefault="006D1CF5" w:rsidP="00810DD3">
            <w:pPr>
              <w:pStyle w:val="Bulletpoint"/>
              <w:numPr>
                <w:ilvl w:val="0"/>
                <w:numId w:val="0"/>
              </w:numPr>
              <w:ind w:left="284"/>
              <w:rPr>
                <w:snapToGrid w:val="0"/>
                <w:lang w:val="en-US"/>
              </w:rPr>
            </w:pPr>
          </w:p>
          <w:p w14:paraId="67C3251A" w14:textId="77777777"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14:paraId="44733E72" w14:textId="77777777" w:rsidR="006D1CF5" w:rsidRPr="00DE1F75" w:rsidRDefault="006D1CF5" w:rsidP="00810DD3">
            <w:pPr>
              <w:keepNext/>
              <w:jc w:val="center"/>
              <w:rPr>
                <w:szCs w:val="20"/>
                <w:lang w:val="en-GB" w:eastAsia="zh-CN"/>
              </w:rPr>
            </w:pPr>
          </w:p>
          <w:p w14:paraId="142F79C0" w14:textId="77777777" w:rsidR="006D1CF5" w:rsidRPr="00DE1F75" w:rsidRDefault="006D1CF5" w:rsidP="00810DD3">
            <w:pPr>
              <w:keepNext/>
              <w:jc w:val="center"/>
              <w:rPr>
                <w:szCs w:val="20"/>
                <w:lang w:val="en-GB" w:eastAsia="zh-CN"/>
              </w:rPr>
            </w:pPr>
            <w:r w:rsidRPr="00DE1F75">
              <w:rPr>
                <w:szCs w:val="20"/>
                <w:lang w:val="en-GB" w:eastAsia="zh-CN"/>
              </w:rPr>
              <w:t>100mg/kg</w:t>
            </w:r>
          </w:p>
          <w:p w14:paraId="7C5E8886" w14:textId="77777777" w:rsidR="006D1CF5" w:rsidRPr="00DE1F75" w:rsidRDefault="006D1CF5" w:rsidP="00810DD3">
            <w:pPr>
              <w:keepNext/>
              <w:jc w:val="center"/>
              <w:rPr>
                <w:szCs w:val="20"/>
                <w:lang w:val="en-GB" w:eastAsia="zh-CN"/>
              </w:rPr>
            </w:pPr>
          </w:p>
          <w:p w14:paraId="51A86B59" w14:textId="77777777"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14:paraId="452B1A1C" w14:textId="77777777" w:rsidR="006D1CF5" w:rsidRPr="00DE1F75" w:rsidRDefault="006D1CF5" w:rsidP="00810DD3">
            <w:pPr>
              <w:keepNext/>
              <w:jc w:val="center"/>
              <w:rPr>
                <w:szCs w:val="20"/>
                <w:lang w:val="en-GB" w:eastAsia="zh-CN"/>
              </w:rPr>
            </w:pPr>
          </w:p>
          <w:p w14:paraId="219589C7"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1E0B19">
              <w:rPr>
                <w:szCs w:val="20"/>
                <w:lang w:val="en-GB" w:eastAsia="zh-CN"/>
              </w:rPr>
            </w:r>
            <w:r w:rsidR="001E0B19">
              <w:rPr>
                <w:szCs w:val="20"/>
                <w:lang w:val="en-GB" w:eastAsia="zh-CN"/>
              </w:rPr>
              <w:fldChar w:fldCharType="separate"/>
            </w:r>
            <w:r w:rsidRPr="00DE1F75">
              <w:rPr>
                <w:szCs w:val="20"/>
                <w:lang w:val="en-GB" w:eastAsia="zh-CN"/>
              </w:rPr>
              <w:fldChar w:fldCharType="end"/>
            </w:r>
          </w:p>
          <w:p w14:paraId="00D35676" w14:textId="77777777" w:rsidR="006D1CF5" w:rsidRPr="00DE1F75" w:rsidRDefault="006D1CF5" w:rsidP="00810DD3">
            <w:pPr>
              <w:keepNext/>
              <w:jc w:val="center"/>
              <w:rPr>
                <w:szCs w:val="20"/>
                <w:lang w:val="en-GB" w:eastAsia="zh-CN"/>
              </w:rPr>
            </w:pPr>
          </w:p>
          <w:p w14:paraId="46A8A510"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1E0B19">
              <w:rPr>
                <w:szCs w:val="20"/>
                <w:lang w:val="en-GB" w:eastAsia="zh-CN"/>
              </w:rPr>
            </w:r>
            <w:r w:rsidR="001E0B19">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14:paraId="4ED1397E" w14:textId="77777777" w:rsidR="006D1CF5" w:rsidRPr="00DE1F75" w:rsidRDefault="006D1CF5" w:rsidP="00810DD3">
            <w:pPr>
              <w:keepNext/>
              <w:jc w:val="center"/>
              <w:rPr>
                <w:szCs w:val="20"/>
                <w:lang w:val="en-GB" w:eastAsia="zh-CN"/>
              </w:rPr>
            </w:pPr>
          </w:p>
          <w:p w14:paraId="4B97848B"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1E0B19">
              <w:rPr>
                <w:szCs w:val="20"/>
                <w:lang w:val="en-GB" w:eastAsia="zh-CN"/>
              </w:rPr>
            </w:r>
            <w:r w:rsidR="001E0B19">
              <w:rPr>
                <w:szCs w:val="20"/>
                <w:lang w:val="en-GB" w:eastAsia="zh-CN"/>
              </w:rPr>
              <w:fldChar w:fldCharType="separate"/>
            </w:r>
            <w:r w:rsidRPr="00DE1F75">
              <w:rPr>
                <w:szCs w:val="20"/>
                <w:lang w:val="en-GB" w:eastAsia="zh-CN"/>
              </w:rPr>
              <w:fldChar w:fldCharType="end"/>
            </w:r>
          </w:p>
          <w:p w14:paraId="0EC4A64F" w14:textId="77777777" w:rsidR="006D1CF5" w:rsidRPr="00DE1F75" w:rsidRDefault="006D1CF5" w:rsidP="00810DD3">
            <w:pPr>
              <w:keepNext/>
              <w:jc w:val="center"/>
              <w:rPr>
                <w:szCs w:val="20"/>
                <w:lang w:val="en-GB" w:eastAsia="zh-CN"/>
              </w:rPr>
            </w:pPr>
          </w:p>
          <w:p w14:paraId="292CE810"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1E0B19">
              <w:rPr>
                <w:szCs w:val="20"/>
                <w:lang w:val="en-GB" w:eastAsia="zh-CN"/>
              </w:rPr>
            </w:r>
            <w:r w:rsidR="001E0B19">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14:paraId="3ACF6C9A" w14:textId="77777777" w:rsidR="006D1CF5" w:rsidRPr="00DE1F75" w:rsidRDefault="006D1CF5" w:rsidP="00810DD3">
            <w:pPr>
              <w:keepNext/>
              <w:jc w:val="left"/>
              <w:rPr>
                <w:snapToGrid w:val="0"/>
                <w:szCs w:val="20"/>
                <w:lang w:val="fr-CH"/>
              </w:rPr>
            </w:pPr>
          </w:p>
        </w:tc>
        <w:tc>
          <w:tcPr>
            <w:tcW w:w="1020" w:type="dxa"/>
            <w:shd w:val="clear" w:color="auto" w:fill="auto"/>
          </w:tcPr>
          <w:p w14:paraId="42863207" w14:textId="77777777" w:rsidR="006D1CF5" w:rsidRPr="00DE1F75" w:rsidRDefault="006D1CF5" w:rsidP="00810DD3">
            <w:pPr>
              <w:keepNext/>
              <w:jc w:val="center"/>
              <w:rPr>
                <w:snapToGrid w:val="0"/>
                <w:szCs w:val="20"/>
                <w:lang w:val="fr-CH"/>
              </w:rPr>
            </w:pPr>
          </w:p>
        </w:tc>
        <w:tc>
          <w:tcPr>
            <w:tcW w:w="851" w:type="dxa"/>
            <w:shd w:val="clear" w:color="auto" w:fill="auto"/>
          </w:tcPr>
          <w:p w14:paraId="313A0777" w14:textId="77777777" w:rsidR="006D1CF5" w:rsidRPr="00DE1F75" w:rsidRDefault="006D1CF5" w:rsidP="00810DD3"/>
        </w:tc>
      </w:tr>
      <w:tr w:rsidR="006D1CF5" w:rsidRPr="00DE1F75" w14:paraId="32494BBC" w14:textId="77777777" w:rsidTr="00810DD3">
        <w:tc>
          <w:tcPr>
            <w:tcW w:w="2835" w:type="dxa"/>
            <w:vMerge/>
            <w:shd w:val="clear" w:color="auto" w:fill="auto"/>
          </w:tcPr>
          <w:p w14:paraId="3AE68AD5" w14:textId="77777777" w:rsidR="006D1CF5" w:rsidRPr="00DE1F75" w:rsidRDefault="006D1CF5" w:rsidP="00810DD3">
            <w:pPr>
              <w:rPr>
                <w:lang w:val="fr-CH"/>
              </w:rPr>
            </w:pPr>
          </w:p>
        </w:tc>
        <w:tc>
          <w:tcPr>
            <w:tcW w:w="1134" w:type="dxa"/>
            <w:vMerge/>
            <w:shd w:val="clear" w:color="auto" w:fill="auto"/>
          </w:tcPr>
          <w:p w14:paraId="3968D563" w14:textId="77777777" w:rsidR="006D1CF5" w:rsidRPr="00DE1F75" w:rsidRDefault="006D1CF5" w:rsidP="00810DD3">
            <w:pPr>
              <w:keepNext/>
              <w:jc w:val="center"/>
              <w:rPr>
                <w:szCs w:val="20"/>
                <w:lang w:val="en-GB" w:eastAsia="zh-CN"/>
              </w:rPr>
            </w:pPr>
          </w:p>
        </w:tc>
        <w:tc>
          <w:tcPr>
            <w:tcW w:w="567" w:type="dxa"/>
            <w:vMerge/>
            <w:shd w:val="clear" w:color="auto" w:fill="auto"/>
          </w:tcPr>
          <w:p w14:paraId="05CEFFCD" w14:textId="77777777" w:rsidR="006D1CF5" w:rsidRPr="00DE1F75" w:rsidRDefault="006D1CF5" w:rsidP="00810DD3">
            <w:pPr>
              <w:keepNext/>
              <w:jc w:val="center"/>
              <w:rPr>
                <w:szCs w:val="20"/>
                <w:lang w:val="en-GB" w:eastAsia="zh-CN"/>
              </w:rPr>
            </w:pPr>
          </w:p>
        </w:tc>
        <w:tc>
          <w:tcPr>
            <w:tcW w:w="567" w:type="dxa"/>
            <w:vMerge/>
            <w:shd w:val="clear" w:color="auto" w:fill="auto"/>
          </w:tcPr>
          <w:p w14:paraId="7137FDDD" w14:textId="77777777"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14:paraId="0C12EF70" w14:textId="77777777"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4D7861BF"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1E4AAFDC" w14:textId="77777777" w:rsidR="006D1CF5" w:rsidRPr="00DE1F75" w:rsidRDefault="006D1CF5" w:rsidP="00810DD3">
            <w:pPr>
              <w:rPr>
                <w:szCs w:val="20"/>
                <w:lang w:val="en-GB" w:eastAsia="zh-CN"/>
              </w:rPr>
            </w:pPr>
            <w:r w:rsidRPr="00DE1F75">
              <w:rPr>
                <w:szCs w:val="20"/>
                <w:lang w:val="en-GB" w:eastAsia="zh-CN"/>
              </w:rPr>
              <w:t>mg/kg</w:t>
            </w:r>
          </w:p>
        </w:tc>
      </w:tr>
      <w:tr w:rsidR="006D1CF5" w:rsidRPr="00DE1F75" w14:paraId="56CEDA96" w14:textId="77777777" w:rsidTr="00810DD3">
        <w:tc>
          <w:tcPr>
            <w:tcW w:w="2835" w:type="dxa"/>
            <w:vMerge/>
            <w:shd w:val="clear" w:color="auto" w:fill="auto"/>
          </w:tcPr>
          <w:p w14:paraId="40EB49B5" w14:textId="77777777" w:rsidR="006D1CF5" w:rsidRPr="00DE1F75" w:rsidRDefault="006D1CF5" w:rsidP="00810DD3">
            <w:pPr>
              <w:rPr>
                <w:lang w:val="fr-CH"/>
              </w:rPr>
            </w:pPr>
          </w:p>
        </w:tc>
        <w:tc>
          <w:tcPr>
            <w:tcW w:w="1134" w:type="dxa"/>
            <w:vMerge/>
            <w:shd w:val="clear" w:color="auto" w:fill="auto"/>
          </w:tcPr>
          <w:p w14:paraId="1D777980" w14:textId="77777777" w:rsidR="006D1CF5" w:rsidRPr="00DE1F75" w:rsidRDefault="006D1CF5" w:rsidP="00810DD3">
            <w:pPr>
              <w:keepNext/>
              <w:jc w:val="center"/>
              <w:rPr>
                <w:szCs w:val="20"/>
                <w:lang w:val="en-GB" w:eastAsia="zh-CN"/>
              </w:rPr>
            </w:pPr>
          </w:p>
        </w:tc>
        <w:tc>
          <w:tcPr>
            <w:tcW w:w="567" w:type="dxa"/>
            <w:vMerge/>
            <w:shd w:val="clear" w:color="auto" w:fill="auto"/>
          </w:tcPr>
          <w:p w14:paraId="0B7CE7B0" w14:textId="77777777" w:rsidR="006D1CF5" w:rsidRPr="00DE1F75" w:rsidRDefault="006D1CF5" w:rsidP="00810DD3">
            <w:pPr>
              <w:keepNext/>
              <w:jc w:val="center"/>
              <w:rPr>
                <w:szCs w:val="20"/>
                <w:lang w:val="en-GB" w:eastAsia="zh-CN"/>
              </w:rPr>
            </w:pPr>
          </w:p>
        </w:tc>
        <w:tc>
          <w:tcPr>
            <w:tcW w:w="567" w:type="dxa"/>
            <w:vMerge/>
            <w:shd w:val="clear" w:color="auto" w:fill="auto"/>
          </w:tcPr>
          <w:p w14:paraId="51D109A7" w14:textId="77777777"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14:paraId="5B6C26C8" w14:textId="77777777"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5F189BB3"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4E1A0216" w14:textId="77777777" w:rsidR="006D1CF5" w:rsidRPr="00DE1F75" w:rsidRDefault="006D1CF5" w:rsidP="00810DD3">
            <w:pPr>
              <w:rPr>
                <w:szCs w:val="20"/>
                <w:lang w:val="en-GB" w:eastAsia="zh-CN"/>
              </w:rPr>
            </w:pPr>
            <w:r w:rsidRPr="00DE1F75">
              <w:rPr>
                <w:szCs w:val="20"/>
                <w:lang w:val="en-GB" w:eastAsia="zh-CN"/>
              </w:rPr>
              <w:t>mg/kg</w:t>
            </w:r>
          </w:p>
        </w:tc>
      </w:tr>
      <w:tr w:rsidR="006D1CF5" w:rsidRPr="00DE1F75" w14:paraId="05A76B8A" w14:textId="77777777" w:rsidTr="00810DD3">
        <w:tc>
          <w:tcPr>
            <w:tcW w:w="2835" w:type="dxa"/>
            <w:vMerge/>
            <w:shd w:val="clear" w:color="auto" w:fill="auto"/>
          </w:tcPr>
          <w:p w14:paraId="58A4891A" w14:textId="77777777" w:rsidR="006D1CF5" w:rsidRPr="00DE1F75" w:rsidRDefault="006D1CF5" w:rsidP="00810DD3">
            <w:pPr>
              <w:rPr>
                <w:lang w:val="fr-CH"/>
              </w:rPr>
            </w:pPr>
          </w:p>
        </w:tc>
        <w:tc>
          <w:tcPr>
            <w:tcW w:w="1134" w:type="dxa"/>
            <w:vMerge/>
            <w:shd w:val="clear" w:color="auto" w:fill="auto"/>
          </w:tcPr>
          <w:p w14:paraId="3B2C97C4" w14:textId="77777777" w:rsidR="006D1CF5" w:rsidRPr="00DE1F75" w:rsidRDefault="006D1CF5" w:rsidP="00810DD3">
            <w:pPr>
              <w:keepNext/>
              <w:jc w:val="center"/>
              <w:rPr>
                <w:szCs w:val="20"/>
                <w:lang w:val="en-GB" w:eastAsia="zh-CN"/>
              </w:rPr>
            </w:pPr>
          </w:p>
        </w:tc>
        <w:tc>
          <w:tcPr>
            <w:tcW w:w="567" w:type="dxa"/>
            <w:vMerge/>
            <w:shd w:val="clear" w:color="auto" w:fill="auto"/>
          </w:tcPr>
          <w:p w14:paraId="38C71491" w14:textId="77777777" w:rsidR="006D1CF5" w:rsidRPr="00DE1F75" w:rsidRDefault="006D1CF5" w:rsidP="00810DD3">
            <w:pPr>
              <w:keepNext/>
              <w:jc w:val="center"/>
              <w:rPr>
                <w:szCs w:val="20"/>
                <w:lang w:val="en-GB" w:eastAsia="zh-CN"/>
              </w:rPr>
            </w:pPr>
          </w:p>
        </w:tc>
        <w:tc>
          <w:tcPr>
            <w:tcW w:w="567" w:type="dxa"/>
            <w:vMerge/>
            <w:shd w:val="clear" w:color="auto" w:fill="auto"/>
          </w:tcPr>
          <w:p w14:paraId="486CDAC3" w14:textId="77777777"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14:paraId="13114DC0" w14:textId="77777777"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19E0693D"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5131FC43" w14:textId="77777777" w:rsidR="006D1CF5" w:rsidRPr="00DE1F75" w:rsidRDefault="006D1CF5" w:rsidP="00810DD3">
            <w:pPr>
              <w:rPr>
                <w:szCs w:val="20"/>
                <w:lang w:val="en-GB" w:eastAsia="zh-CN"/>
              </w:rPr>
            </w:pPr>
            <w:r w:rsidRPr="00DE1F75">
              <w:rPr>
                <w:szCs w:val="20"/>
                <w:lang w:val="en-GB" w:eastAsia="zh-CN"/>
              </w:rPr>
              <w:t>mg/kg</w:t>
            </w:r>
          </w:p>
        </w:tc>
      </w:tr>
      <w:tr w:rsidR="006D1CF5" w:rsidRPr="003F6F9D" w14:paraId="4FA909EE" w14:textId="77777777" w:rsidTr="006D1CF5">
        <w:tc>
          <w:tcPr>
            <w:tcW w:w="2835" w:type="dxa"/>
            <w:vMerge/>
            <w:shd w:val="clear" w:color="auto" w:fill="auto"/>
          </w:tcPr>
          <w:p w14:paraId="02D52E68" w14:textId="77777777" w:rsidR="006D1CF5" w:rsidRPr="00DE1F75" w:rsidRDefault="006D1CF5" w:rsidP="00810DD3">
            <w:pPr>
              <w:rPr>
                <w:lang w:val="fr-CH"/>
              </w:rPr>
            </w:pPr>
          </w:p>
        </w:tc>
        <w:tc>
          <w:tcPr>
            <w:tcW w:w="1134" w:type="dxa"/>
            <w:vMerge/>
            <w:shd w:val="clear" w:color="auto" w:fill="auto"/>
          </w:tcPr>
          <w:p w14:paraId="4761F1C5" w14:textId="77777777" w:rsidR="006D1CF5" w:rsidRPr="00DE1F75" w:rsidRDefault="006D1CF5" w:rsidP="00810DD3">
            <w:pPr>
              <w:keepNext/>
              <w:jc w:val="center"/>
              <w:rPr>
                <w:szCs w:val="20"/>
                <w:lang w:val="en-GB" w:eastAsia="zh-CN"/>
              </w:rPr>
            </w:pPr>
          </w:p>
        </w:tc>
        <w:tc>
          <w:tcPr>
            <w:tcW w:w="567" w:type="dxa"/>
            <w:vMerge/>
            <w:shd w:val="clear" w:color="auto" w:fill="auto"/>
          </w:tcPr>
          <w:p w14:paraId="1384EFEF" w14:textId="77777777" w:rsidR="006D1CF5" w:rsidRPr="00DE1F75" w:rsidRDefault="006D1CF5" w:rsidP="00810DD3">
            <w:pPr>
              <w:keepNext/>
              <w:jc w:val="center"/>
              <w:rPr>
                <w:szCs w:val="20"/>
                <w:lang w:val="en-GB" w:eastAsia="zh-CN"/>
              </w:rPr>
            </w:pPr>
          </w:p>
        </w:tc>
        <w:tc>
          <w:tcPr>
            <w:tcW w:w="567" w:type="dxa"/>
            <w:vMerge/>
            <w:shd w:val="clear" w:color="auto" w:fill="auto"/>
          </w:tcPr>
          <w:p w14:paraId="6DF55460" w14:textId="77777777" w:rsidR="006D1CF5" w:rsidRPr="00DE1F75" w:rsidRDefault="006D1CF5" w:rsidP="00810DD3">
            <w:pPr>
              <w:keepNext/>
              <w:jc w:val="center"/>
              <w:rPr>
                <w:szCs w:val="20"/>
                <w:lang w:val="en-GB" w:eastAsia="zh-CN"/>
              </w:rPr>
            </w:pPr>
          </w:p>
        </w:tc>
        <w:tc>
          <w:tcPr>
            <w:tcW w:w="3005" w:type="dxa"/>
            <w:shd w:val="clear" w:color="auto" w:fill="auto"/>
          </w:tcPr>
          <w:p w14:paraId="77B2DBAF"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23A2CFAC"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3805C024" w14:textId="77777777"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14:paraId="06CF6E0D" w14:textId="77777777" w:rsidTr="00810DD3">
        <w:tc>
          <w:tcPr>
            <w:tcW w:w="2835" w:type="dxa"/>
            <w:vMerge w:val="restart"/>
            <w:shd w:val="clear" w:color="auto" w:fill="auto"/>
          </w:tcPr>
          <w:p w14:paraId="22EEDC09" w14:textId="77777777"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14:paraId="407C0050" w14:textId="77777777" w:rsidR="006D1CF5" w:rsidRPr="006D1CF5" w:rsidRDefault="006D1CF5" w:rsidP="006D1CF5">
            <w:pPr>
              <w:keepNext/>
              <w:jc w:val="center"/>
              <w:rPr>
                <w:szCs w:val="20"/>
                <w:lang w:val="en-GB" w:eastAsia="zh-CN"/>
              </w:rPr>
            </w:pPr>
            <w:r w:rsidRPr="006D1CF5">
              <w:rPr>
                <w:szCs w:val="20"/>
                <w:lang w:val="en-GB" w:eastAsia="zh-CN"/>
              </w:rPr>
              <w:t>100mg/kg</w:t>
            </w:r>
          </w:p>
          <w:p w14:paraId="7024DBFE" w14:textId="77777777" w:rsidR="006D1CF5" w:rsidRPr="006D1CF5" w:rsidRDefault="006D1CF5" w:rsidP="00810DD3">
            <w:pPr>
              <w:keepNext/>
              <w:jc w:val="center"/>
              <w:rPr>
                <w:szCs w:val="20"/>
                <w:lang w:val="en-GB" w:eastAsia="zh-CN"/>
              </w:rPr>
            </w:pPr>
          </w:p>
        </w:tc>
        <w:tc>
          <w:tcPr>
            <w:tcW w:w="567" w:type="dxa"/>
            <w:vMerge w:val="restart"/>
            <w:shd w:val="clear" w:color="auto" w:fill="auto"/>
          </w:tcPr>
          <w:p w14:paraId="5118A4CC" w14:textId="77777777"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1E0B19">
              <w:rPr>
                <w:szCs w:val="20"/>
                <w:lang w:val="en-GB" w:eastAsia="zh-CN"/>
              </w:rPr>
            </w:r>
            <w:r w:rsidR="001E0B19">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14:paraId="3976F3F6" w14:textId="77777777"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1E0B19">
              <w:rPr>
                <w:szCs w:val="20"/>
                <w:lang w:val="en-GB" w:eastAsia="zh-CN"/>
              </w:rPr>
            </w:r>
            <w:r w:rsidR="001E0B19">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14:paraId="2379F3A5" w14:textId="77777777"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14:paraId="1884BB2A" w14:textId="77777777"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14:paraId="370CF2E8" w14:textId="77777777" w:rsidR="006D1CF5" w:rsidRPr="00DE1F75" w:rsidRDefault="006D1CF5" w:rsidP="00810DD3">
            <w:r w:rsidRPr="006D1CF5">
              <w:rPr>
                <w:szCs w:val="20"/>
                <w:lang w:val="en-GB" w:eastAsia="zh-CN"/>
              </w:rPr>
              <w:t>mg/kg</w:t>
            </w:r>
          </w:p>
        </w:tc>
      </w:tr>
      <w:tr w:rsidR="006D1CF5" w:rsidRPr="006D1CF5" w14:paraId="46E82647" w14:textId="77777777" w:rsidTr="00810DD3">
        <w:tc>
          <w:tcPr>
            <w:tcW w:w="2835" w:type="dxa"/>
            <w:vMerge/>
            <w:shd w:val="clear" w:color="auto" w:fill="auto"/>
          </w:tcPr>
          <w:p w14:paraId="5EBD8BF0" w14:textId="77777777" w:rsidR="006D1CF5" w:rsidRPr="0086155F" w:rsidRDefault="006D1CF5" w:rsidP="00810DD3">
            <w:pPr>
              <w:rPr>
                <w:highlight w:val="yellow"/>
                <w:lang w:val="en-US"/>
              </w:rPr>
            </w:pPr>
          </w:p>
        </w:tc>
        <w:tc>
          <w:tcPr>
            <w:tcW w:w="1134" w:type="dxa"/>
            <w:vMerge/>
            <w:shd w:val="clear" w:color="auto" w:fill="auto"/>
          </w:tcPr>
          <w:p w14:paraId="28AE5E44" w14:textId="77777777" w:rsidR="006D1CF5" w:rsidRPr="00DE1F75" w:rsidRDefault="006D1CF5" w:rsidP="006D1CF5">
            <w:pPr>
              <w:keepNext/>
              <w:jc w:val="center"/>
              <w:rPr>
                <w:szCs w:val="20"/>
                <w:lang w:val="en-GB" w:eastAsia="zh-CN"/>
              </w:rPr>
            </w:pPr>
          </w:p>
        </w:tc>
        <w:tc>
          <w:tcPr>
            <w:tcW w:w="567" w:type="dxa"/>
            <w:vMerge/>
            <w:shd w:val="clear" w:color="auto" w:fill="auto"/>
          </w:tcPr>
          <w:p w14:paraId="446315A5" w14:textId="77777777" w:rsidR="006D1CF5" w:rsidRPr="0086155F" w:rsidRDefault="006D1CF5" w:rsidP="00810DD3">
            <w:pPr>
              <w:keepNext/>
              <w:jc w:val="center"/>
              <w:rPr>
                <w:szCs w:val="20"/>
                <w:highlight w:val="yellow"/>
                <w:lang w:val="en-GB" w:eastAsia="zh-CN"/>
              </w:rPr>
            </w:pPr>
          </w:p>
        </w:tc>
        <w:tc>
          <w:tcPr>
            <w:tcW w:w="567" w:type="dxa"/>
            <w:vMerge/>
            <w:shd w:val="clear" w:color="auto" w:fill="auto"/>
          </w:tcPr>
          <w:p w14:paraId="28422499" w14:textId="77777777"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14:paraId="0C82CA44"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10964D86"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7128D7B5" w14:textId="77777777" w:rsidR="006D1CF5" w:rsidRPr="00DE1F75" w:rsidRDefault="006D1CF5" w:rsidP="00810DD3">
            <w:r w:rsidRPr="00DE1F75">
              <w:rPr>
                <w:szCs w:val="20"/>
                <w:lang w:val="en-GB" w:eastAsia="zh-CN"/>
              </w:rPr>
              <w:t>mg/kg</w:t>
            </w:r>
          </w:p>
        </w:tc>
      </w:tr>
      <w:tr w:rsidR="006D1CF5" w:rsidRPr="006D1CF5" w14:paraId="28EB7D3B" w14:textId="77777777" w:rsidTr="00810DD3">
        <w:tc>
          <w:tcPr>
            <w:tcW w:w="2835" w:type="dxa"/>
            <w:vMerge/>
            <w:shd w:val="clear" w:color="auto" w:fill="auto"/>
          </w:tcPr>
          <w:p w14:paraId="53113E72" w14:textId="77777777" w:rsidR="006D1CF5" w:rsidRPr="0086155F" w:rsidRDefault="006D1CF5" w:rsidP="00810DD3">
            <w:pPr>
              <w:rPr>
                <w:highlight w:val="yellow"/>
                <w:lang w:val="en-US"/>
              </w:rPr>
            </w:pPr>
          </w:p>
        </w:tc>
        <w:tc>
          <w:tcPr>
            <w:tcW w:w="1134" w:type="dxa"/>
            <w:vMerge/>
            <w:shd w:val="clear" w:color="auto" w:fill="auto"/>
          </w:tcPr>
          <w:p w14:paraId="57956E49" w14:textId="77777777" w:rsidR="006D1CF5" w:rsidRPr="00DE1F75" w:rsidRDefault="006D1CF5" w:rsidP="00810DD3">
            <w:pPr>
              <w:keepNext/>
              <w:jc w:val="center"/>
              <w:rPr>
                <w:szCs w:val="20"/>
                <w:lang w:val="en-GB" w:eastAsia="zh-CN"/>
              </w:rPr>
            </w:pPr>
          </w:p>
        </w:tc>
        <w:tc>
          <w:tcPr>
            <w:tcW w:w="567" w:type="dxa"/>
            <w:vMerge/>
            <w:shd w:val="clear" w:color="auto" w:fill="auto"/>
          </w:tcPr>
          <w:p w14:paraId="1AB4BC51" w14:textId="77777777" w:rsidR="006D1CF5" w:rsidRPr="0086155F" w:rsidRDefault="006D1CF5" w:rsidP="00810DD3">
            <w:pPr>
              <w:keepNext/>
              <w:jc w:val="center"/>
              <w:rPr>
                <w:szCs w:val="20"/>
                <w:highlight w:val="yellow"/>
                <w:lang w:val="en-GB" w:eastAsia="zh-CN"/>
              </w:rPr>
            </w:pPr>
          </w:p>
        </w:tc>
        <w:tc>
          <w:tcPr>
            <w:tcW w:w="567" w:type="dxa"/>
            <w:vMerge/>
            <w:shd w:val="clear" w:color="auto" w:fill="auto"/>
          </w:tcPr>
          <w:p w14:paraId="22A92214" w14:textId="77777777"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14:paraId="4D8D2B03"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3BB7F273"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1ADCEFE2" w14:textId="77777777" w:rsidR="006D1CF5" w:rsidRPr="00DE1F75" w:rsidRDefault="006D1CF5" w:rsidP="00810DD3">
            <w:r w:rsidRPr="00DE1F75">
              <w:rPr>
                <w:szCs w:val="20"/>
                <w:lang w:val="en-GB" w:eastAsia="zh-CN"/>
              </w:rPr>
              <w:t>mg/kg</w:t>
            </w:r>
          </w:p>
        </w:tc>
      </w:tr>
      <w:tr w:rsidR="006D1CF5" w:rsidRPr="006D1CF5" w14:paraId="78DF088F" w14:textId="77777777" w:rsidTr="00810DD3">
        <w:tc>
          <w:tcPr>
            <w:tcW w:w="2835" w:type="dxa"/>
            <w:vMerge/>
            <w:tcBorders>
              <w:bottom w:val="single" w:sz="4" w:space="0" w:color="auto"/>
            </w:tcBorders>
            <w:shd w:val="clear" w:color="auto" w:fill="auto"/>
          </w:tcPr>
          <w:p w14:paraId="6D3008E3" w14:textId="77777777"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14:paraId="66D1DF1A" w14:textId="77777777"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14:paraId="1C68E55A" w14:textId="77777777"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14:paraId="7F337FAA" w14:textId="77777777"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14:paraId="75B59205"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51AFADFF"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5BB2E3EE" w14:textId="77777777" w:rsidR="006D1CF5" w:rsidRPr="00DE1F75" w:rsidRDefault="006D1CF5" w:rsidP="00810DD3">
            <w:r w:rsidRPr="00DE1F75">
              <w:rPr>
                <w:szCs w:val="20"/>
                <w:lang w:val="en-GB" w:eastAsia="zh-CN"/>
              </w:rPr>
              <w:t>mg/kg</w:t>
            </w:r>
          </w:p>
        </w:tc>
      </w:tr>
    </w:tbl>
    <w:p w14:paraId="1F5853C2" w14:textId="77777777" w:rsidR="00F65DFD" w:rsidRDefault="00F65DFD" w:rsidP="00AD0752">
      <w:pPr>
        <w:spacing w:line="276" w:lineRule="auto"/>
        <w:rPr>
          <w:lang w:val="en-GB"/>
        </w:rPr>
      </w:pPr>
    </w:p>
    <w:p w14:paraId="1A91EC0E" w14:textId="77777777"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14:paraId="6B199FDD" w14:textId="77777777" w:rsidR="002E6AB8" w:rsidRPr="000B786F" w:rsidRDefault="002E6AB8" w:rsidP="00377716">
      <w:pPr>
        <w:spacing w:line="276" w:lineRule="auto"/>
        <w:rPr>
          <w:lang w:val="en-US"/>
        </w:rPr>
      </w:pPr>
    </w:p>
    <w:p w14:paraId="5116C5C3" w14:textId="77777777"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14:paraId="71ADBA01" w14:textId="77777777"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14:paraId="3365AE0C" w14:textId="77777777" w:rsidTr="00377716">
        <w:trPr>
          <w:cantSplit/>
          <w:trHeight w:val="1880"/>
        </w:trPr>
        <w:tc>
          <w:tcPr>
            <w:tcW w:w="3969" w:type="dxa"/>
            <w:shd w:val="clear" w:color="auto" w:fill="E1EBF7"/>
            <w:vAlign w:val="bottom"/>
          </w:tcPr>
          <w:p w14:paraId="30C5B558" w14:textId="77777777"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14:paraId="2BCAC9E9" w14:textId="77777777"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14:paraId="1DB0BA6D" w14:textId="77777777"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14:paraId="1FECA5B7" w14:textId="77777777" w:rsidR="00377716" w:rsidRPr="00377716" w:rsidRDefault="00377716" w:rsidP="00377716">
            <w:pPr>
              <w:spacing w:line="276" w:lineRule="auto"/>
              <w:jc w:val="left"/>
              <w:rPr>
                <w:rFonts w:eastAsia="SimSun"/>
                <w:b/>
                <w:lang w:val="en-GB"/>
              </w:rPr>
            </w:pPr>
            <w:r w:rsidRPr="00377716">
              <w:rPr>
                <w:rFonts w:eastAsia="SimSun"/>
                <w:b/>
                <w:lang w:val="en-GB"/>
              </w:rPr>
              <w:t>unit</w:t>
            </w:r>
          </w:p>
          <w:p w14:paraId="549E2735" w14:textId="77777777"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14:paraId="52531244" w14:textId="77777777" w:rsidR="00377716" w:rsidRPr="00377716" w:rsidRDefault="00377716" w:rsidP="00377716">
            <w:pPr>
              <w:spacing w:line="276" w:lineRule="auto"/>
              <w:jc w:val="left"/>
              <w:rPr>
                <w:rFonts w:eastAsia="SimSun"/>
                <w:b/>
                <w:lang w:val="en-GB"/>
              </w:rPr>
            </w:pPr>
            <w:r w:rsidRPr="00377716">
              <w:rPr>
                <w:rFonts w:eastAsia="SimSun"/>
                <w:b/>
                <w:lang w:val="en-GB"/>
              </w:rPr>
              <w:t>quantity</w:t>
            </w:r>
          </w:p>
          <w:p w14:paraId="57F097C3" w14:textId="77777777"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14:paraId="43FB049B" w14:textId="77777777"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14:paraId="0FEC9650" w14:textId="77777777"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14:paraId="024F330A" w14:textId="77777777"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14:paraId="788AAA34" w14:textId="77777777" w:rsidTr="00DA1EB2">
        <w:tc>
          <w:tcPr>
            <w:tcW w:w="3969" w:type="dxa"/>
          </w:tcPr>
          <w:p w14:paraId="5ED2CAAA"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A280C" w:rsidRPr="00BA280C">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14:paraId="57B5D777"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A280C" w:rsidRPr="00BA280C">
              <w:rPr>
                <w:rFonts w:eastAsia="SimSun"/>
                <w:noProof/>
                <w:szCs w:val="20"/>
                <w:lang w:val="en-GB" w:eastAsia="zh-CN"/>
              </w:rPr>
              <w:t>75-21-8</w:t>
            </w:r>
            <w:r w:rsidRPr="00663AED">
              <w:rPr>
                <w:rFonts w:eastAsia="SimSun"/>
                <w:szCs w:val="20"/>
                <w:lang w:val="en-GB" w:eastAsia="zh-CN"/>
              </w:rPr>
              <w:fldChar w:fldCharType="end"/>
            </w:r>
          </w:p>
        </w:tc>
        <w:tc>
          <w:tcPr>
            <w:tcW w:w="869" w:type="dxa"/>
          </w:tcPr>
          <w:p w14:paraId="7617C5CC" w14:textId="77777777"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14:paraId="090C0D96"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F5171">
              <w:rPr>
                <w:rFonts w:eastAsia="SimSun"/>
                <w:noProof/>
                <w:szCs w:val="20"/>
                <w:lang w:val="en-GB" w:eastAsia="zh-CN"/>
              </w:rPr>
              <w:t>n.d</w:t>
            </w:r>
            <w:r w:rsidRPr="00663AED">
              <w:rPr>
                <w:rFonts w:eastAsia="SimSun"/>
                <w:szCs w:val="20"/>
                <w:lang w:val="en-GB" w:eastAsia="zh-CN"/>
              </w:rPr>
              <w:fldChar w:fldCharType="end"/>
            </w:r>
          </w:p>
        </w:tc>
        <w:tc>
          <w:tcPr>
            <w:tcW w:w="794" w:type="dxa"/>
          </w:tcPr>
          <w:p w14:paraId="2E71EB51"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c>
          <w:tcPr>
            <w:tcW w:w="794" w:type="dxa"/>
          </w:tcPr>
          <w:p w14:paraId="635D4243"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c>
          <w:tcPr>
            <w:tcW w:w="794" w:type="dxa"/>
          </w:tcPr>
          <w:p w14:paraId="0BC3FB41"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r>
      <w:tr w:rsidR="00AE2AC4" w:rsidRPr="00663AED" w14:paraId="300A768D" w14:textId="77777777" w:rsidTr="00DA1EB2">
        <w:tc>
          <w:tcPr>
            <w:tcW w:w="3969" w:type="dxa"/>
          </w:tcPr>
          <w:p w14:paraId="7AB07291"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A280C" w:rsidRPr="00BA280C">
              <w:rPr>
                <w:rFonts w:eastAsia="SimSun"/>
                <w:noProof/>
                <w:szCs w:val="20"/>
                <w:lang w:val="en-GB" w:eastAsia="zh-CN"/>
              </w:rPr>
              <w:t>1,4- dioxane</w:t>
            </w:r>
            <w:r w:rsidRPr="00663AED">
              <w:rPr>
                <w:rFonts w:eastAsia="SimSun"/>
                <w:szCs w:val="20"/>
                <w:lang w:val="en-GB" w:eastAsia="zh-CN"/>
              </w:rPr>
              <w:fldChar w:fldCharType="end"/>
            </w:r>
          </w:p>
        </w:tc>
        <w:tc>
          <w:tcPr>
            <w:tcW w:w="1417" w:type="dxa"/>
          </w:tcPr>
          <w:p w14:paraId="5E28113F"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A280C" w:rsidRPr="00BA280C">
              <w:rPr>
                <w:rFonts w:eastAsia="SimSun"/>
                <w:noProof/>
                <w:szCs w:val="20"/>
                <w:lang w:val="en-GB" w:eastAsia="zh-CN"/>
              </w:rPr>
              <w:t>123-91-1</w:t>
            </w:r>
            <w:r w:rsidRPr="00663AED">
              <w:rPr>
                <w:rFonts w:eastAsia="SimSun"/>
                <w:szCs w:val="20"/>
                <w:lang w:val="en-GB" w:eastAsia="zh-CN"/>
              </w:rPr>
              <w:fldChar w:fldCharType="end"/>
            </w:r>
          </w:p>
        </w:tc>
        <w:tc>
          <w:tcPr>
            <w:tcW w:w="869" w:type="dxa"/>
          </w:tcPr>
          <w:p w14:paraId="422A7F5E" w14:textId="77777777"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14:paraId="73651F0C"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F5171" w:rsidRPr="00CF5171">
              <w:rPr>
                <w:rFonts w:eastAsia="SimSun"/>
                <w:noProof/>
                <w:szCs w:val="20"/>
                <w:lang w:val="en-GB" w:eastAsia="zh-CN"/>
              </w:rPr>
              <w:t>n.d</w:t>
            </w:r>
            <w:r w:rsidRPr="00663AED">
              <w:rPr>
                <w:rFonts w:eastAsia="SimSun"/>
                <w:szCs w:val="20"/>
                <w:lang w:val="en-GB" w:eastAsia="zh-CN"/>
              </w:rPr>
              <w:fldChar w:fldCharType="end"/>
            </w:r>
          </w:p>
        </w:tc>
        <w:tc>
          <w:tcPr>
            <w:tcW w:w="794" w:type="dxa"/>
          </w:tcPr>
          <w:p w14:paraId="096510C4"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c>
          <w:tcPr>
            <w:tcW w:w="794" w:type="dxa"/>
          </w:tcPr>
          <w:p w14:paraId="0540D6FE"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c>
          <w:tcPr>
            <w:tcW w:w="794" w:type="dxa"/>
          </w:tcPr>
          <w:p w14:paraId="2384930F"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r>
      <w:tr w:rsidR="00377716" w:rsidRPr="00663AED" w14:paraId="7D23DC6A" w14:textId="77777777" w:rsidTr="00377716">
        <w:tc>
          <w:tcPr>
            <w:tcW w:w="3969" w:type="dxa"/>
          </w:tcPr>
          <w:p w14:paraId="1C72B95F"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A280C" w:rsidRPr="00BA280C">
              <w:rPr>
                <w:rFonts w:eastAsia="SimSun"/>
                <w:noProof/>
                <w:szCs w:val="20"/>
                <w:lang w:val="en-GB" w:eastAsia="zh-CN"/>
              </w:rPr>
              <w:t>Glycols</w:t>
            </w:r>
            <w:r w:rsidRPr="00663AED">
              <w:rPr>
                <w:rFonts w:eastAsia="SimSun"/>
                <w:szCs w:val="20"/>
                <w:lang w:val="en-GB" w:eastAsia="zh-CN"/>
              </w:rPr>
              <w:fldChar w:fldCharType="end"/>
            </w:r>
          </w:p>
        </w:tc>
        <w:tc>
          <w:tcPr>
            <w:tcW w:w="1417" w:type="dxa"/>
          </w:tcPr>
          <w:p w14:paraId="783E2330"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F5171">
              <w:rPr>
                <w:rFonts w:eastAsia="SimSun"/>
                <w:noProof/>
                <w:szCs w:val="20"/>
                <w:lang w:val="en-GB" w:eastAsia="zh-CN"/>
              </w:rPr>
              <w:t>various</w:t>
            </w:r>
            <w:r w:rsidRPr="00663AED">
              <w:rPr>
                <w:rFonts w:eastAsia="SimSun"/>
                <w:szCs w:val="20"/>
                <w:lang w:val="en-GB" w:eastAsia="zh-CN"/>
              </w:rPr>
              <w:fldChar w:fldCharType="end"/>
            </w:r>
          </w:p>
        </w:tc>
        <w:tc>
          <w:tcPr>
            <w:tcW w:w="869" w:type="dxa"/>
          </w:tcPr>
          <w:p w14:paraId="02D8D2B1"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5317734B"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F5171" w:rsidRPr="00CF5171">
              <w:rPr>
                <w:rFonts w:eastAsia="SimSun"/>
                <w:noProof/>
                <w:szCs w:val="20"/>
                <w:lang w:val="en-GB" w:eastAsia="zh-CN"/>
              </w:rPr>
              <w:t>n.d</w:t>
            </w:r>
            <w:r w:rsidRPr="00663AED">
              <w:rPr>
                <w:rFonts w:eastAsia="SimSun"/>
                <w:szCs w:val="20"/>
                <w:lang w:val="en-GB" w:eastAsia="zh-CN"/>
              </w:rPr>
              <w:fldChar w:fldCharType="end"/>
            </w:r>
          </w:p>
        </w:tc>
        <w:tc>
          <w:tcPr>
            <w:tcW w:w="794" w:type="dxa"/>
          </w:tcPr>
          <w:p w14:paraId="45AED76B"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c>
          <w:tcPr>
            <w:tcW w:w="794" w:type="dxa"/>
          </w:tcPr>
          <w:p w14:paraId="5F8B062D"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c>
          <w:tcPr>
            <w:tcW w:w="794" w:type="dxa"/>
          </w:tcPr>
          <w:p w14:paraId="7378D22C"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r>
      <w:tr w:rsidR="00377716" w:rsidRPr="00663AED" w14:paraId="1867802F" w14:textId="77777777" w:rsidTr="00377716">
        <w:tc>
          <w:tcPr>
            <w:tcW w:w="3969" w:type="dxa"/>
          </w:tcPr>
          <w:p w14:paraId="63CBC737"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E6493">
              <w:rPr>
                <w:rFonts w:eastAsia="SimSun"/>
                <w:szCs w:val="20"/>
                <w:lang w:val="en-GB" w:eastAsia="zh-CN"/>
              </w:rPr>
              <w:t>Biocides</w:t>
            </w:r>
            <w:r w:rsidRPr="00663AED">
              <w:rPr>
                <w:rFonts w:eastAsia="SimSun"/>
                <w:szCs w:val="20"/>
                <w:lang w:val="en-GB" w:eastAsia="zh-CN"/>
              </w:rPr>
              <w:fldChar w:fldCharType="end"/>
            </w:r>
          </w:p>
        </w:tc>
        <w:tc>
          <w:tcPr>
            <w:tcW w:w="1417" w:type="dxa"/>
          </w:tcPr>
          <w:p w14:paraId="1BA67ACD"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E6493">
              <w:rPr>
                <w:rFonts w:eastAsia="SimSun"/>
                <w:noProof/>
                <w:szCs w:val="20"/>
                <w:lang w:val="en-GB" w:eastAsia="zh-CN"/>
              </w:rPr>
              <w:t>various</w:t>
            </w:r>
            <w:r w:rsidRPr="00663AED">
              <w:rPr>
                <w:rFonts w:eastAsia="SimSun"/>
                <w:szCs w:val="20"/>
                <w:lang w:val="en-GB" w:eastAsia="zh-CN"/>
              </w:rPr>
              <w:fldChar w:fldCharType="end"/>
            </w:r>
          </w:p>
        </w:tc>
        <w:tc>
          <w:tcPr>
            <w:tcW w:w="869" w:type="dxa"/>
          </w:tcPr>
          <w:p w14:paraId="5CC1BA93"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0F1F8AC6"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23196">
              <w:rPr>
                <w:rFonts w:eastAsia="SimSun"/>
                <w:noProof/>
                <w:szCs w:val="20"/>
                <w:lang w:val="en-GB" w:eastAsia="zh-CN"/>
              </w:rPr>
              <w:t>n.d</w:t>
            </w:r>
            <w:r w:rsidRPr="00663AED">
              <w:rPr>
                <w:rFonts w:eastAsia="SimSun"/>
                <w:szCs w:val="20"/>
                <w:lang w:val="en-GB" w:eastAsia="zh-CN"/>
              </w:rPr>
              <w:fldChar w:fldCharType="end"/>
            </w:r>
          </w:p>
        </w:tc>
        <w:tc>
          <w:tcPr>
            <w:tcW w:w="794" w:type="dxa"/>
          </w:tcPr>
          <w:p w14:paraId="481B7A96"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c>
          <w:tcPr>
            <w:tcW w:w="794" w:type="dxa"/>
          </w:tcPr>
          <w:p w14:paraId="613AB038"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c>
          <w:tcPr>
            <w:tcW w:w="794" w:type="dxa"/>
          </w:tcPr>
          <w:p w14:paraId="23874B7B"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r>
      <w:tr w:rsidR="00377716" w:rsidRPr="00663AED" w14:paraId="0F549A08" w14:textId="77777777" w:rsidTr="00377716">
        <w:tc>
          <w:tcPr>
            <w:tcW w:w="3969" w:type="dxa"/>
          </w:tcPr>
          <w:p w14:paraId="55AD3E06"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14:paraId="723159CC"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14:paraId="6A4EDD58"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6E8E6B15"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14:paraId="68AEF6F8"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c>
          <w:tcPr>
            <w:tcW w:w="794" w:type="dxa"/>
          </w:tcPr>
          <w:p w14:paraId="1B456921"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c>
          <w:tcPr>
            <w:tcW w:w="794" w:type="dxa"/>
          </w:tcPr>
          <w:p w14:paraId="50DED314"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r>
      <w:tr w:rsidR="00377716" w:rsidRPr="00663AED" w14:paraId="1D8403A9" w14:textId="77777777" w:rsidTr="00377716">
        <w:tc>
          <w:tcPr>
            <w:tcW w:w="3969" w:type="dxa"/>
          </w:tcPr>
          <w:p w14:paraId="3BA5F0BC"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14:paraId="68112F3E"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14:paraId="764E3A48"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321ED76A"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14:paraId="643ACFB4"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c>
          <w:tcPr>
            <w:tcW w:w="794" w:type="dxa"/>
          </w:tcPr>
          <w:p w14:paraId="3F3F1032"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c>
          <w:tcPr>
            <w:tcW w:w="794" w:type="dxa"/>
          </w:tcPr>
          <w:p w14:paraId="715D25E7"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1E0B19">
              <w:rPr>
                <w:rFonts w:eastAsia="SimSun"/>
                <w:i/>
                <w:szCs w:val="20"/>
                <w:lang w:val="en-GB"/>
              </w:rPr>
            </w:r>
            <w:r w:rsidR="001E0B19">
              <w:rPr>
                <w:rFonts w:eastAsia="SimSun"/>
                <w:i/>
                <w:szCs w:val="20"/>
                <w:lang w:val="en-GB"/>
              </w:rPr>
              <w:fldChar w:fldCharType="separate"/>
            </w:r>
            <w:r w:rsidRPr="00663AED">
              <w:rPr>
                <w:rFonts w:eastAsia="SimSun"/>
                <w:i/>
                <w:szCs w:val="20"/>
                <w:lang w:val="en-GB"/>
              </w:rPr>
              <w:fldChar w:fldCharType="end"/>
            </w:r>
          </w:p>
        </w:tc>
      </w:tr>
    </w:tbl>
    <w:p w14:paraId="6C8D1DDE" w14:textId="77777777" w:rsidR="00377716" w:rsidRDefault="00377716" w:rsidP="00377716">
      <w:pPr>
        <w:spacing w:line="276" w:lineRule="auto"/>
        <w:rPr>
          <w:lang w:val="en-GB"/>
        </w:rPr>
      </w:pPr>
      <w:r>
        <w:rPr>
          <w:lang w:val="en-GB"/>
        </w:rPr>
        <w:t>Table 3.1</w:t>
      </w:r>
    </w:p>
    <w:p w14:paraId="7CBFC5AE" w14:textId="77777777" w:rsidR="00377716" w:rsidRDefault="00377716" w:rsidP="00377716">
      <w:pPr>
        <w:spacing w:line="276" w:lineRule="auto"/>
        <w:rPr>
          <w:lang w:val="en-GB"/>
        </w:rPr>
      </w:pPr>
    </w:p>
    <w:p w14:paraId="640FA41D" w14:textId="77777777"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14:paraId="4717C8C6" w14:textId="77777777" w:rsidR="00377716" w:rsidRDefault="00377716" w:rsidP="00377716">
      <w:pPr>
        <w:spacing w:line="276" w:lineRule="auto"/>
        <w:rPr>
          <w:lang w:val="en-GB"/>
        </w:rPr>
      </w:pPr>
    </w:p>
    <w:p w14:paraId="767E1E68" w14:textId="77777777" w:rsidR="00377716" w:rsidRDefault="00377716" w:rsidP="00377716">
      <w:pPr>
        <w:spacing w:line="276" w:lineRule="auto"/>
        <w:rPr>
          <w:lang w:val="en-GB"/>
        </w:rPr>
      </w:pPr>
      <w:r>
        <w:rPr>
          <w:lang w:val="en-GB"/>
        </w:rPr>
        <w:t>Comments:</w:t>
      </w:r>
    </w:p>
    <w:p w14:paraId="5F616AC0" w14:textId="77777777"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14:paraId="3749220A" w14:textId="77777777" w:rsidR="00377716" w:rsidRDefault="00377716" w:rsidP="00377716">
      <w:pPr>
        <w:spacing w:line="276" w:lineRule="auto"/>
        <w:rPr>
          <w:lang w:val="en-GB"/>
        </w:rPr>
      </w:pPr>
    </w:p>
    <w:p w14:paraId="0BABAEC1" w14:textId="77777777" w:rsidR="00377716" w:rsidRDefault="00377716" w:rsidP="00377716">
      <w:pPr>
        <w:spacing w:line="276" w:lineRule="auto"/>
        <w:rPr>
          <w:lang w:val="en-GB"/>
        </w:rPr>
      </w:pPr>
    </w:p>
    <w:p w14:paraId="545BE2C7" w14:textId="77777777"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14:paraId="6417BCC4" w14:textId="77777777" w:rsidR="00377716" w:rsidRDefault="00377716" w:rsidP="00377716">
      <w:pPr>
        <w:tabs>
          <w:tab w:val="left" w:pos="3351"/>
        </w:tabs>
        <w:spacing w:line="276" w:lineRule="auto"/>
        <w:ind w:left="284" w:hanging="284"/>
        <w:jc w:val="left"/>
        <w:rPr>
          <w:i/>
          <w:szCs w:val="20"/>
          <w:lang w:val="en-GB" w:eastAsia="zh-CN"/>
        </w:rPr>
      </w:pPr>
    </w:p>
    <w:p w14:paraId="7DB18830" w14:textId="77777777" w:rsidR="00377716" w:rsidRDefault="00377716" w:rsidP="00B7085F">
      <w:pPr>
        <w:tabs>
          <w:tab w:val="left" w:pos="3351"/>
        </w:tabs>
        <w:spacing w:line="276" w:lineRule="auto"/>
        <w:jc w:val="left"/>
        <w:rPr>
          <w:i/>
          <w:szCs w:val="20"/>
          <w:lang w:val="en-GB" w:eastAsia="zh-CN"/>
        </w:rPr>
      </w:pPr>
    </w:p>
    <w:p w14:paraId="1EC2833D" w14:textId="77777777"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14:paraId="700CAF2C" w14:textId="77777777" w:rsidTr="009B6BC9">
        <w:trPr>
          <w:cantSplit/>
        </w:trPr>
        <w:tc>
          <w:tcPr>
            <w:tcW w:w="3969" w:type="dxa"/>
            <w:shd w:val="clear" w:color="auto" w:fill="auto"/>
          </w:tcPr>
          <w:p w14:paraId="273180EC" w14:textId="77777777" w:rsidR="009B6BC9" w:rsidRPr="000918FB" w:rsidRDefault="001C44CA" w:rsidP="007D37CB">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D37CB" w:rsidRPr="007D37CB">
              <w:rPr>
                <w:noProof/>
                <w:szCs w:val="20"/>
                <w:lang w:val="en-GB" w:eastAsia="zh-CN"/>
              </w:rPr>
              <w:t>Ho chi minh city,</w:t>
            </w:r>
            <w:r w:rsidR="00765305">
              <w:rPr>
                <w:noProof/>
                <w:szCs w:val="20"/>
                <w:lang w:val="en-GB" w:eastAsia="zh-CN"/>
              </w:rPr>
              <w:t xml:space="preserve"> May </w:t>
            </w:r>
            <w:r w:rsidR="00D2338C">
              <w:rPr>
                <w:noProof/>
                <w:szCs w:val="20"/>
                <w:lang w:val="en-GB" w:eastAsia="zh-CN"/>
              </w:rPr>
              <w:t>21</w:t>
            </w:r>
            <w:r w:rsidR="007D37CB" w:rsidRPr="007D37CB">
              <w:rPr>
                <w:noProof/>
                <w:szCs w:val="20"/>
                <w:lang w:val="en-GB" w:eastAsia="zh-CN"/>
              </w:rPr>
              <w:t>, 20</w:t>
            </w:r>
            <w:r w:rsidR="007D37CB">
              <w:rPr>
                <w:noProof/>
                <w:szCs w:val="20"/>
                <w:lang w:val="en-GB" w:eastAsia="zh-CN"/>
              </w:rPr>
              <w:t>2</w:t>
            </w:r>
            <w:r w:rsidR="00765305">
              <w:rPr>
                <w:noProof/>
                <w:szCs w:val="20"/>
                <w:lang w:val="en-GB" w:eastAsia="zh-CN"/>
              </w:rPr>
              <w:t>2</w:t>
            </w:r>
            <w:r w:rsidRPr="00D44C43">
              <w:rPr>
                <w:szCs w:val="20"/>
                <w:lang w:val="en-GB" w:eastAsia="zh-CN"/>
              </w:rPr>
              <w:fldChar w:fldCharType="end"/>
            </w:r>
          </w:p>
        </w:tc>
        <w:tc>
          <w:tcPr>
            <w:tcW w:w="6236" w:type="dxa"/>
            <w:shd w:val="clear" w:color="auto" w:fill="auto"/>
          </w:tcPr>
          <w:p w14:paraId="312B9555" w14:textId="77777777" w:rsidR="009B6BC9" w:rsidRDefault="009B6BC9" w:rsidP="009B6BC9">
            <w:pPr>
              <w:tabs>
                <w:tab w:val="left" w:pos="3351"/>
              </w:tabs>
              <w:spacing w:line="276" w:lineRule="auto"/>
              <w:jc w:val="left"/>
              <w:rPr>
                <w:i/>
                <w:szCs w:val="20"/>
                <w:lang w:val="en-GB" w:eastAsia="zh-CN"/>
              </w:rPr>
            </w:pPr>
          </w:p>
        </w:tc>
      </w:tr>
      <w:tr w:rsidR="009B6BC9" w:rsidRPr="008E0898" w14:paraId="49935F04" w14:textId="77777777" w:rsidTr="009B6BC9">
        <w:trPr>
          <w:cantSplit/>
        </w:trPr>
        <w:tc>
          <w:tcPr>
            <w:tcW w:w="3969" w:type="dxa"/>
            <w:shd w:val="clear" w:color="auto" w:fill="auto"/>
          </w:tcPr>
          <w:p w14:paraId="31A92E43" w14:textId="77777777"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14:anchorId="2F4BE74C" wp14:editId="0DF521A2">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6743ED"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14:anchorId="10180139" wp14:editId="03F3921F">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D7B96"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14:paraId="42607CCF" w14:textId="77777777"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14:paraId="0AA0DB15" w14:textId="77777777"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65305">
              <w:rPr>
                <w:szCs w:val="20"/>
                <w:lang w:val="en-GB" w:eastAsia="zh-CN"/>
              </w:rPr>
              <w:t>ĐINH VĂN HIỀN/ TECHNICAL DEPARTMENT</w:t>
            </w:r>
            <w:r w:rsidR="007D37CB" w:rsidRPr="007D37CB">
              <w:rPr>
                <w:noProof/>
                <w:szCs w:val="20"/>
                <w:lang w:val="en-GB" w:eastAsia="zh-CN"/>
              </w:rPr>
              <w:t xml:space="preserve">   </w:t>
            </w:r>
            <w:r w:rsidR="007D37CB">
              <w:rPr>
                <w:noProof/>
                <w:szCs w:val="20"/>
                <w:lang w:val="en-GB" w:eastAsia="zh-CN"/>
              </w:rPr>
              <w:t xml:space="preserve"> </w:t>
            </w:r>
            <w:r w:rsidRPr="00D44C43">
              <w:rPr>
                <w:szCs w:val="20"/>
                <w:lang w:val="en-GB" w:eastAsia="zh-CN"/>
              </w:rPr>
              <w:fldChar w:fldCharType="end"/>
            </w:r>
          </w:p>
          <w:p w14:paraId="58016BDA" w14:textId="77777777"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14:paraId="35B0E79B" w14:textId="77777777" w:rsidR="009B6BC9" w:rsidRDefault="009B6BC9" w:rsidP="00B7085F">
      <w:pPr>
        <w:tabs>
          <w:tab w:val="left" w:pos="3351"/>
        </w:tabs>
        <w:spacing w:line="276" w:lineRule="auto"/>
        <w:jc w:val="left"/>
        <w:rPr>
          <w:i/>
          <w:szCs w:val="20"/>
          <w:lang w:val="en-GB" w:eastAsia="zh-CN"/>
        </w:rPr>
      </w:pPr>
    </w:p>
    <w:p w14:paraId="5EB20644" w14:textId="77777777"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04191" w14:textId="77777777" w:rsidR="004C1BB1" w:rsidRDefault="004C1BB1" w:rsidP="007C272E">
      <w:r>
        <w:separator/>
      </w:r>
    </w:p>
  </w:endnote>
  <w:endnote w:type="continuationSeparator" w:id="0">
    <w:p w14:paraId="53576377" w14:textId="77777777" w:rsidR="004C1BB1" w:rsidRDefault="004C1BB1" w:rsidP="007C272E">
      <w:r>
        <w:continuationSeparator/>
      </w:r>
    </w:p>
  </w:endnote>
  <w:endnote w:id="1">
    <w:p w14:paraId="4B6F1587" w14:textId="77777777" w:rsidR="001E0B19" w:rsidRPr="00B82D2D" w:rsidRDefault="001E0B19"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14:paraId="7F99AEE9" w14:textId="77777777" w:rsidR="001E0B19" w:rsidRPr="000918FB" w:rsidRDefault="001E0B19"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14:paraId="45D81CCD" w14:textId="77777777" w:rsidR="001E0B19" w:rsidRPr="000918FB" w:rsidRDefault="001E0B19"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14:paraId="0ED5BD91" w14:textId="77777777" w:rsidR="001E0B19" w:rsidRDefault="001E0B19">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14:paraId="38D61607" w14:textId="77777777" w:rsidR="001E0B19" w:rsidRPr="00A90FF8" w:rsidRDefault="001E0B19"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14:paraId="0817E6C9" w14:textId="77777777" w:rsidR="001E0B19" w:rsidRPr="00827F91" w:rsidRDefault="001E0B19">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D9DCA" w14:textId="77777777" w:rsidR="001E0B19" w:rsidRPr="00AB62D7" w:rsidRDefault="001E0B19"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14:paraId="371B400D" w14:textId="4D2CED4E" w:rsidR="001E0B19" w:rsidRPr="00FA631C" w:rsidRDefault="001E0B19"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Pr>
        <w:rFonts w:eastAsia="Times New Roman" w:cs="MyriadPro-Semibold"/>
        <w:noProof/>
        <w:color w:val="003374"/>
        <w:sz w:val="12"/>
        <w:szCs w:val="12"/>
        <w:lang w:val="en-US" w:eastAsia="de-CH"/>
      </w:rPr>
      <w:t>HUNTEX NE-107_PSF_2022.05.21.docx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val="en-US" w:eastAsia="de-CH"/>
      </w:rPr>
      <w:t>June 15, 2022</w:t>
    </w:r>
    <w:r>
      <w:rPr>
        <w:rFonts w:eastAsia="Times New Roman" w:cs="MyriadPro-Semibold"/>
        <w:color w:val="003374"/>
        <w:sz w:val="12"/>
        <w:szCs w:val="12"/>
        <w:lang w:val="en-US" w:eastAsia="de-CH"/>
      </w:rPr>
      <w:fldChar w:fldCharType="end"/>
    </w:r>
  </w:p>
  <w:p w14:paraId="2B74FB41" w14:textId="77777777" w:rsidR="001E0B19" w:rsidRPr="008E0898" w:rsidRDefault="001E0B19"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F2A07" w14:textId="77777777" w:rsidR="001E0B19" w:rsidRPr="00AB62D7" w:rsidRDefault="001E0B19"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14:paraId="538BF6EE" w14:textId="5FE1348A" w:rsidR="001E0B19" w:rsidRPr="00CA76A6" w:rsidRDefault="001E0B19"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Pr="00D036ED">
      <w:rPr>
        <w:rFonts w:eastAsia="Times New Roman" w:cs="MyriadPro-Semibold"/>
        <w:noProof/>
        <w:color w:val="003374"/>
        <w:sz w:val="12"/>
        <w:szCs w:val="12"/>
        <w:lang w:val="en-US" w:eastAsia="de-CH"/>
      </w:rPr>
      <w:t>HUNTEX</w:t>
    </w:r>
    <w:r>
      <w:rPr>
        <w:noProof/>
        <w:lang w:val="en-US"/>
      </w:rPr>
      <w:t xml:space="preserve"> NE-107_PSF_2022.05.21.docx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val="en-US" w:eastAsia="de-CH"/>
      </w:rPr>
      <w:t>June 15, 2022</w:t>
    </w:r>
    <w:r>
      <w:rPr>
        <w:rFonts w:eastAsia="Times New Roman" w:cs="MyriadPro-Semibold"/>
        <w:color w:val="003374"/>
        <w:sz w:val="12"/>
        <w:szCs w:val="12"/>
        <w:lang w:val="en-US" w:eastAsia="de-CH"/>
      </w:rPr>
      <w:fldChar w:fldCharType="end"/>
    </w:r>
  </w:p>
  <w:p w14:paraId="3B8CDEA1" w14:textId="77777777" w:rsidR="001E0B19" w:rsidRPr="00AB62D7" w:rsidRDefault="001E0B19"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87B78" w14:textId="77777777" w:rsidR="004C1BB1" w:rsidRDefault="004C1BB1" w:rsidP="007C272E">
      <w:r>
        <w:separator/>
      </w:r>
    </w:p>
  </w:footnote>
  <w:footnote w:type="continuationSeparator" w:id="0">
    <w:p w14:paraId="5DC40040" w14:textId="77777777" w:rsidR="004C1BB1" w:rsidRDefault="004C1BB1" w:rsidP="007C272E">
      <w:r>
        <w:continuationSeparator/>
      </w:r>
    </w:p>
  </w:footnote>
  <w:footnote w:id="1">
    <w:p w14:paraId="5FB3BB2A" w14:textId="77777777" w:rsidR="001E0B19" w:rsidRPr="00FD7AA8" w:rsidRDefault="001E0B19"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14:paraId="0D202ACE" w14:textId="77777777" w:rsidR="001E0B19" w:rsidRPr="00721E36" w:rsidRDefault="001E0B19"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14:paraId="2616CD92" w14:textId="77777777" w:rsidR="001E0B19" w:rsidRPr="00721E36" w:rsidRDefault="001E0B19"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1E0B19" w:rsidRPr="007378D5" w14:paraId="6716B195" w14:textId="77777777" w:rsidTr="0099690F">
      <w:trPr>
        <w:cantSplit/>
      </w:trPr>
      <w:tc>
        <w:tcPr>
          <w:tcW w:w="1829" w:type="dxa"/>
          <w:shd w:val="clear" w:color="auto" w:fill="E1EBF7"/>
        </w:tcPr>
        <w:p w14:paraId="50B38008" w14:textId="77777777" w:rsidR="001E0B19" w:rsidRPr="007378D5" w:rsidRDefault="001E0B19" w:rsidP="00414A86">
          <w:pPr>
            <w:pStyle w:val="KopfzeilePSF"/>
          </w:pPr>
          <w:r>
            <w:t xml:space="preserve">Product Screening Form: </w:t>
          </w:r>
        </w:p>
      </w:tc>
      <w:tc>
        <w:tcPr>
          <w:tcW w:w="8391" w:type="dxa"/>
          <w:shd w:val="clear" w:color="auto" w:fill="E1EBF7"/>
        </w:tcPr>
        <w:p w14:paraId="11438A20" w14:textId="7D72CF96" w:rsidR="001E0B19" w:rsidRPr="007378D5" w:rsidRDefault="001E0B19"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Pr>
              <w:szCs w:val="20"/>
              <w:lang w:eastAsia="zh-CN"/>
            </w:rPr>
            <w:t>HUNTEX NE-107</w:t>
          </w:r>
          <w:r>
            <w:rPr>
              <w:lang w:val="de-CH" w:eastAsia="zh-CN"/>
            </w:rPr>
            <w:fldChar w:fldCharType="end"/>
          </w:r>
        </w:p>
      </w:tc>
    </w:tr>
  </w:tbl>
  <w:p w14:paraId="6CA797AA" w14:textId="77777777" w:rsidR="001E0B19" w:rsidRDefault="001E0B19" w:rsidP="00CF6DEE">
    <w:pPr>
      <w:pStyle w:val="Header"/>
      <w:ind w:right="-108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2D32" w14:textId="77777777" w:rsidR="001E0B19" w:rsidRDefault="001E0B19" w:rsidP="00D44C59">
    <w:pPr>
      <w:pStyle w:val="Header"/>
    </w:pPr>
    <w:r>
      <w:rPr>
        <w:noProof/>
        <w:lang w:val="en-US" w:eastAsia="zh-CN"/>
      </w:rPr>
      <w:drawing>
        <wp:anchor distT="0" distB="0" distL="114300" distR="114300" simplePos="0" relativeHeight="251660288" behindDoc="0" locked="0" layoutInCell="1" allowOverlap="1" wp14:anchorId="53D4677D" wp14:editId="169312C2">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14:anchorId="234368FB" wp14:editId="6C1F2A1E">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84E816"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DCFB0" w14:textId="77777777" w:rsidR="001E0B19" w:rsidRDefault="001E0B19" w:rsidP="00D44C59">
    <w:pPr>
      <w:pStyle w:val="Header"/>
    </w:pPr>
    <w:r>
      <w:rPr>
        <w:noProof/>
        <w:lang w:val="en-US" w:eastAsia="zh-CN"/>
      </w:rPr>
      <mc:AlternateContent>
        <mc:Choice Requires="wps">
          <w:drawing>
            <wp:anchor distT="0" distB="0" distL="114300" distR="114300" simplePos="0" relativeHeight="251658240" behindDoc="1" locked="0" layoutInCell="1" allowOverlap="1" wp14:anchorId="029F9EF0" wp14:editId="40A10F2A">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5CDF7"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14:anchorId="7DCF9E04" wp14:editId="20EDF58B">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CD17B" w14:textId="77777777" w:rsidR="001E0B19" w:rsidRDefault="001E0B19" w:rsidP="00D44C59">
    <w:pPr>
      <w:pStyle w:val="Header"/>
    </w:pPr>
    <w:r>
      <w:rPr>
        <w:noProof/>
        <w:lang w:val="en-US" w:eastAsia="zh-CN"/>
      </w:rPr>
      <mc:AlternateContent>
        <mc:Choice Requires="wps">
          <w:drawing>
            <wp:anchor distT="0" distB="0" distL="114300" distR="114300" simplePos="0" relativeHeight="251656192" behindDoc="1" locked="0" layoutInCell="1" allowOverlap="1" wp14:anchorId="63F19329" wp14:editId="45A7788A">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7509A"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14:anchorId="44C82E82" wp14:editId="4EAD0C0A">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15:restartNumberingAfterBreak="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9E"/>
    <w:rsid w:val="00000DB2"/>
    <w:rsid w:val="00001CC9"/>
    <w:rsid w:val="0000335C"/>
    <w:rsid w:val="00010148"/>
    <w:rsid w:val="0003684F"/>
    <w:rsid w:val="00045974"/>
    <w:rsid w:val="00055F0F"/>
    <w:rsid w:val="000673D0"/>
    <w:rsid w:val="00072BC5"/>
    <w:rsid w:val="00075852"/>
    <w:rsid w:val="00076570"/>
    <w:rsid w:val="000777EE"/>
    <w:rsid w:val="000819F8"/>
    <w:rsid w:val="0008706C"/>
    <w:rsid w:val="000918FB"/>
    <w:rsid w:val="00091E64"/>
    <w:rsid w:val="0009382E"/>
    <w:rsid w:val="000A418D"/>
    <w:rsid w:val="000A4397"/>
    <w:rsid w:val="000B21BE"/>
    <w:rsid w:val="000B3434"/>
    <w:rsid w:val="000B60FF"/>
    <w:rsid w:val="000B786F"/>
    <w:rsid w:val="000C0CE8"/>
    <w:rsid w:val="000C2B37"/>
    <w:rsid w:val="000C69FC"/>
    <w:rsid w:val="000D4E65"/>
    <w:rsid w:val="000E01AD"/>
    <w:rsid w:val="000E37DB"/>
    <w:rsid w:val="00106BC5"/>
    <w:rsid w:val="00111295"/>
    <w:rsid w:val="00131297"/>
    <w:rsid w:val="001335D0"/>
    <w:rsid w:val="00134F19"/>
    <w:rsid w:val="00140870"/>
    <w:rsid w:val="00140F6A"/>
    <w:rsid w:val="001431EA"/>
    <w:rsid w:val="001440B8"/>
    <w:rsid w:val="0015657A"/>
    <w:rsid w:val="0016498D"/>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D5E00"/>
    <w:rsid w:val="001D6994"/>
    <w:rsid w:val="001E0B19"/>
    <w:rsid w:val="001E3A43"/>
    <w:rsid w:val="001F13EB"/>
    <w:rsid w:val="001F726D"/>
    <w:rsid w:val="00202071"/>
    <w:rsid w:val="00210FBF"/>
    <w:rsid w:val="002141ED"/>
    <w:rsid w:val="0023119E"/>
    <w:rsid w:val="00235899"/>
    <w:rsid w:val="002424D5"/>
    <w:rsid w:val="00250AD4"/>
    <w:rsid w:val="00250D97"/>
    <w:rsid w:val="0027331E"/>
    <w:rsid w:val="00293962"/>
    <w:rsid w:val="00295187"/>
    <w:rsid w:val="002A1E52"/>
    <w:rsid w:val="002B79D7"/>
    <w:rsid w:val="002C1903"/>
    <w:rsid w:val="002C74E4"/>
    <w:rsid w:val="002C76FB"/>
    <w:rsid w:val="002D27DE"/>
    <w:rsid w:val="002D3AD1"/>
    <w:rsid w:val="002E15D1"/>
    <w:rsid w:val="002E6AB8"/>
    <w:rsid w:val="002F5ED5"/>
    <w:rsid w:val="00300852"/>
    <w:rsid w:val="003053DE"/>
    <w:rsid w:val="00311A11"/>
    <w:rsid w:val="0031505A"/>
    <w:rsid w:val="00324CD5"/>
    <w:rsid w:val="003277BD"/>
    <w:rsid w:val="00331C12"/>
    <w:rsid w:val="00334D37"/>
    <w:rsid w:val="00347630"/>
    <w:rsid w:val="00363B23"/>
    <w:rsid w:val="00365FC3"/>
    <w:rsid w:val="003668B2"/>
    <w:rsid w:val="003701A0"/>
    <w:rsid w:val="0037760B"/>
    <w:rsid w:val="00377716"/>
    <w:rsid w:val="00382AAD"/>
    <w:rsid w:val="00384340"/>
    <w:rsid w:val="003A0D4D"/>
    <w:rsid w:val="003C2D01"/>
    <w:rsid w:val="003C440F"/>
    <w:rsid w:val="003D675A"/>
    <w:rsid w:val="003E300D"/>
    <w:rsid w:val="003F5DC3"/>
    <w:rsid w:val="003F6B37"/>
    <w:rsid w:val="00403C48"/>
    <w:rsid w:val="004069E5"/>
    <w:rsid w:val="004078DB"/>
    <w:rsid w:val="00410882"/>
    <w:rsid w:val="00414A86"/>
    <w:rsid w:val="004179F2"/>
    <w:rsid w:val="0042207C"/>
    <w:rsid w:val="00441836"/>
    <w:rsid w:val="00450FA3"/>
    <w:rsid w:val="00456A0E"/>
    <w:rsid w:val="00464953"/>
    <w:rsid w:val="00477C4B"/>
    <w:rsid w:val="00477E54"/>
    <w:rsid w:val="00480E51"/>
    <w:rsid w:val="004959ED"/>
    <w:rsid w:val="004B4637"/>
    <w:rsid w:val="004C1BB1"/>
    <w:rsid w:val="004C3D9A"/>
    <w:rsid w:val="004D2EC1"/>
    <w:rsid w:val="004E6DBF"/>
    <w:rsid w:val="004E796E"/>
    <w:rsid w:val="004F2757"/>
    <w:rsid w:val="004F2A05"/>
    <w:rsid w:val="004F3E66"/>
    <w:rsid w:val="004F5D63"/>
    <w:rsid w:val="00500C6F"/>
    <w:rsid w:val="00526A91"/>
    <w:rsid w:val="005310EE"/>
    <w:rsid w:val="0054120E"/>
    <w:rsid w:val="00547068"/>
    <w:rsid w:val="0055243E"/>
    <w:rsid w:val="00553218"/>
    <w:rsid w:val="00567C83"/>
    <w:rsid w:val="00572585"/>
    <w:rsid w:val="00575103"/>
    <w:rsid w:val="005909DA"/>
    <w:rsid w:val="00593AA4"/>
    <w:rsid w:val="00595899"/>
    <w:rsid w:val="005A0442"/>
    <w:rsid w:val="005A0BF4"/>
    <w:rsid w:val="005A5AC0"/>
    <w:rsid w:val="005A6133"/>
    <w:rsid w:val="005A761C"/>
    <w:rsid w:val="005C2119"/>
    <w:rsid w:val="005C35D0"/>
    <w:rsid w:val="005E1AAF"/>
    <w:rsid w:val="005E2A67"/>
    <w:rsid w:val="005E4BC9"/>
    <w:rsid w:val="005E5022"/>
    <w:rsid w:val="005F3F34"/>
    <w:rsid w:val="005F4D34"/>
    <w:rsid w:val="00604447"/>
    <w:rsid w:val="006123AD"/>
    <w:rsid w:val="00612528"/>
    <w:rsid w:val="006209E7"/>
    <w:rsid w:val="00625914"/>
    <w:rsid w:val="00636C4E"/>
    <w:rsid w:val="00647866"/>
    <w:rsid w:val="0065295E"/>
    <w:rsid w:val="006531A2"/>
    <w:rsid w:val="006540E1"/>
    <w:rsid w:val="006547EC"/>
    <w:rsid w:val="00655319"/>
    <w:rsid w:val="006574C7"/>
    <w:rsid w:val="00663149"/>
    <w:rsid w:val="00663AED"/>
    <w:rsid w:val="006727D7"/>
    <w:rsid w:val="00673F62"/>
    <w:rsid w:val="00673FF8"/>
    <w:rsid w:val="0069272B"/>
    <w:rsid w:val="00696A68"/>
    <w:rsid w:val="006A606C"/>
    <w:rsid w:val="006A6EB9"/>
    <w:rsid w:val="006B3B0E"/>
    <w:rsid w:val="006D0007"/>
    <w:rsid w:val="006D13B0"/>
    <w:rsid w:val="006D1CF5"/>
    <w:rsid w:val="006D5F83"/>
    <w:rsid w:val="006D6D94"/>
    <w:rsid w:val="0071711F"/>
    <w:rsid w:val="00721E36"/>
    <w:rsid w:val="00726E65"/>
    <w:rsid w:val="00730759"/>
    <w:rsid w:val="00732084"/>
    <w:rsid w:val="007354D3"/>
    <w:rsid w:val="00741EA4"/>
    <w:rsid w:val="0074356C"/>
    <w:rsid w:val="00747CE0"/>
    <w:rsid w:val="00753900"/>
    <w:rsid w:val="00765305"/>
    <w:rsid w:val="00775CFF"/>
    <w:rsid w:val="00784357"/>
    <w:rsid w:val="00785622"/>
    <w:rsid w:val="00791378"/>
    <w:rsid w:val="007969DC"/>
    <w:rsid w:val="007971EC"/>
    <w:rsid w:val="007C272E"/>
    <w:rsid w:val="007C413A"/>
    <w:rsid w:val="007C592D"/>
    <w:rsid w:val="007D37CB"/>
    <w:rsid w:val="007D7CA2"/>
    <w:rsid w:val="007D7CAF"/>
    <w:rsid w:val="007E671E"/>
    <w:rsid w:val="007F368C"/>
    <w:rsid w:val="00810DD3"/>
    <w:rsid w:val="00810ED7"/>
    <w:rsid w:val="00811183"/>
    <w:rsid w:val="00811760"/>
    <w:rsid w:val="008136C1"/>
    <w:rsid w:val="00815908"/>
    <w:rsid w:val="00820789"/>
    <w:rsid w:val="00827F91"/>
    <w:rsid w:val="008441F4"/>
    <w:rsid w:val="0086155F"/>
    <w:rsid w:val="008757A2"/>
    <w:rsid w:val="00877035"/>
    <w:rsid w:val="0088282C"/>
    <w:rsid w:val="0088648E"/>
    <w:rsid w:val="008A2AFC"/>
    <w:rsid w:val="008A7F13"/>
    <w:rsid w:val="008D21D7"/>
    <w:rsid w:val="008D2827"/>
    <w:rsid w:val="008E0898"/>
    <w:rsid w:val="008F0B36"/>
    <w:rsid w:val="008F6E11"/>
    <w:rsid w:val="008F756C"/>
    <w:rsid w:val="00901412"/>
    <w:rsid w:val="0092151A"/>
    <w:rsid w:val="00933F27"/>
    <w:rsid w:val="009459D2"/>
    <w:rsid w:val="00955998"/>
    <w:rsid w:val="0096277B"/>
    <w:rsid w:val="00964810"/>
    <w:rsid w:val="009677D4"/>
    <w:rsid w:val="009760B5"/>
    <w:rsid w:val="00985EB6"/>
    <w:rsid w:val="00995871"/>
    <w:rsid w:val="009963D2"/>
    <w:rsid w:val="0099690F"/>
    <w:rsid w:val="009A228C"/>
    <w:rsid w:val="009B6BC9"/>
    <w:rsid w:val="009C1E23"/>
    <w:rsid w:val="009C6288"/>
    <w:rsid w:val="009C75B5"/>
    <w:rsid w:val="009D216D"/>
    <w:rsid w:val="009D6BA5"/>
    <w:rsid w:val="009F077D"/>
    <w:rsid w:val="009F1A37"/>
    <w:rsid w:val="009F359B"/>
    <w:rsid w:val="00A032F9"/>
    <w:rsid w:val="00A04434"/>
    <w:rsid w:val="00A1217A"/>
    <w:rsid w:val="00A16C80"/>
    <w:rsid w:val="00A21DDB"/>
    <w:rsid w:val="00A23196"/>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AD9"/>
    <w:rsid w:val="00AC5614"/>
    <w:rsid w:val="00AD0752"/>
    <w:rsid w:val="00AE1EA2"/>
    <w:rsid w:val="00AE2AC4"/>
    <w:rsid w:val="00AE34CD"/>
    <w:rsid w:val="00AF0082"/>
    <w:rsid w:val="00AF7EFD"/>
    <w:rsid w:val="00B032B6"/>
    <w:rsid w:val="00B2282C"/>
    <w:rsid w:val="00B27A4A"/>
    <w:rsid w:val="00B4222B"/>
    <w:rsid w:val="00B4229C"/>
    <w:rsid w:val="00B43C72"/>
    <w:rsid w:val="00B44634"/>
    <w:rsid w:val="00B543F4"/>
    <w:rsid w:val="00B64E06"/>
    <w:rsid w:val="00B7085F"/>
    <w:rsid w:val="00B70A7C"/>
    <w:rsid w:val="00B77491"/>
    <w:rsid w:val="00B8197A"/>
    <w:rsid w:val="00B82D2D"/>
    <w:rsid w:val="00B86428"/>
    <w:rsid w:val="00B87B72"/>
    <w:rsid w:val="00B91D08"/>
    <w:rsid w:val="00B9351C"/>
    <w:rsid w:val="00B94449"/>
    <w:rsid w:val="00B94A96"/>
    <w:rsid w:val="00BA1AB0"/>
    <w:rsid w:val="00BA2609"/>
    <w:rsid w:val="00BA280C"/>
    <w:rsid w:val="00BC122B"/>
    <w:rsid w:val="00BC2022"/>
    <w:rsid w:val="00BD2B03"/>
    <w:rsid w:val="00BD312D"/>
    <w:rsid w:val="00BD4604"/>
    <w:rsid w:val="00BE0D46"/>
    <w:rsid w:val="00BF2970"/>
    <w:rsid w:val="00BF401F"/>
    <w:rsid w:val="00BF7D60"/>
    <w:rsid w:val="00C07700"/>
    <w:rsid w:val="00C433C8"/>
    <w:rsid w:val="00C45B77"/>
    <w:rsid w:val="00C52E28"/>
    <w:rsid w:val="00C571B4"/>
    <w:rsid w:val="00C66F15"/>
    <w:rsid w:val="00C7307D"/>
    <w:rsid w:val="00C841FF"/>
    <w:rsid w:val="00C91599"/>
    <w:rsid w:val="00C92370"/>
    <w:rsid w:val="00CA125E"/>
    <w:rsid w:val="00CA72E6"/>
    <w:rsid w:val="00CA76A6"/>
    <w:rsid w:val="00CC59F5"/>
    <w:rsid w:val="00CE0BD2"/>
    <w:rsid w:val="00CE3AD8"/>
    <w:rsid w:val="00CE5B03"/>
    <w:rsid w:val="00CF5171"/>
    <w:rsid w:val="00CF6DEE"/>
    <w:rsid w:val="00D036ED"/>
    <w:rsid w:val="00D06D2D"/>
    <w:rsid w:val="00D14D25"/>
    <w:rsid w:val="00D2338C"/>
    <w:rsid w:val="00D23C36"/>
    <w:rsid w:val="00D32C03"/>
    <w:rsid w:val="00D3392E"/>
    <w:rsid w:val="00D36270"/>
    <w:rsid w:val="00D44C43"/>
    <w:rsid w:val="00D44C59"/>
    <w:rsid w:val="00D466EE"/>
    <w:rsid w:val="00D76B8C"/>
    <w:rsid w:val="00DA1EB2"/>
    <w:rsid w:val="00DB1A4A"/>
    <w:rsid w:val="00DC0B21"/>
    <w:rsid w:val="00DC484A"/>
    <w:rsid w:val="00DC6899"/>
    <w:rsid w:val="00DD06D3"/>
    <w:rsid w:val="00DD2E19"/>
    <w:rsid w:val="00DD4766"/>
    <w:rsid w:val="00DE6595"/>
    <w:rsid w:val="00DE738E"/>
    <w:rsid w:val="00DF0A2F"/>
    <w:rsid w:val="00E13C6D"/>
    <w:rsid w:val="00E17DA4"/>
    <w:rsid w:val="00E310AF"/>
    <w:rsid w:val="00E403DA"/>
    <w:rsid w:val="00E42305"/>
    <w:rsid w:val="00E46BF8"/>
    <w:rsid w:val="00E56364"/>
    <w:rsid w:val="00E63980"/>
    <w:rsid w:val="00E66416"/>
    <w:rsid w:val="00E67BC0"/>
    <w:rsid w:val="00E70A4E"/>
    <w:rsid w:val="00E71B59"/>
    <w:rsid w:val="00E74836"/>
    <w:rsid w:val="00E7661D"/>
    <w:rsid w:val="00E821FB"/>
    <w:rsid w:val="00E859EC"/>
    <w:rsid w:val="00E94AFD"/>
    <w:rsid w:val="00EC5414"/>
    <w:rsid w:val="00EE3FC7"/>
    <w:rsid w:val="00EE6394"/>
    <w:rsid w:val="00EF4130"/>
    <w:rsid w:val="00EF72A9"/>
    <w:rsid w:val="00F00480"/>
    <w:rsid w:val="00F02044"/>
    <w:rsid w:val="00F04058"/>
    <w:rsid w:val="00F177B7"/>
    <w:rsid w:val="00F3765D"/>
    <w:rsid w:val="00F471AC"/>
    <w:rsid w:val="00F5683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B7FA4"/>
    <w:rsid w:val="00FC3CAE"/>
    <w:rsid w:val="00FD7AA8"/>
    <w:rsid w:val="00FE5C46"/>
    <w:rsid w:val="00FE6493"/>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614800"/>
  <w15:docId w15:val="{DE113A30-D592-43F0-951E-A9D1E34E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luesign.com/industry/infocenter/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bluesign.com/fileadmin/downloads/Documents/bluesign-Groups.pdf" TargetMode="Externa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B4920-5B71-47A3-AF7C-8227B5702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20</TotalTime>
  <Pages>6</Pages>
  <Words>1569</Words>
  <Characters>8944</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10493</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Administrator</cp:lastModifiedBy>
  <cp:revision>10</cp:revision>
  <cp:lastPrinted>2022-06-15T07:44:00Z</cp:lastPrinted>
  <dcterms:created xsi:type="dcterms:W3CDTF">2022-05-06T09:03:00Z</dcterms:created>
  <dcterms:modified xsi:type="dcterms:W3CDTF">2022-07-23T08:46:00Z</dcterms:modified>
</cp:coreProperties>
</file>