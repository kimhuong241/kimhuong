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02865" w14:textId="77777777"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14:paraId="58DA582C" w14:textId="77777777" w:rsidR="00FA7E39" w:rsidRPr="00D44C43" w:rsidRDefault="00FA7E39" w:rsidP="007971EC">
      <w:pPr>
        <w:spacing w:line="276" w:lineRule="auto"/>
        <w:rPr>
          <w:lang w:val="en-GB"/>
        </w:rPr>
      </w:pPr>
    </w:p>
    <w:p w14:paraId="4B7573A3" w14:textId="77777777"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14:paraId="73E22461" w14:textId="77777777"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14:paraId="459A9A38" w14:textId="77777777" w:rsidR="00197F47" w:rsidRDefault="00197F47" w:rsidP="00197F47">
      <w:pPr>
        <w:spacing w:line="276" w:lineRule="auto"/>
        <w:rPr>
          <w:lang w:val="en-GB"/>
        </w:rPr>
      </w:pPr>
    </w:p>
    <w:p w14:paraId="571B2F48" w14:textId="77777777"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14:paraId="48F1CE4C" w14:textId="77777777" w:rsidR="007E671E" w:rsidRDefault="007E671E" w:rsidP="00D3392E">
      <w:pPr>
        <w:spacing w:line="276" w:lineRule="auto"/>
        <w:rPr>
          <w:lang w:val="en-GB"/>
        </w:rPr>
      </w:pPr>
    </w:p>
    <w:p w14:paraId="7F841E16" w14:textId="77777777"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14:paraId="0A832217" w14:textId="77777777" w:rsidR="00E71B59" w:rsidRDefault="00E71B59" w:rsidP="00A66A6E">
      <w:pPr>
        <w:spacing w:line="276" w:lineRule="auto"/>
        <w:rPr>
          <w:lang w:val="en-GB"/>
        </w:rPr>
      </w:pPr>
    </w:p>
    <w:p w14:paraId="63BF75A4" w14:textId="77777777" w:rsidR="00A66A6E" w:rsidRPr="006D1CF5" w:rsidRDefault="00A66A6E" w:rsidP="00A66A6E">
      <w:pPr>
        <w:spacing w:line="276" w:lineRule="auto"/>
        <w:rPr>
          <w:lang w:val="en-GB"/>
        </w:rPr>
      </w:pPr>
      <w:r w:rsidRPr="006D1CF5">
        <w:rPr>
          <w:lang w:val="en-GB"/>
        </w:rPr>
        <w:t>Please name the files as follows:</w:t>
      </w:r>
    </w:p>
    <w:p w14:paraId="4310F1A4" w14:textId="77777777" w:rsidR="00A66A6E" w:rsidRPr="006D1CF5" w:rsidRDefault="00A66A6E" w:rsidP="00A66A6E">
      <w:pPr>
        <w:spacing w:line="276" w:lineRule="auto"/>
        <w:rPr>
          <w:lang w:val="en-GB"/>
        </w:rPr>
      </w:pPr>
      <w:r w:rsidRPr="006D1CF5">
        <w:rPr>
          <w:lang w:val="en-GB"/>
        </w:rPr>
        <w:tab/>
        <w:t>Chemical tradename_MSDS|PSF|TDS_date (yyyy.mmm.dd)</w:t>
      </w:r>
    </w:p>
    <w:p w14:paraId="7C12EAFB" w14:textId="77777777"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14:anchorId="7DC681B4" wp14:editId="436ADEAF">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14:paraId="7CCD872E" w14:textId="77777777"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14:paraId="73C7F468" w14:textId="77777777" w:rsidR="00A66A6E" w:rsidRDefault="00A66A6E" w:rsidP="00A66A6E">
      <w:pPr>
        <w:rPr>
          <w:lang w:val="en-US"/>
        </w:rPr>
      </w:pPr>
    </w:p>
    <w:p w14:paraId="58F82DFE" w14:textId="77777777" w:rsidR="00A66A6E" w:rsidRPr="004A3E32" w:rsidRDefault="00A66A6E" w:rsidP="00A66A6E">
      <w:pPr>
        <w:rPr>
          <w:lang w:val="en-US"/>
        </w:rPr>
      </w:pPr>
      <w:r w:rsidRPr="004A3E32">
        <w:rPr>
          <w:lang w:val="en-US"/>
        </w:rPr>
        <w:t>Send back directly to “psf@bluesign.com”</w:t>
      </w:r>
    </w:p>
    <w:p w14:paraId="44095EFC" w14:textId="77777777" w:rsidR="007E671E" w:rsidRPr="00A66A6E" w:rsidRDefault="007E671E" w:rsidP="007E671E">
      <w:pPr>
        <w:spacing w:line="276" w:lineRule="auto"/>
        <w:rPr>
          <w:lang w:val="en-US"/>
        </w:rPr>
      </w:pPr>
    </w:p>
    <w:p w14:paraId="368DD119" w14:textId="77777777" w:rsidR="00B82D2D" w:rsidRDefault="00197F47" w:rsidP="00E71B59">
      <w:pPr>
        <w:spacing w:line="276" w:lineRule="auto"/>
        <w:rPr>
          <w:lang w:val="en-GB"/>
        </w:rPr>
        <w:sectPr w:rsidR="00B82D2D" w:rsidSect="00363B23">
          <w:headerReference w:type="default" r:id="rId9"/>
          <w:footerReference w:type="default" r:id="rId10"/>
          <w:headerReference w:type="first" r:id="rId11"/>
          <w:footerReference w:type="first" r:id="rId12"/>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14:paraId="799B86F8" w14:textId="77777777"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drawing>
          <wp:inline distT="0" distB="0" distL="0" distR="0" wp14:anchorId="75EDC8FF" wp14:editId="3E44CE48">
            <wp:extent cx="368935" cy="368935"/>
            <wp:effectExtent l="0" t="0" r="0" b="0"/>
            <wp:docPr id="4" name="Bild 2" descr="bluesign_system_intern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14:paraId="5E95BE98" w14:textId="77777777" w:rsidR="000B786F" w:rsidRDefault="000B786F" w:rsidP="000B786F">
      <w:pPr>
        <w:spacing w:line="240" w:lineRule="auto"/>
        <w:rPr>
          <w:lang w:val="en-GB" w:eastAsia="zh-CN"/>
        </w:rPr>
      </w:pPr>
      <w:r>
        <w:rPr>
          <w:lang w:val="en-GB" w:eastAsia="zh-CN"/>
        </w:rPr>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14:paraId="31BDB9A4" w14:textId="77777777" w:rsidR="00AB62D7" w:rsidRDefault="00AB62D7" w:rsidP="00D3392E">
      <w:pPr>
        <w:spacing w:line="276" w:lineRule="auto"/>
        <w:rPr>
          <w:lang w:val="en-GB"/>
        </w:rPr>
      </w:pPr>
    </w:p>
    <w:p w14:paraId="56879C0C" w14:textId="77777777" w:rsidR="00FA129E" w:rsidRPr="00F807E9" w:rsidRDefault="00FA129E" w:rsidP="00FA129E">
      <w:pPr>
        <w:spacing w:line="276" w:lineRule="auto"/>
        <w:rPr>
          <w:lang w:val="en-GB"/>
        </w:rPr>
      </w:pPr>
      <w:r w:rsidRPr="00F807E9">
        <w:rPr>
          <w:lang w:val="en-GB"/>
        </w:rPr>
        <w:t>Please process the PSF-worksheet as follows:</w:t>
      </w:r>
    </w:p>
    <w:p w14:paraId="2B7A5F8A" w14:textId="77777777"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14:paraId="10AFE92F" w14:textId="77777777"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14:paraId="47915E74" w14:textId="77777777"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14:paraId="2EE172B1" w14:textId="77777777"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14:paraId="19F9AF05" w14:textId="77777777" w:rsidR="00F807E9" w:rsidRPr="007969DC" w:rsidRDefault="00F807E9" w:rsidP="00F807E9">
      <w:pPr>
        <w:pStyle w:val="Bulletpoint"/>
        <w:rPr>
          <w:lang w:val="en-GB"/>
        </w:rPr>
      </w:pPr>
      <w:r w:rsidRPr="007969DC">
        <w:rPr>
          <w:lang w:val="en-GB"/>
        </w:rPr>
        <w:t>Send back directly to “psf@bluesign.com”</w:t>
      </w:r>
    </w:p>
    <w:p w14:paraId="1ABC0792" w14:textId="77777777" w:rsidR="00FA129E" w:rsidRPr="007969DC" w:rsidRDefault="00FA129E" w:rsidP="00D3392E">
      <w:pPr>
        <w:spacing w:line="276" w:lineRule="auto"/>
        <w:rPr>
          <w:lang w:val="en-GB"/>
        </w:rPr>
      </w:pPr>
    </w:p>
    <w:p w14:paraId="3A7B1AB8" w14:textId="77777777"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14:paraId="1FBCE4E7" w14:textId="77777777" w:rsidR="0074356C" w:rsidRDefault="0074356C" w:rsidP="00045974">
      <w:pPr>
        <w:spacing w:line="276" w:lineRule="auto"/>
        <w:rPr>
          <w:lang w:val="en-GB"/>
        </w:rPr>
      </w:pPr>
    </w:p>
    <w:p w14:paraId="2CA64683" w14:textId="77777777"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14:paraId="01EBEC35" w14:textId="77777777"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14:paraId="35D86941" w14:textId="77777777" w:rsidTr="00612528">
        <w:trPr>
          <w:cantSplit/>
        </w:trPr>
        <w:tc>
          <w:tcPr>
            <w:tcW w:w="3402" w:type="dxa"/>
            <w:shd w:val="clear" w:color="auto" w:fill="E1EBF7"/>
          </w:tcPr>
          <w:p w14:paraId="52D14DD9" w14:textId="77777777"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14:paraId="42A45833" w14:textId="77777777" w:rsidR="00384340" w:rsidRPr="00D44C43" w:rsidRDefault="001C44CA" w:rsidP="00441836">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 xml:space="preserve">HUNTEX </w:t>
            </w:r>
            <w:r w:rsidR="00D739BB">
              <w:rPr>
                <w:szCs w:val="20"/>
                <w:lang w:val="en-GB" w:eastAsia="zh-CN"/>
              </w:rPr>
              <w:t>UVP</w:t>
            </w:r>
            <w:r w:rsidR="00D32C03">
              <w:rPr>
                <w:szCs w:val="20"/>
                <w:lang w:val="en-GB" w:eastAsia="zh-CN"/>
              </w:rPr>
              <w:t>-02</w:t>
            </w:r>
            <w:r w:rsidRPr="00D44C43">
              <w:rPr>
                <w:szCs w:val="20"/>
                <w:lang w:val="en-GB" w:eastAsia="zh-CN"/>
              </w:rPr>
              <w:fldChar w:fldCharType="end"/>
            </w:r>
            <w:bookmarkEnd w:id="0"/>
          </w:p>
        </w:tc>
      </w:tr>
      <w:tr w:rsidR="00384340" w:rsidRPr="00D44C43" w14:paraId="363027F4"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4A4ABC74" w14:textId="77777777"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14:paraId="302C7FD0" w14:textId="77777777" w:rsidR="00384340"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szCs w:val="20"/>
                <w:lang w:val="en-GB" w:eastAsia="zh-CN"/>
              </w:rPr>
              <w:t xml:space="preserve">HUNG XUONG CHEMICAL CO., LTD.       </w:t>
            </w:r>
            <w:r w:rsidR="004179F2">
              <w:rPr>
                <w:szCs w:val="20"/>
                <w:lang w:val="en-GB" w:eastAsia="zh-CN"/>
              </w:rPr>
              <w:t xml:space="preserve"> </w:t>
            </w:r>
            <w:r w:rsidRPr="00D44C43">
              <w:rPr>
                <w:szCs w:val="20"/>
                <w:lang w:val="en-GB" w:eastAsia="zh-CN"/>
              </w:rPr>
              <w:fldChar w:fldCharType="end"/>
            </w:r>
          </w:p>
        </w:tc>
      </w:tr>
      <w:tr w:rsidR="007E671E" w:rsidRPr="00D44C43" w14:paraId="11C99C79" w14:textId="77777777" w:rsidTr="007E671E">
        <w:trPr>
          <w:trHeight w:val="168"/>
        </w:trPr>
        <w:tc>
          <w:tcPr>
            <w:tcW w:w="3402" w:type="dxa"/>
            <w:tcBorders>
              <w:bottom w:val="nil"/>
            </w:tcBorders>
            <w:shd w:val="clear" w:color="auto" w:fill="E1EBF7"/>
          </w:tcPr>
          <w:p w14:paraId="707989DD" w14:textId="77777777"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14:paraId="01AAD568" w14:textId="77777777" w:rsidR="007E671E" w:rsidRPr="00D44C43" w:rsidRDefault="007E671E" w:rsidP="007E671E">
            <w:pPr>
              <w:keepNext/>
              <w:spacing w:line="276" w:lineRule="auto"/>
              <w:jc w:val="left"/>
              <w:rPr>
                <w:lang w:val="en-GB"/>
              </w:rPr>
            </w:pPr>
          </w:p>
        </w:tc>
      </w:tr>
      <w:tr w:rsidR="007E671E" w:rsidRPr="00D44C43" w14:paraId="4D1FF1E0" w14:textId="77777777" w:rsidTr="007E671E">
        <w:trPr>
          <w:trHeight w:val="168"/>
        </w:trPr>
        <w:tc>
          <w:tcPr>
            <w:tcW w:w="3402" w:type="dxa"/>
            <w:tcBorders>
              <w:top w:val="nil"/>
              <w:bottom w:val="nil"/>
            </w:tcBorders>
            <w:shd w:val="clear" w:color="auto" w:fill="E1EBF7"/>
          </w:tcPr>
          <w:p w14:paraId="7E848F71"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14:paraId="3E7FEFD1"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ĐINH VĂN HIỀN</w:t>
            </w:r>
            <w:r w:rsidRPr="00D44C43">
              <w:rPr>
                <w:szCs w:val="20"/>
                <w:lang w:val="en-GB" w:eastAsia="zh-CN"/>
              </w:rPr>
              <w:fldChar w:fldCharType="end"/>
            </w:r>
          </w:p>
        </w:tc>
      </w:tr>
      <w:tr w:rsidR="007E671E" w:rsidRPr="00D44C43" w14:paraId="4B1C728D" w14:textId="77777777" w:rsidTr="007E671E">
        <w:trPr>
          <w:trHeight w:val="168"/>
        </w:trPr>
        <w:tc>
          <w:tcPr>
            <w:tcW w:w="3402" w:type="dxa"/>
            <w:tcBorders>
              <w:top w:val="nil"/>
              <w:bottom w:val="nil"/>
            </w:tcBorders>
            <w:shd w:val="clear" w:color="auto" w:fill="E1EBF7"/>
          </w:tcPr>
          <w:p w14:paraId="5D8F0D1E"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14:paraId="53F72392"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32C03">
              <w:rPr>
                <w:szCs w:val="20"/>
                <w:lang w:val="en-GB" w:eastAsia="zh-CN"/>
              </w:rPr>
              <w:t>TECHNICAL DEPARTMENT</w:t>
            </w:r>
            <w:r w:rsidR="004179F2" w:rsidRPr="004179F2">
              <w:rPr>
                <w:noProof/>
                <w:szCs w:val="20"/>
                <w:lang w:val="en-GB" w:eastAsia="zh-CN"/>
              </w:rPr>
              <w:t xml:space="preserve"> </w:t>
            </w:r>
            <w:r w:rsidRPr="00D44C43">
              <w:rPr>
                <w:szCs w:val="20"/>
                <w:lang w:val="en-GB" w:eastAsia="zh-CN"/>
              </w:rPr>
              <w:fldChar w:fldCharType="end"/>
            </w:r>
          </w:p>
        </w:tc>
      </w:tr>
      <w:tr w:rsidR="007E671E" w:rsidRPr="00D44C43" w14:paraId="0CD50ED3" w14:textId="77777777" w:rsidTr="007E671E">
        <w:trPr>
          <w:trHeight w:val="168"/>
        </w:trPr>
        <w:tc>
          <w:tcPr>
            <w:tcW w:w="3402" w:type="dxa"/>
            <w:tcBorders>
              <w:top w:val="nil"/>
              <w:bottom w:val="nil"/>
            </w:tcBorders>
            <w:shd w:val="clear" w:color="auto" w:fill="E1EBF7"/>
          </w:tcPr>
          <w:p w14:paraId="1D637540" w14:textId="77777777"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14:paraId="0B95CC8E" w14:textId="77777777" w:rsidR="007E671E" w:rsidRPr="00D44C43" w:rsidRDefault="001C44CA" w:rsidP="004179F2">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phong</w:t>
            </w:r>
            <w:r w:rsidR="00D32C03">
              <w:rPr>
                <w:noProof/>
                <w:szCs w:val="20"/>
                <w:lang w:val="en-GB" w:eastAsia="zh-CN"/>
              </w:rPr>
              <w:t>kythuat</w:t>
            </w:r>
            <w:r w:rsidR="004179F2" w:rsidRPr="004179F2">
              <w:rPr>
                <w:noProof/>
                <w:szCs w:val="20"/>
                <w:lang w:val="en-GB" w:eastAsia="zh-CN"/>
              </w:rPr>
              <w:t xml:space="preserve">@hungxuong.com.vn </w:t>
            </w:r>
            <w:r w:rsidRPr="00D44C43">
              <w:rPr>
                <w:szCs w:val="20"/>
                <w:lang w:val="en-GB" w:eastAsia="zh-CN"/>
              </w:rPr>
              <w:fldChar w:fldCharType="end"/>
            </w:r>
          </w:p>
        </w:tc>
      </w:tr>
      <w:tr w:rsidR="007E671E" w:rsidRPr="00D44C43" w14:paraId="67C0B89B" w14:textId="77777777" w:rsidTr="007E671E">
        <w:trPr>
          <w:trHeight w:val="168"/>
        </w:trPr>
        <w:tc>
          <w:tcPr>
            <w:tcW w:w="3402" w:type="dxa"/>
            <w:tcBorders>
              <w:top w:val="nil"/>
            </w:tcBorders>
            <w:shd w:val="clear" w:color="auto" w:fill="E1EBF7"/>
          </w:tcPr>
          <w:p w14:paraId="64A660B5" w14:textId="77777777"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14:paraId="5DD8F876" w14:textId="77777777" w:rsidR="007E671E" w:rsidRPr="00D44C43" w:rsidRDefault="001C44CA" w:rsidP="004179F2">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noProof/>
                <w:szCs w:val="20"/>
                <w:lang w:val="en-GB" w:eastAsia="zh-CN"/>
              </w:rPr>
              <w:t xml:space="preserve">84-028-39610618/28 Ext: 108    </w:t>
            </w:r>
            <w:r w:rsidR="004179F2">
              <w:rPr>
                <w:noProof/>
                <w:szCs w:val="20"/>
                <w:lang w:val="en-GB" w:eastAsia="zh-CN"/>
              </w:rPr>
              <w:t xml:space="preserve"> </w:t>
            </w:r>
            <w:r w:rsidRPr="00D44C43">
              <w:rPr>
                <w:szCs w:val="20"/>
                <w:lang w:val="en-GB" w:eastAsia="zh-CN"/>
              </w:rPr>
              <w:fldChar w:fldCharType="end"/>
            </w:r>
          </w:p>
        </w:tc>
      </w:tr>
      <w:tr w:rsidR="000918FB" w:rsidRPr="00D44C43" w14:paraId="67C4B7D1"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6777082B" w14:textId="77777777"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5C814F1B" w14:textId="77777777" w:rsidR="000918FB"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35899">
              <w:rPr>
                <w:szCs w:val="20"/>
                <w:lang w:val="en-GB" w:eastAsia="zh-CN"/>
              </w:rPr>
              <w:t>ATO-02</w:t>
            </w:r>
            <w:r w:rsidRPr="00D44C43">
              <w:rPr>
                <w:szCs w:val="20"/>
                <w:lang w:val="en-GB" w:eastAsia="zh-CN"/>
              </w:rPr>
              <w:fldChar w:fldCharType="end"/>
            </w:r>
          </w:p>
        </w:tc>
      </w:tr>
      <w:tr w:rsidR="000918FB" w:rsidRPr="009677D4" w14:paraId="6340DC0E"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00CCB42E" w14:textId="77777777"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482907BA"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E668F4">
              <w:rPr>
                <w:i/>
                <w:szCs w:val="20"/>
                <w:lang w:val="en-GB" w:eastAsia="zh-CN"/>
              </w:rPr>
            </w:r>
            <w:r w:rsidR="00E668F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E668F4">
              <w:rPr>
                <w:i/>
                <w:szCs w:val="20"/>
                <w:lang w:val="en-GB" w:eastAsia="zh-CN"/>
              </w:rPr>
            </w:r>
            <w:r w:rsidR="00E668F4">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14:paraId="691A3B31"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E668F4">
              <w:rPr>
                <w:i/>
                <w:szCs w:val="20"/>
                <w:lang w:val="en-GB" w:eastAsia="zh-CN"/>
              </w:rPr>
            </w:r>
            <w:r w:rsidR="00E668F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E668F4">
              <w:rPr>
                <w:i/>
                <w:szCs w:val="20"/>
                <w:lang w:val="en-GB" w:eastAsia="zh-CN"/>
              </w:rPr>
            </w:r>
            <w:r w:rsidR="00E668F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14:paraId="2E5DBD30"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E668F4">
              <w:rPr>
                <w:i/>
                <w:szCs w:val="20"/>
                <w:lang w:val="en-GB" w:eastAsia="zh-CN"/>
              </w:rPr>
            </w:r>
            <w:r w:rsidR="00E668F4">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14:paraId="5D2FB3FA" w14:textId="77777777"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E668F4">
              <w:rPr>
                <w:i/>
                <w:szCs w:val="20"/>
                <w:lang w:val="en-GB" w:eastAsia="zh-CN"/>
              </w:rPr>
            </w:r>
            <w:r w:rsidR="00E668F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14:paraId="0A1859FC" w14:textId="77777777"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E668F4">
              <w:rPr>
                <w:i/>
                <w:szCs w:val="20"/>
                <w:lang w:val="en-GB" w:eastAsia="zh-CN"/>
              </w:rPr>
            </w:r>
            <w:r w:rsidR="00E668F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14:paraId="1892F31D" w14:textId="77777777"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4A46F82D" w14:textId="77777777"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14:paraId="1FABB030" w14:textId="77777777" w:rsidR="000918FB" w:rsidRPr="00D44C43" w:rsidRDefault="001C44CA" w:rsidP="004179F2">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sidRPr="004179F2">
              <w:rPr>
                <w:szCs w:val="20"/>
                <w:lang w:val="en-GB" w:eastAsia="zh-CN"/>
              </w:rPr>
              <w:t>4.5.3</w:t>
            </w:r>
            <w:r w:rsidR="004179F2">
              <w:rPr>
                <w:szCs w:val="20"/>
                <w:lang w:val="en-GB" w:eastAsia="zh-CN"/>
              </w:rPr>
              <w:t xml:space="preserve"> </w:t>
            </w:r>
            <w:r w:rsidRPr="00D44C43">
              <w:rPr>
                <w:szCs w:val="20"/>
                <w:lang w:val="en-GB" w:eastAsia="zh-CN"/>
              </w:rPr>
              <w:fldChar w:fldCharType="end"/>
            </w:r>
          </w:p>
        </w:tc>
      </w:tr>
      <w:tr w:rsidR="000918FB" w:rsidRPr="00831801" w14:paraId="7B9FDC1C"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5885528F" w14:textId="77777777"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14:paraId="0DBD2C8B" w14:textId="77777777"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14:paraId="2D6275E3" w14:textId="77777777" w:rsidR="002A69F3" w:rsidRDefault="001C44CA" w:rsidP="004179F2">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Pr>
                <w:szCs w:val="20"/>
                <w:lang w:val="en-GB" w:eastAsia="zh-CN"/>
              </w:rPr>
              <w:t xml:space="preserve"> </w:t>
            </w:r>
            <w:r w:rsidR="009B18C0">
              <w:rPr>
                <w:szCs w:val="20"/>
                <w:lang w:val="en-GB" w:eastAsia="zh-CN"/>
              </w:rPr>
              <w:t>_</w:t>
            </w:r>
            <w:r w:rsidR="00235899" w:rsidRPr="00235899">
              <w:rPr>
                <w:szCs w:val="20"/>
                <w:lang w:val="en-GB" w:eastAsia="zh-CN"/>
              </w:rPr>
              <w:t>Di-(hard tallow fatty acid amidoethyl)-n-poly-ethoxy ammonium lactate</w:t>
            </w:r>
            <w:r w:rsidR="00235899">
              <w:rPr>
                <w:szCs w:val="20"/>
                <w:lang w:val="en-GB" w:eastAsia="zh-CN"/>
              </w:rPr>
              <w:t xml:space="preserve"> (Cas</w:t>
            </w:r>
            <w:r w:rsidR="00B27A4A">
              <w:rPr>
                <w:szCs w:val="20"/>
                <w:lang w:val="en-GB" w:eastAsia="zh-CN"/>
              </w:rPr>
              <w:t xml:space="preserve">:n/a) 2.0% </w:t>
            </w:r>
            <w:r w:rsidR="004179F2">
              <w:rPr>
                <w:szCs w:val="20"/>
                <w:lang w:val="en-GB" w:eastAsia="zh-CN"/>
              </w:rPr>
              <w:t>;</w:t>
            </w:r>
          </w:p>
          <w:p w14:paraId="35515171" w14:textId="77777777" w:rsidR="002A69F3" w:rsidRDefault="009B18C0" w:rsidP="004179F2">
            <w:pPr>
              <w:tabs>
                <w:tab w:val="left" w:pos="3350"/>
              </w:tabs>
              <w:spacing w:line="276" w:lineRule="auto"/>
              <w:jc w:val="left"/>
              <w:rPr>
                <w:szCs w:val="20"/>
                <w:lang w:val="en-GB" w:eastAsia="zh-CN"/>
              </w:rPr>
            </w:pPr>
            <w:r>
              <w:rPr>
                <w:szCs w:val="20"/>
                <w:lang w:val="en-GB" w:eastAsia="zh-CN"/>
              </w:rPr>
              <w:t>_</w:t>
            </w:r>
            <w:r w:rsidR="00311A11" w:rsidRPr="00311A11">
              <w:rPr>
                <w:szCs w:val="20"/>
                <w:lang w:val="en-GB" w:eastAsia="zh-CN"/>
              </w:rPr>
              <w:t>Fatty acid ester</w:t>
            </w:r>
            <w:r w:rsidR="00311A11">
              <w:rPr>
                <w:szCs w:val="20"/>
                <w:lang w:val="en-GB" w:eastAsia="zh-CN"/>
              </w:rPr>
              <w:t xml:space="preserve"> (Cas: n/a) 3%;</w:t>
            </w:r>
          </w:p>
          <w:p w14:paraId="0BAE3CF0" w14:textId="77777777" w:rsidR="002A69F3" w:rsidRDefault="009B18C0" w:rsidP="004179F2">
            <w:pPr>
              <w:tabs>
                <w:tab w:val="left" w:pos="3350"/>
              </w:tabs>
              <w:spacing w:line="276" w:lineRule="auto"/>
              <w:jc w:val="left"/>
              <w:rPr>
                <w:szCs w:val="20"/>
                <w:lang w:val="en-GB" w:eastAsia="zh-CN"/>
              </w:rPr>
            </w:pPr>
            <w:r>
              <w:rPr>
                <w:szCs w:val="20"/>
                <w:lang w:val="en-GB" w:eastAsia="zh-CN"/>
              </w:rPr>
              <w:t>_</w:t>
            </w:r>
            <w:r w:rsidR="0009382E" w:rsidRPr="0009382E">
              <w:rPr>
                <w:szCs w:val="20"/>
                <w:lang w:val="en-GB" w:eastAsia="zh-CN"/>
              </w:rPr>
              <w:t>Alcohols, ethoxylated</w:t>
            </w:r>
            <w:r w:rsidR="0009382E">
              <w:rPr>
                <w:szCs w:val="20"/>
                <w:lang w:val="en-GB" w:eastAsia="zh-CN"/>
              </w:rPr>
              <w:t xml:space="preserve"> (Cas: n/a) 1.0%;</w:t>
            </w:r>
          </w:p>
          <w:p w14:paraId="36647158" w14:textId="77777777" w:rsidR="002A69F3" w:rsidRDefault="009B18C0" w:rsidP="004179F2">
            <w:pPr>
              <w:tabs>
                <w:tab w:val="left" w:pos="3350"/>
              </w:tabs>
              <w:spacing w:line="276" w:lineRule="auto"/>
              <w:jc w:val="left"/>
              <w:rPr>
                <w:szCs w:val="20"/>
                <w:lang w:val="en-GB" w:eastAsia="zh-CN"/>
              </w:rPr>
            </w:pPr>
            <w:r>
              <w:rPr>
                <w:szCs w:val="20"/>
                <w:lang w:val="en-GB" w:eastAsia="zh-CN"/>
              </w:rPr>
              <w:t>_</w:t>
            </w:r>
            <w:r w:rsidR="0009382E" w:rsidRPr="0009382E">
              <w:rPr>
                <w:szCs w:val="20"/>
                <w:lang w:val="en-GB" w:eastAsia="zh-CN"/>
              </w:rPr>
              <w:t>Polyoxyethylene Tridecanyl Ether</w:t>
            </w:r>
            <w:r w:rsidR="0009382E">
              <w:rPr>
                <w:szCs w:val="20"/>
                <w:lang w:val="en-GB" w:eastAsia="zh-CN"/>
              </w:rPr>
              <w:t xml:space="preserve"> </w:t>
            </w:r>
            <w:r w:rsidR="004179F2" w:rsidRPr="004179F2">
              <w:rPr>
                <w:szCs w:val="20"/>
                <w:lang w:val="en-GB" w:eastAsia="zh-CN"/>
              </w:rPr>
              <w:t>(Cas:</w:t>
            </w:r>
            <w:r w:rsidR="00FB7FA4">
              <w:rPr>
                <w:szCs w:val="20"/>
                <w:lang w:val="en-GB" w:eastAsia="zh-CN"/>
              </w:rPr>
              <w:t>9043</w:t>
            </w:r>
            <w:r w:rsidR="004179F2" w:rsidRPr="004179F2">
              <w:rPr>
                <w:szCs w:val="20"/>
                <w:lang w:val="en-GB" w:eastAsia="zh-CN"/>
              </w:rPr>
              <w:t>-3</w:t>
            </w:r>
            <w:r w:rsidR="00FB7FA4">
              <w:rPr>
                <w:szCs w:val="20"/>
                <w:lang w:val="en-GB" w:eastAsia="zh-CN"/>
              </w:rPr>
              <w:t>0</w:t>
            </w:r>
            <w:r w:rsidR="004179F2" w:rsidRPr="004179F2">
              <w:rPr>
                <w:szCs w:val="20"/>
                <w:lang w:val="en-GB" w:eastAsia="zh-CN"/>
              </w:rPr>
              <w:t xml:space="preserve">-5) </w:t>
            </w:r>
            <w:r w:rsidR="00FB7FA4">
              <w:rPr>
                <w:szCs w:val="20"/>
                <w:lang w:val="en-GB" w:eastAsia="zh-CN"/>
              </w:rPr>
              <w:t>4.0</w:t>
            </w:r>
            <w:r w:rsidR="004179F2" w:rsidRPr="004179F2">
              <w:rPr>
                <w:szCs w:val="20"/>
                <w:lang w:val="en-GB" w:eastAsia="zh-CN"/>
              </w:rPr>
              <w:t>%</w:t>
            </w:r>
            <w:r w:rsidR="001F726D">
              <w:rPr>
                <w:szCs w:val="20"/>
                <w:lang w:val="en-GB" w:eastAsia="zh-CN"/>
              </w:rPr>
              <w:t>;</w:t>
            </w:r>
          </w:p>
          <w:p w14:paraId="465D129D" w14:textId="77777777" w:rsidR="000918FB" w:rsidRPr="00D44C43" w:rsidRDefault="009B18C0" w:rsidP="004179F2">
            <w:pPr>
              <w:tabs>
                <w:tab w:val="left" w:pos="3350"/>
              </w:tabs>
              <w:spacing w:line="276" w:lineRule="auto"/>
              <w:jc w:val="left"/>
              <w:rPr>
                <w:i/>
                <w:szCs w:val="20"/>
                <w:lang w:val="en-GB" w:eastAsia="zh-CN"/>
              </w:rPr>
            </w:pPr>
            <w:r>
              <w:rPr>
                <w:szCs w:val="20"/>
                <w:lang w:val="en-GB" w:eastAsia="zh-CN"/>
              </w:rPr>
              <w:t>_</w:t>
            </w:r>
            <w:r w:rsidR="001F726D">
              <w:rPr>
                <w:szCs w:val="20"/>
                <w:lang w:val="en-GB" w:eastAsia="zh-CN"/>
              </w:rPr>
              <w:t>Acid acetic (</w:t>
            </w:r>
            <w:r w:rsidR="004069E5">
              <w:rPr>
                <w:szCs w:val="20"/>
                <w:lang w:val="en-GB" w:eastAsia="zh-CN"/>
              </w:rPr>
              <w:t>Cas: 64-19-7) 1.2%.</w:t>
            </w:r>
            <w:r w:rsidR="001C44CA" w:rsidRPr="00D44C43">
              <w:rPr>
                <w:szCs w:val="20"/>
                <w:lang w:val="en-GB" w:eastAsia="zh-CN"/>
              </w:rPr>
              <w:fldChar w:fldCharType="end"/>
            </w:r>
          </w:p>
        </w:tc>
      </w:tr>
      <w:tr w:rsidR="00CE3AD8" w:rsidRPr="00CE3AD8" w14:paraId="11BFBA04"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3ECC1E86" w14:textId="77777777" w:rsidR="002C76FB" w:rsidRDefault="00CE3AD8" w:rsidP="00CE5B03">
            <w:pPr>
              <w:pStyle w:val="SubnumberingTitle"/>
              <w:spacing w:line="276" w:lineRule="auto"/>
              <w:ind w:left="0" w:firstLine="0"/>
              <w:rPr>
                <w:lang w:val="en-GB"/>
              </w:rPr>
            </w:pPr>
            <w:r>
              <w:rPr>
                <w:lang w:val="en-GB"/>
              </w:rPr>
              <w:t xml:space="preserve">Colour Index (C.I.) </w:t>
            </w:r>
          </w:p>
          <w:p w14:paraId="37BBDA5D" w14:textId="77777777" w:rsidR="00CE3AD8" w:rsidRDefault="00CE3AD8" w:rsidP="00CE5B03">
            <w:pPr>
              <w:pStyle w:val="SubnumberingTitle"/>
              <w:spacing w:line="276" w:lineRule="auto"/>
              <w:ind w:left="0" w:firstLine="0"/>
              <w:rPr>
                <w:lang w:val="en-GB"/>
              </w:rPr>
            </w:pPr>
            <w:r>
              <w:rPr>
                <w:lang w:val="en-GB"/>
              </w:rPr>
              <w:t>and CAS number</w:t>
            </w:r>
          </w:p>
          <w:p w14:paraId="3CB4F9E7" w14:textId="77777777"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14:paraId="05E3DDC6" w14:textId="77777777"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14:paraId="63792098"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034FF111" w14:textId="77777777" w:rsidR="002C76FB" w:rsidRDefault="002C76FB" w:rsidP="00CE5B03">
            <w:pPr>
              <w:pStyle w:val="SubnumberingTitle"/>
              <w:spacing w:line="276" w:lineRule="auto"/>
              <w:ind w:left="0" w:firstLine="0"/>
              <w:rPr>
                <w:lang w:val="en-GB"/>
              </w:rPr>
            </w:pPr>
            <w:r>
              <w:rPr>
                <w:lang w:val="en-GB"/>
              </w:rPr>
              <w:t>Standardization agents</w:t>
            </w:r>
          </w:p>
          <w:p w14:paraId="2CDFC2D6" w14:textId="77777777" w:rsidR="002C76FB" w:rsidRDefault="002C76FB" w:rsidP="00CE5B03">
            <w:pPr>
              <w:pStyle w:val="SubnumberingTitle"/>
              <w:spacing w:line="276" w:lineRule="auto"/>
              <w:ind w:left="0" w:firstLine="0"/>
              <w:rPr>
                <w:lang w:val="en-GB"/>
              </w:rPr>
            </w:pPr>
            <w:r>
              <w:rPr>
                <w:lang w:val="en-GB"/>
              </w:rPr>
              <w:t>and CAS number</w:t>
            </w:r>
          </w:p>
          <w:p w14:paraId="1F426549" w14:textId="77777777"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14:paraId="51346E52" w14:textId="77777777"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14:paraId="7CDF395A" w14:textId="77777777"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38E45B22" w14:textId="77777777"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14:paraId="2B89011E" w14:textId="77777777"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E668F4">
              <w:rPr>
                <w:i/>
                <w:szCs w:val="20"/>
                <w:lang w:val="en-GB" w:eastAsia="zh-CN"/>
              </w:rPr>
            </w:r>
            <w:r w:rsidR="00E668F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E668F4">
              <w:rPr>
                <w:i/>
                <w:szCs w:val="20"/>
                <w:lang w:val="en-GB" w:eastAsia="zh-CN"/>
              </w:rPr>
            </w:r>
            <w:r w:rsidR="00E668F4">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14:paraId="41FCA69A" w14:textId="77777777"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E668F4">
              <w:rPr>
                <w:i/>
                <w:szCs w:val="20"/>
                <w:lang w:val="en-GB" w:eastAsia="zh-CN"/>
              </w:rPr>
            </w:r>
            <w:r w:rsidR="00E668F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14:paraId="14903F75" w14:textId="77777777"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E668F4">
              <w:rPr>
                <w:i/>
                <w:szCs w:val="20"/>
                <w:lang w:val="en-GB" w:eastAsia="zh-CN"/>
              </w:rPr>
            </w:r>
            <w:r w:rsidR="00E668F4">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14:paraId="6C91F59D" w14:textId="77777777"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1AA82756" w14:textId="77777777"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14:paraId="3FF9C89D" w14:textId="77777777" w:rsidR="00F73DEC" w:rsidRPr="00D44C43" w:rsidRDefault="001C44CA" w:rsidP="004179F2">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179F2">
              <w:rPr>
                <w:szCs w:val="20"/>
                <w:lang w:val="en-GB" w:eastAsia="zh-CN"/>
              </w:rPr>
              <w:t>S</w:t>
            </w:r>
            <w:r w:rsidR="004179F2" w:rsidRPr="004179F2">
              <w:rPr>
                <w:szCs w:val="20"/>
                <w:lang w:val="en-GB" w:eastAsia="zh-CN"/>
              </w:rPr>
              <w:t>oftener</w:t>
            </w:r>
            <w:r w:rsidRPr="00D44C43">
              <w:rPr>
                <w:szCs w:val="20"/>
                <w:lang w:val="en-GB" w:eastAsia="zh-CN"/>
              </w:rPr>
              <w:fldChar w:fldCharType="end"/>
            </w:r>
          </w:p>
        </w:tc>
      </w:tr>
      <w:tr w:rsidR="00F807E9" w:rsidRPr="00D44C43" w14:paraId="0CFCC3BD" w14:textId="77777777"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14:paraId="36888C49" w14:textId="77777777"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14:paraId="2F7A96ED" w14:textId="77777777"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14:paraId="57EDE1A1" w14:textId="77777777" w:rsidR="004E6DBF" w:rsidRDefault="004E6DBF" w:rsidP="000918FB">
      <w:pPr>
        <w:spacing w:line="280" w:lineRule="atLeast"/>
        <w:rPr>
          <w:szCs w:val="20"/>
          <w:lang w:val="en-US"/>
        </w:rPr>
      </w:pPr>
    </w:p>
    <w:p w14:paraId="5BF5D1A0" w14:textId="77777777" w:rsidR="000918FB" w:rsidRDefault="000918FB" w:rsidP="000918FB">
      <w:pPr>
        <w:spacing w:line="280" w:lineRule="atLeast"/>
        <w:rPr>
          <w:szCs w:val="20"/>
          <w:lang w:val="en-US"/>
        </w:rPr>
      </w:pPr>
    </w:p>
    <w:p w14:paraId="0077D5CC" w14:textId="77777777" w:rsidR="000918FB" w:rsidRDefault="000918FB" w:rsidP="000918FB">
      <w:pPr>
        <w:spacing w:line="280" w:lineRule="atLeast"/>
        <w:jc w:val="left"/>
        <w:rPr>
          <w:szCs w:val="20"/>
          <w:lang w:val="en-US"/>
        </w:rPr>
        <w:sectPr w:rsidR="000918FB" w:rsidSect="004E6DBF">
          <w:headerReference w:type="first" r:id="rId15"/>
          <w:endnotePr>
            <w:numFmt w:val="lowerLetter"/>
          </w:endnotePr>
          <w:type w:val="continuous"/>
          <w:pgSz w:w="11900" w:h="16840" w:code="9"/>
          <w:pgMar w:top="851" w:right="907" w:bottom="1418" w:left="1021" w:header="709" w:footer="709" w:gutter="0"/>
          <w:cols w:space="708"/>
          <w:docGrid w:linePitch="360"/>
        </w:sectPr>
      </w:pPr>
    </w:p>
    <w:p w14:paraId="1051B174" w14:textId="77777777" w:rsidR="000918FB" w:rsidRDefault="000918FB" w:rsidP="000918FB">
      <w:pPr>
        <w:spacing w:line="280" w:lineRule="atLeast"/>
        <w:rPr>
          <w:szCs w:val="20"/>
          <w:lang w:val="en-US"/>
        </w:rPr>
      </w:pPr>
    </w:p>
    <w:p w14:paraId="2911676A" w14:textId="77777777"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14:paraId="1BB91C4C" w14:textId="77777777" w:rsidR="004E6DBF" w:rsidRPr="000918FB" w:rsidRDefault="001A33D3" w:rsidP="000918FB">
      <w:pPr>
        <w:spacing w:line="280" w:lineRule="atLeast"/>
        <w:jc w:val="left"/>
        <w:rPr>
          <w:sz w:val="16"/>
          <w:szCs w:val="16"/>
          <w:lang w:val="en-US"/>
        </w:rPr>
        <w:sectPr w:rsidR="004E6DBF" w:rsidRPr="000918FB" w:rsidSect="004E6DBF">
          <w:headerReference w:type="first" r:id="rId16"/>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7" w:history="1">
        <w:r w:rsidR="0003684F">
          <w:rPr>
            <w:rStyle w:val="Hyperlink"/>
            <w:sz w:val="16"/>
            <w:szCs w:val="16"/>
            <w:lang w:val="en-GB"/>
          </w:rPr>
          <w:t>bluesign-Groups.pdf</w:t>
        </w:r>
      </w:hyperlink>
      <w:r w:rsidRPr="000918FB">
        <w:rPr>
          <w:sz w:val="16"/>
          <w:szCs w:val="16"/>
          <w:lang w:val="en-US"/>
        </w:rPr>
        <w:t xml:space="preserve"> </w:t>
      </w:r>
    </w:p>
    <w:p w14:paraId="277F5615" w14:textId="77777777"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14:paraId="5B1623E1" w14:textId="77777777" w:rsidR="009D6BA5" w:rsidRDefault="009D6BA5" w:rsidP="009D6BA5">
      <w:pPr>
        <w:pStyle w:val="NumberingTitle"/>
        <w:keepNext/>
        <w:numPr>
          <w:ilvl w:val="0"/>
          <w:numId w:val="0"/>
        </w:numPr>
        <w:spacing w:line="276" w:lineRule="auto"/>
        <w:ind w:left="709"/>
        <w:rPr>
          <w:color w:val="87888A"/>
          <w:sz w:val="20"/>
          <w:lang w:val="en-GB"/>
        </w:rPr>
      </w:pPr>
    </w:p>
    <w:p w14:paraId="7B6B526D" w14:textId="77777777" w:rsidR="002141ED" w:rsidRPr="00D466EE" w:rsidRDefault="0003684F" w:rsidP="0003684F">
      <w:pPr>
        <w:pStyle w:val="SubNumbering"/>
        <w:ind w:left="0" w:firstLine="0"/>
      </w:pPr>
      <w:r>
        <w:t>Wastew</w:t>
      </w:r>
      <w:r w:rsidR="002141ED">
        <w:t xml:space="preserve">ater Parameters </w:t>
      </w:r>
    </w:p>
    <w:p w14:paraId="5F462678"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14:paraId="1406E47A" w14:textId="77777777" w:rsidTr="00414A86">
        <w:tc>
          <w:tcPr>
            <w:tcW w:w="3402" w:type="dxa"/>
            <w:tcBorders>
              <w:bottom w:val="single" w:sz="4" w:space="0" w:color="auto"/>
            </w:tcBorders>
            <w:shd w:val="clear" w:color="auto" w:fill="E1EBF7"/>
          </w:tcPr>
          <w:p w14:paraId="213EA1A3" w14:textId="77777777"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14:paraId="7ACBAE19" w14:textId="77777777"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14:paraId="72E2E4A6" w14:textId="77777777"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14:paraId="056A9FFB" w14:textId="77777777"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14:paraId="66881468"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1" w:name="_Ref314659287"/>
            <w:r w:rsidR="00A90FF8">
              <w:rPr>
                <w:rStyle w:val="EndnoteReference"/>
                <w:b w:val="0"/>
                <w:snapToGrid w:val="0"/>
              </w:rPr>
              <w:endnoteReference w:id="4"/>
            </w:r>
            <w:bookmarkEnd w:id="1"/>
          </w:p>
        </w:tc>
        <w:tc>
          <w:tcPr>
            <w:tcW w:w="1701" w:type="dxa"/>
            <w:tcBorders>
              <w:bottom w:val="single" w:sz="4" w:space="0" w:color="auto"/>
            </w:tcBorders>
            <w:shd w:val="clear" w:color="auto" w:fill="E1EBF7"/>
          </w:tcPr>
          <w:p w14:paraId="0D83CAC7" w14:textId="77777777"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14:paraId="28DB02B1" w14:textId="77777777" w:rsidTr="00414A86">
        <w:tc>
          <w:tcPr>
            <w:tcW w:w="3402" w:type="dxa"/>
            <w:tcBorders>
              <w:bottom w:val="single" w:sz="4" w:space="0" w:color="BFBFBF"/>
            </w:tcBorders>
            <w:shd w:val="clear" w:color="auto" w:fill="auto"/>
          </w:tcPr>
          <w:p w14:paraId="6777C7ED" w14:textId="77777777"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14:paraId="793DC45B" w14:textId="77777777" w:rsidR="002141ED" w:rsidRPr="00143A9B" w:rsidRDefault="002141ED" w:rsidP="00F807E9">
            <w:pPr>
              <w:jc w:val="left"/>
              <w:rPr>
                <w:snapToGrid w:val="0"/>
              </w:rPr>
            </w:pPr>
          </w:p>
        </w:tc>
        <w:tc>
          <w:tcPr>
            <w:tcW w:w="964" w:type="dxa"/>
            <w:tcBorders>
              <w:bottom w:val="single" w:sz="4" w:space="0" w:color="BFBFBF"/>
            </w:tcBorders>
          </w:tcPr>
          <w:p w14:paraId="51A2E186" w14:textId="77777777" w:rsidR="002141ED" w:rsidRPr="00143A9B" w:rsidRDefault="002141ED" w:rsidP="00F807E9">
            <w:pPr>
              <w:rPr>
                <w:snapToGrid w:val="0"/>
              </w:rPr>
            </w:pPr>
          </w:p>
        </w:tc>
        <w:tc>
          <w:tcPr>
            <w:tcW w:w="964" w:type="dxa"/>
            <w:tcBorders>
              <w:bottom w:val="single" w:sz="4" w:space="0" w:color="BFBFBF"/>
            </w:tcBorders>
            <w:shd w:val="clear" w:color="auto" w:fill="auto"/>
          </w:tcPr>
          <w:p w14:paraId="70B2C54B" w14:textId="77777777" w:rsidR="002141ED" w:rsidRPr="00143A9B" w:rsidRDefault="002141ED" w:rsidP="00F807E9">
            <w:pPr>
              <w:rPr>
                <w:snapToGrid w:val="0"/>
              </w:rPr>
            </w:pPr>
          </w:p>
        </w:tc>
        <w:tc>
          <w:tcPr>
            <w:tcW w:w="340" w:type="dxa"/>
            <w:tcBorders>
              <w:bottom w:val="single" w:sz="4" w:space="0" w:color="BFBFBF"/>
            </w:tcBorders>
          </w:tcPr>
          <w:p w14:paraId="1547B281" w14:textId="77777777" w:rsidR="002141ED" w:rsidRPr="00143A9B" w:rsidRDefault="002141ED" w:rsidP="00F807E9">
            <w:pPr>
              <w:rPr>
                <w:snapToGrid w:val="0"/>
              </w:rPr>
            </w:pPr>
          </w:p>
        </w:tc>
        <w:tc>
          <w:tcPr>
            <w:tcW w:w="1701" w:type="dxa"/>
            <w:tcBorders>
              <w:bottom w:val="single" w:sz="4" w:space="0" w:color="BFBFBF"/>
            </w:tcBorders>
          </w:tcPr>
          <w:p w14:paraId="7A97B3D6" w14:textId="77777777" w:rsidR="002141ED" w:rsidRPr="00143A9B" w:rsidRDefault="002141ED" w:rsidP="00F807E9">
            <w:pPr>
              <w:rPr>
                <w:snapToGrid w:val="0"/>
              </w:rPr>
            </w:pPr>
          </w:p>
        </w:tc>
      </w:tr>
      <w:tr w:rsidR="00194AB0" w:rsidRPr="00DE6595" w14:paraId="79D77824" w14:textId="77777777" w:rsidTr="00414A86">
        <w:tc>
          <w:tcPr>
            <w:tcW w:w="3402" w:type="dxa"/>
            <w:tcBorders>
              <w:top w:val="single" w:sz="4" w:space="0" w:color="BFBFBF"/>
              <w:bottom w:val="single" w:sz="4" w:space="0" w:color="BFBFBF"/>
            </w:tcBorders>
            <w:shd w:val="clear" w:color="auto" w:fill="auto"/>
          </w:tcPr>
          <w:p w14:paraId="75031425" w14:textId="77777777"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14:paraId="1228B319" w14:textId="77777777"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14:paraId="3E6B9009" w14:textId="77777777" w:rsidR="00194AB0" w:rsidRPr="00143A9B" w:rsidRDefault="001C44CA" w:rsidP="00441836">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F2EF8">
              <w:rPr>
                <w:lang w:eastAsia="zh-CN"/>
              </w:rPr>
              <w:t>3.5</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3F818DD3" w14:textId="77777777" w:rsidR="00194AB0" w:rsidRPr="00143A9B" w:rsidRDefault="00194AB0" w:rsidP="00F807E9">
            <w:pPr>
              <w:rPr>
                <w:snapToGrid w:val="0"/>
              </w:rPr>
            </w:pPr>
            <w:r>
              <w:t>%</w:t>
            </w:r>
          </w:p>
        </w:tc>
        <w:tc>
          <w:tcPr>
            <w:tcW w:w="340" w:type="dxa"/>
            <w:tcBorders>
              <w:top w:val="single" w:sz="4" w:space="0" w:color="BFBFBF"/>
              <w:bottom w:val="single" w:sz="4" w:space="0" w:color="BFBFBF"/>
            </w:tcBorders>
          </w:tcPr>
          <w:p w14:paraId="682AA859"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81343F">
              <w:rPr>
                <w:noProof/>
                <w:lang w:eastAsia="zh-CN"/>
              </w:rPr>
              <w:t>C</w:t>
            </w:r>
            <w:r w:rsidRPr="00143A9B">
              <w:rPr>
                <w:lang w:eastAsia="zh-CN"/>
              </w:rPr>
              <w:fldChar w:fldCharType="end"/>
            </w:r>
          </w:p>
        </w:tc>
        <w:tc>
          <w:tcPr>
            <w:tcW w:w="1701" w:type="dxa"/>
            <w:tcBorders>
              <w:top w:val="single" w:sz="4" w:space="0" w:color="BFBFBF"/>
              <w:bottom w:val="single" w:sz="4" w:space="0" w:color="BFBFBF"/>
            </w:tcBorders>
          </w:tcPr>
          <w:p w14:paraId="47895039" w14:textId="77777777" w:rsidR="00194AB0" w:rsidRPr="00143A9B" w:rsidRDefault="001C44CA" w:rsidP="004179F2">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BOD/COD</w:t>
            </w:r>
            <w:r w:rsidR="004179F2">
              <w:rPr>
                <w:lang w:eastAsia="zh-CN"/>
              </w:rPr>
              <w:t xml:space="preserve"> </w:t>
            </w:r>
            <w:r w:rsidRPr="00143A9B">
              <w:rPr>
                <w:lang w:eastAsia="zh-CN"/>
              </w:rPr>
              <w:fldChar w:fldCharType="end"/>
            </w:r>
          </w:p>
        </w:tc>
      </w:tr>
      <w:tr w:rsidR="00194AB0" w:rsidRPr="00194AB0" w14:paraId="31E9836B" w14:textId="77777777" w:rsidTr="00414A86">
        <w:tc>
          <w:tcPr>
            <w:tcW w:w="3402" w:type="dxa"/>
            <w:tcBorders>
              <w:top w:val="single" w:sz="4" w:space="0" w:color="BFBFBF"/>
              <w:bottom w:val="single" w:sz="4" w:space="0" w:color="auto"/>
            </w:tcBorders>
            <w:shd w:val="clear" w:color="auto" w:fill="auto"/>
          </w:tcPr>
          <w:p w14:paraId="5A28EA53" w14:textId="77777777"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14:paraId="6EB245B2" w14:textId="77777777"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14:paraId="4828ABCF"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14:paraId="5B53FEA3" w14:textId="77777777" w:rsidR="00194AB0" w:rsidRPr="00143A9B" w:rsidRDefault="00194AB0" w:rsidP="00F807E9">
            <w:pPr>
              <w:rPr>
                <w:snapToGrid w:val="0"/>
              </w:rPr>
            </w:pPr>
            <w:r>
              <w:t>%</w:t>
            </w:r>
          </w:p>
        </w:tc>
        <w:tc>
          <w:tcPr>
            <w:tcW w:w="340" w:type="dxa"/>
            <w:tcBorders>
              <w:top w:val="single" w:sz="4" w:space="0" w:color="BFBFBF"/>
              <w:bottom w:val="single" w:sz="4" w:space="0" w:color="auto"/>
            </w:tcBorders>
          </w:tcPr>
          <w:p w14:paraId="405C9645"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14:paraId="3AFDB3DA"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14:paraId="34793369" w14:textId="77777777" w:rsidTr="00414A86">
        <w:tc>
          <w:tcPr>
            <w:tcW w:w="3402" w:type="dxa"/>
            <w:tcBorders>
              <w:bottom w:val="single" w:sz="4" w:space="0" w:color="BFBFBF"/>
            </w:tcBorders>
            <w:shd w:val="clear" w:color="auto" w:fill="auto"/>
          </w:tcPr>
          <w:p w14:paraId="666375D0" w14:textId="77777777"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14:paraId="10AB9384" w14:textId="77777777"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14:paraId="2146F876" w14:textId="77777777"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D739BB">
              <w:rPr>
                <w:lang w:eastAsia="zh-CN"/>
              </w:rPr>
              <w:t>278</w:t>
            </w:r>
            <w:r w:rsidRPr="00143A9B">
              <w:rPr>
                <w:lang w:eastAsia="zh-CN"/>
              </w:rPr>
              <w:fldChar w:fldCharType="end"/>
            </w:r>
          </w:p>
        </w:tc>
        <w:tc>
          <w:tcPr>
            <w:tcW w:w="964" w:type="dxa"/>
            <w:tcBorders>
              <w:bottom w:val="single" w:sz="4" w:space="0" w:color="BFBFBF"/>
            </w:tcBorders>
            <w:shd w:val="clear" w:color="auto" w:fill="auto"/>
          </w:tcPr>
          <w:p w14:paraId="3AB6819D" w14:textId="77777777" w:rsidR="00194AB0" w:rsidRPr="00143A9B" w:rsidRDefault="00673F62" w:rsidP="00F807E9">
            <w:pPr>
              <w:rPr>
                <w:snapToGrid w:val="0"/>
              </w:rPr>
            </w:pPr>
            <w:r>
              <w:t>mg/</w:t>
            </w:r>
            <w:r w:rsidR="00194AB0" w:rsidRPr="00143A9B">
              <w:t>g</w:t>
            </w:r>
          </w:p>
        </w:tc>
        <w:tc>
          <w:tcPr>
            <w:tcW w:w="340" w:type="dxa"/>
            <w:tcBorders>
              <w:bottom w:val="single" w:sz="4" w:space="0" w:color="BFBFBF"/>
            </w:tcBorders>
          </w:tcPr>
          <w:p w14:paraId="0697271A" w14:textId="77777777"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81343F">
              <w:rPr>
                <w:noProof/>
                <w:lang w:eastAsia="zh-CN"/>
              </w:rPr>
              <w:t>M</w:t>
            </w:r>
            <w:r w:rsidRPr="00143A9B">
              <w:rPr>
                <w:lang w:eastAsia="zh-CN"/>
              </w:rPr>
              <w:fldChar w:fldCharType="end"/>
            </w:r>
          </w:p>
        </w:tc>
        <w:tc>
          <w:tcPr>
            <w:tcW w:w="1701" w:type="dxa"/>
            <w:tcBorders>
              <w:bottom w:val="single" w:sz="4" w:space="0" w:color="BFBFBF"/>
            </w:tcBorders>
          </w:tcPr>
          <w:p w14:paraId="6FC3B35C" w14:textId="77777777" w:rsidR="004179F2" w:rsidRDefault="001C44CA" w:rsidP="004179F2">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Cuvette test, dichromate,</w:t>
            </w:r>
          </w:p>
          <w:p w14:paraId="41C4C2FD" w14:textId="77777777" w:rsidR="00194AB0" w:rsidRPr="00143A9B" w:rsidRDefault="004179F2" w:rsidP="004179F2">
            <w:pPr>
              <w:rPr>
                <w:snapToGrid w:val="0"/>
              </w:rPr>
            </w:pPr>
            <w:r>
              <w:rPr>
                <w:lang w:eastAsia="zh-CN"/>
              </w:rPr>
              <w:t xml:space="preserve">USEPA 410.4  </w:t>
            </w:r>
            <w:r w:rsidR="001C44CA" w:rsidRPr="00143A9B">
              <w:rPr>
                <w:lang w:eastAsia="zh-CN"/>
              </w:rPr>
              <w:fldChar w:fldCharType="end"/>
            </w:r>
          </w:p>
        </w:tc>
      </w:tr>
      <w:tr w:rsidR="00E403DA" w:rsidRPr="00143A9B" w14:paraId="4215E72C" w14:textId="77777777" w:rsidTr="00414A86">
        <w:tc>
          <w:tcPr>
            <w:tcW w:w="3402" w:type="dxa"/>
            <w:tcBorders>
              <w:top w:val="single" w:sz="4" w:space="0" w:color="BFBFBF"/>
              <w:bottom w:val="single" w:sz="4" w:space="0" w:color="auto"/>
            </w:tcBorders>
            <w:shd w:val="clear" w:color="auto" w:fill="auto"/>
          </w:tcPr>
          <w:p w14:paraId="28B61245" w14:textId="77777777"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14:paraId="6BE7B3B6" w14:textId="77777777"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14:paraId="32E6345F"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4473DFAD" w14:textId="77777777" w:rsidR="00E403DA" w:rsidRPr="00143A9B" w:rsidRDefault="00E403DA" w:rsidP="00673F62">
            <w:pPr>
              <w:rPr>
                <w:snapToGrid w:val="0"/>
              </w:rPr>
            </w:pPr>
            <w:r w:rsidRPr="00143A9B">
              <w:t>mg/g</w:t>
            </w:r>
          </w:p>
        </w:tc>
        <w:tc>
          <w:tcPr>
            <w:tcW w:w="340" w:type="dxa"/>
            <w:tcBorders>
              <w:top w:val="single" w:sz="4" w:space="0" w:color="BFBFBF"/>
            </w:tcBorders>
          </w:tcPr>
          <w:p w14:paraId="2C58CE69"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14:paraId="65F34E76"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14:paraId="7EE3816E" w14:textId="77777777" w:rsidTr="00414A86">
        <w:tc>
          <w:tcPr>
            <w:tcW w:w="3402" w:type="dxa"/>
            <w:tcBorders>
              <w:bottom w:val="single" w:sz="4" w:space="0" w:color="auto"/>
            </w:tcBorders>
            <w:shd w:val="clear" w:color="auto" w:fill="auto"/>
          </w:tcPr>
          <w:p w14:paraId="5D5268CF" w14:textId="77777777"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14:paraId="3D8BC7A2" w14:textId="77777777"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14:paraId="3676640C"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9F6BF1">
              <w:rPr>
                <w:lang w:eastAsia="zh-CN"/>
              </w:rPr>
              <w:t>9.7</w:t>
            </w:r>
            <w:r w:rsidRPr="00143A9B">
              <w:rPr>
                <w:lang w:eastAsia="zh-CN"/>
              </w:rPr>
              <w:fldChar w:fldCharType="end"/>
            </w:r>
          </w:p>
        </w:tc>
        <w:tc>
          <w:tcPr>
            <w:tcW w:w="964" w:type="dxa"/>
            <w:tcBorders>
              <w:bottom w:val="single" w:sz="4" w:space="0" w:color="auto"/>
            </w:tcBorders>
            <w:shd w:val="clear" w:color="auto" w:fill="auto"/>
          </w:tcPr>
          <w:p w14:paraId="76E90429" w14:textId="77777777" w:rsidR="00E403DA" w:rsidRPr="00143A9B" w:rsidRDefault="00E403DA" w:rsidP="00673F62">
            <w:pPr>
              <w:rPr>
                <w:snapToGrid w:val="0"/>
              </w:rPr>
            </w:pPr>
            <w:r w:rsidRPr="00143A9B">
              <w:t>mg/g</w:t>
            </w:r>
          </w:p>
        </w:tc>
        <w:tc>
          <w:tcPr>
            <w:tcW w:w="340" w:type="dxa"/>
            <w:tcBorders>
              <w:bottom w:val="single" w:sz="4" w:space="0" w:color="auto"/>
            </w:tcBorders>
          </w:tcPr>
          <w:p w14:paraId="645196FF"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1343F">
              <w:rPr>
                <w:noProof/>
                <w:lang w:eastAsia="zh-CN"/>
              </w:rPr>
              <w:t>M</w:t>
            </w:r>
            <w:r w:rsidRPr="00143A9B">
              <w:rPr>
                <w:lang w:eastAsia="zh-CN"/>
              </w:rPr>
              <w:fldChar w:fldCharType="end"/>
            </w:r>
          </w:p>
        </w:tc>
        <w:tc>
          <w:tcPr>
            <w:tcW w:w="1701" w:type="dxa"/>
            <w:tcBorders>
              <w:bottom w:val="single" w:sz="4" w:space="0" w:color="auto"/>
            </w:tcBorders>
          </w:tcPr>
          <w:p w14:paraId="291AA974"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 xml:space="preserve">SMEWW 5210B:2012 </w:t>
            </w:r>
            <w:r w:rsidR="004179F2">
              <w:rPr>
                <w:lang w:eastAsia="zh-CN"/>
              </w:rPr>
              <w:t xml:space="preserve"> </w:t>
            </w:r>
            <w:r w:rsidRPr="00143A9B">
              <w:rPr>
                <w:lang w:eastAsia="zh-CN"/>
              </w:rPr>
              <w:fldChar w:fldCharType="end"/>
            </w:r>
          </w:p>
        </w:tc>
      </w:tr>
      <w:tr w:rsidR="00E403DA" w:rsidRPr="00143A9B" w14:paraId="100C7085" w14:textId="77777777" w:rsidTr="00414A86">
        <w:tc>
          <w:tcPr>
            <w:tcW w:w="3402" w:type="dxa"/>
            <w:tcBorders>
              <w:bottom w:val="single" w:sz="4" w:space="0" w:color="BFBFBF"/>
            </w:tcBorders>
            <w:shd w:val="clear" w:color="auto" w:fill="auto"/>
          </w:tcPr>
          <w:p w14:paraId="78E9654C" w14:textId="77777777"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14:paraId="2CE01D0E" w14:textId="77777777" w:rsidR="00E403DA" w:rsidRPr="00143A9B" w:rsidRDefault="00E403DA" w:rsidP="00F807E9">
            <w:pPr>
              <w:jc w:val="left"/>
              <w:rPr>
                <w:snapToGrid w:val="0"/>
              </w:rPr>
            </w:pPr>
          </w:p>
        </w:tc>
        <w:tc>
          <w:tcPr>
            <w:tcW w:w="964" w:type="dxa"/>
            <w:tcBorders>
              <w:bottom w:val="single" w:sz="4" w:space="0" w:color="BFBFBF"/>
            </w:tcBorders>
          </w:tcPr>
          <w:p w14:paraId="2CC77316" w14:textId="77777777" w:rsidR="00E403DA" w:rsidRPr="00143A9B" w:rsidRDefault="00E403DA" w:rsidP="00F807E9">
            <w:pPr>
              <w:rPr>
                <w:snapToGrid w:val="0"/>
              </w:rPr>
            </w:pPr>
          </w:p>
        </w:tc>
        <w:tc>
          <w:tcPr>
            <w:tcW w:w="964" w:type="dxa"/>
            <w:tcBorders>
              <w:bottom w:val="single" w:sz="4" w:space="0" w:color="BFBFBF"/>
            </w:tcBorders>
            <w:shd w:val="clear" w:color="auto" w:fill="auto"/>
          </w:tcPr>
          <w:p w14:paraId="7A96D407" w14:textId="77777777" w:rsidR="00E403DA" w:rsidRPr="00143A9B" w:rsidRDefault="00E403DA" w:rsidP="00F807E9">
            <w:pPr>
              <w:rPr>
                <w:snapToGrid w:val="0"/>
              </w:rPr>
            </w:pPr>
          </w:p>
        </w:tc>
        <w:tc>
          <w:tcPr>
            <w:tcW w:w="340" w:type="dxa"/>
            <w:tcBorders>
              <w:bottom w:val="single" w:sz="4" w:space="0" w:color="BFBFBF"/>
            </w:tcBorders>
          </w:tcPr>
          <w:p w14:paraId="075103DD" w14:textId="77777777" w:rsidR="00E403DA" w:rsidRPr="00143A9B" w:rsidRDefault="00E403DA" w:rsidP="00F807E9">
            <w:pPr>
              <w:rPr>
                <w:snapToGrid w:val="0"/>
              </w:rPr>
            </w:pPr>
          </w:p>
        </w:tc>
        <w:tc>
          <w:tcPr>
            <w:tcW w:w="1701" w:type="dxa"/>
            <w:tcBorders>
              <w:bottom w:val="single" w:sz="4" w:space="0" w:color="BFBFBF"/>
            </w:tcBorders>
          </w:tcPr>
          <w:p w14:paraId="4A0DD761" w14:textId="77777777" w:rsidR="00E403DA" w:rsidRPr="00143A9B" w:rsidRDefault="00E403DA" w:rsidP="00F807E9">
            <w:pPr>
              <w:rPr>
                <w:snapToGrid w:val="0"/>
              </w:rPr>
            </w:pPr>
          </w:p>
        </w:tc>
      </w:tr>
      <w:tr w:rsidR="00E403DA" w:rsidRPr="00143A9B" w14:paraId="0E5641E6" w14:textId="77777777" w:rsidTr="00414A86">
        <w:tc>
          <w:tcPr>
            <w:tcW w:w="3402" w:type="dxa"/>
            <w:tcBorders>
              <w:top w:val="single" w:sz="4" w:space="0" w:color="BFBFBF"/>
              <w:bottom w:val="single" w:sz="4" w:space="0" w:color="BFBFBF"/>
            </w:tcBorders>
            <w:shd w:val="clear" w:color="auto" w:fill="auto"/>
          </w:tcPr>
          <w:p w14:paraId="48454E58" w14:textId="77777777"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14:paraId="25DB705E" w14:textId="77777777"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14:paraId="6E729D4A"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3F5DC3" w:rsidRPr="003F5DC3">
              <w:rPr>
                <w:lang w:eastAsia="zh-CN"/>
              </w:rPr>
              <w:t>&gt;100</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3E09033D" w14:textId="77777777" w:rsidR="00E403DA" w:rsidRPr="00143A9B" w:rsidRDefault="00E403DA" w:rsidP="00F807E9">
            <w:pPr>
              <w:rPr>
                <w:snapToGrid w:val="0"/>
              </w:rPr>
            </w:pPr>
            <w:r>
              <w:t>mg/L</w:t>
            </w:r>
          </w:p>
        </w:tc>
        <w:tc>
          <w:tcPr>
            <w:tcW w:w="340" w:type="dxa"/>
            <w:tcBorders>
              <w:top w:val="single" w:sz="4" w:space="0" w:color="BFBFBF"/>
              <w:bottom w:val="single" w:sz="4" w:space="0" w:color="BFBFBF"/>
            </w:tcBorders>
          </w:tcPr>
          <w:p w14:paraId="7ACE0F9A"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8E5AFC">
              <w:rPr>
                <w:noProof/>
                <w:lang w:eastAsia="zh-CN"/>
              </w:rPr>
              <w:t>A</w:t>
            </w:r>
            <w:r w:rsidRPr="00143A9B">
              <w:rPr>
                <w:lang w:eastAsia="zh-CN"/>
              </w:rPr>
              <w:fldChar w:fldCharType="end"/>
            </w:r>
          </w:p>
        </w:tc>
        <w:tc>
          <w:tcPr>
            <w:tcW w:w="1701" w:type="dxa"/>
            <w:tcBorders>
              <w:top w:val="single" w:sz="4" w:space="0" w:color="BFBFBF"/>
              <w:bottom w:val="single" w:sz="4" w:space="0" w:color="BFBFBF"/>
            </w:tcBorders>
          </w:tcPr>
          <w:p w14:paraId="4E397BFC"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sidRPr="004179F2">
              <w:rPr>
                <w:lang w:eastAsia="zh-CN"/>
              </w:rPr>
              <w:t>&gt;100mg/L base on</w:t>
            </w:r>
            <w:r w:rsidR="00C66F15">
              <w:rPr>
                <w:lang w:eastAsia="zh-CN"/>
              </w:rPr>
              <w:t xml:space="preserve"> </w:t>
            </w:r>
            <w:r w:rsidR="004179F2" w:rsidRPr="004179F2">
              <w:rPr>
                <w:lang w:eastAsia="zh-CN"/>
              </w:rPr>
              <w:t>GHS Classification</w:t>
            </w:r>
            <w:r w:rsidRPr="00143A9B">
              <w:rPr>
                <w:lang w:eastAsia="zh-CN"/>
              </w:rPr>
              <w:fldChar w:fldCharType="end"/>
            </w:r>
          </w:p>
        </w:tc>
      </w:tr>
      <w:tr w:rsidR="00E403DA" w:rsidRPr="00143A9B" w14:paraId="288A2D1C" w14:textId="77777777" w:rsidTr="00414A86">
        <w:tc>
          <w:tcPr>
            <w:tcW w:w="3402" w:type="dxa"/>
            <w:tcBorders>
              <w:top w:val="single" w:sz="4" w:space="0" w:color="BFBFBF"/>
              <w:bottom w:val="single" w:sz="4" w:space="0" w:color="BFBFBF"/>
            </w:tcBorders>
            <w:shd w:val="clear" w:color="auto" w:fill="auto"/>
          </w:tcPr>
          <w:p w14:paraId="1E2AD5BF" w14:textId="77777777"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14:paraId="6C56B4E9" w14:textId="77777777"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14:paraId="55673525"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14:paraId="736EB8DC" w14:textId="77777777" w:rsidR="00E403DA" w:rsidRPr="00143A9B" w:rsidRDefault="00E403DA" w:rsidP="00F807E9">
            <w:pPr>
              <w:rPr>
                <w:snapToGrid w:val="0"/>
              </w:rPr>
            </w:pPr>
            <w:r>
              <w:t>mg/L</w:t>
            </w:r>
          </w:p>
        </w:tc>
        <w:tc>
          <w:tcPr>
            <w:tcW w:w="340" w:type="dxa"/>
            <w:tcBorders>
              <w:top w:val="single" w:sz="4" w:space="0" w:color="BFBFBF"/>
              <w:bottom w:val="single" w:sz="4" w:space="0" w:color="BFBFBF"/>
            </w:tcBorders>
          </w:tcPr>
          <w:p w14:paraId="79B6C9C1"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14:paraId="7466D870"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14:paraId="603B286F" w14:textId="77777777" w:rsidTr="00414A86">
        <w:tc>
          <w:tcPr>
            <w:tcW w:w="3402" w:type="dxa"/>
            <w:tcBorders>
              <w:top w:val="single" w:sz="4" w:space="0" w:color="BFBFBF"/>
              <w:bottom w:val="single" w:sz="4" w:space="0" w:color="auto"/>
            </w:tcBorders>
            <w:shd w:val="clear" w:color="auto" w:fill="auto"/>
          </w:tcPr>
          <w:p w14:paraId="57F15EB7" w14:textId="77777777"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14:paraId="61CB80A0" w14:textId="77777777" w:rsidR="00E403DA" w:rsidRDefault="00E403DA" w:rsidP="00F807E9">
            <w:pPr>
              <w:jc w:val="left"/>
              <w:rPr>
                <w:lang w:eastAsia="zh-CN"/>
              </w:rPr>
            </w:pPr>
            <w:r>
              <w:rPr>
                <w:lang w:eastAsia="zh-CN"/>
              </w:rPr>
              <w:t>OECD 201 / EC50 / 72h</w:t>
            </w:r>
          </w:p>
        </w:tc>
        <w:tc>
          <w:tcPr>
            <w:tcW w:w="964" w:type="dxa"/>
            <w:tcBorders>
              <w:top w:val="single" w:sz="4" w:space="0" w:color="BFBFBF"/>
            </w:tcBorders>
          </w:tcPr>
          <w:p w14:paraId="5712546A"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753D3BA0" w14:textId="77777777" w:rsidR="00E403DA" w:rsidRPr="00143A9B" w:rsidRDefault="00E403DA" w:rsidP="00F807E9">
            <w:pPr>
              <w:rPr>
                <w:snapToGrid w:val="0"/>
              </w:rPr>
            </w:pPr>
            <w:r>
              <w:t>mg/L</w:t>
            </w:r>
          </w:p>
        </w:tc>
        <w:tc>
          <w:tcPr>
            <w:tcW w:w="340" w:type="dxa"/>
            <w:tcBorders>
              <w:top w:val="single" w:sz="4" w:space="0" w:color="BFBFBF"/>
            </w:tcBorders>
          </w:tcPr>
          <w:p w14:paraId="49255027"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14:paraId="3780B8B7" w14:textId="77777777" w:rsidR="00E403DA" w:rsidRPr="00143A9B" w:rsidRDefault="001C44CA" w:rsidP="004179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4179F2">
              <w:rPr>
                <w:lang w:eastAsia="zh-CN"/>
              </w:rPr>
              <w:t xml:space="preserve"> </w:t>
            </w:r>
            <w:r w:rsidRPr="00143A9B">
              <w:rPr>
                <w:lang w:eastAsia="zh-CN"/>
              </w:rPr>
              <w:fldChar w:fldCharType="end"/>
            </w:r>
          </w:p>
        </w:tc>
      </w:tr>
      <w:tr w:rsidR="00E403DA" w:rsidRPr="00194AB0" w14:paraId="39F5FCAF" w14:textId="77777777" w:rsidTr="00414A86">
        <w:tc>
          <w:tcPr>
            <w:tcW w:w="3402" w:type="dxa"/>
            <w:tcBorders>
              <w:bottom w:val="single" w:sz="4" w:space="0" w:color="auto"/>
            </w:tcBorders>
            <w:shd w:val="clear" w:color="auto" w:fill="auto"/>
          </w:tcPr>
          <w:p w14:paraId="588B1000" w14:textId="77777777"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14:paraId="69F1BC7E" w14:textId="77777777" w:rsidR="00E403DA" w:rsidRDefault="00E403DA" w:rsidP="00F807E9">
            <w:pPr>
              <w:jc w:val="left"/>
              <w:rPr>
                <w:lang w:eastAsia="zh-CN"/>
              </w:rPr>
            </w:pPr>
            <w:r>
              <w:rPr>
                <w:lang w:eastAsia="zh-CN"/>
              </w:rPr>
              <w:t>OECD 209 / IC50 / 3h</w:t>
            </w:r>
          </w:p>
        </w:tc>
        <w:tc>
          <w:tcPr>
            <w:tcW w:w="964" w:type="dxa"/>
            <w:tcBorders>
              <w:bottom w:val="single" w:sz="4" w:space="0" w:color="auto"/>
            </w:tcBorders>
          </w:tcPr>
          <w:p w14:paraId="79D92E92"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14:paraId="1BDCA076" w14:textId="77777777" w:rsidR="00E403DA" w:rsidRPr="00143A9B" w:rsidRDefault="00E403DA" w:rsidP="00F807E9">
            <w:pPr>
              <w:rPr>
                <w:snapToGrid w:val="0"/>
              </w:rPr>
            </w:pPr>
            <w:r>
              <w:t>mg/L</w:t>
            </w:r>
          </w:p>
        </w:tc>
        <w:tc>
          <w:tcPr>
            <w:tcW w:w="340" w:type="dxa"/>
            <w:tcBorders>
              <w:bottom w:val="single" w:sz="4" w:space="0" w:color="auto"/>
            </w:tcBorders>
          </w:tcPr>
          <w:p w14:paraId="7A04876F" w14:textId="77777777"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14:paraId="1ACCB2D9" w14:textId="77777777"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14:paraId="16D3B8F2" w14:textId="77777777" w:rsidTr="00414A86">
        <w:tc>
          <w:tcPr>
            <w:tcW w:w="3402" w:type="dxa"/>
            <w:tcBorders>
              <w:bottom w:val="single" w:sz="4" w:space="0" w:color="BFBFBF"/>
            </w:tcBorders>
            <w:shd w:val="clear" w:color="auto" w:fill="auto"/>
          </w:tcPr>
          <w:p w14:paraId="2CEB94DA" w14:textId="77777777"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14:paraId="64BA296A" w14:textId="77777777"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14:paraId="54D3A684" w14:textId="77777777"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14:paraId="56A7FC14" w14:textId="77777777"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14:paraId="057E7B36" w14:textId="77777777" w:rsidR="00DE6595" w:rsidRDefault="00DE6595" w:rsidP="00F807E9"/>
        </w:tc>
        <w:tc>
          <w:tcPr>
            <w:tcW w:w="340" w:type="dxa"/>
            <w:tcBorders>
              <w:bottom w:val="single" w:sz="4" w:space="0" w:color="BFBFBF"/>
            </w:tcBorders>
          </w:tcPr>
          <w:p w14:paraId="60498854" w14:textId="77777777"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14:paraId="7FFFE3D1" w14:textId="77777777"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14:paraId="13BBB4E1" w14:textId="77777777" w:rsidTr="00414A86">
        <w:tc>
          <w:tcPr>
            <w:tcW w:w="3402" w:type="dxa"/>
            <w:tcBorders>
              <w:top w:val="single" w:sz="4" w:space="0" w:color="BFBFBF"/>
              <w:bottom w:val="single" w:sz="4" w:space="0" w:color="auto"/>
            </w:tcBorders>
            <w:shd w:val="clear" w:color="auto" w:fill="auto"/>
          </w:tcPr>
          <w:p w14:paraId="536AE4AB" w14:textId="77777777"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14:paraId="46D35C45" w14:textId="77777777"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14:paraId="3587AF57" w14:textId="77777777"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14:paraId="315E6224" w14:textId="77777777" w:rsidR="00DE6595" w:rsidRDefault="00DE6595" w:rsidP="00F807E9"/>
        </w:tc>
        <w:tc>
          <w:tcPr>
            <w:tcW w:w="340" w:type="dxa"/>
            <w:tcBorders>
              <w:top w:val="single" w:sz="4" w:space="0" w:color="BFBFBF"/>
            </w:tcBorders>
          </w:tcPr>
          <w:p w14:paraId="0CE7C823" w14:textId="77777777"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14:paraId="32F59E03" w14:textId="77777777"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14:paraId="1924DCEF"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2316E2C6" w14:textId="77777777"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00680E6" w14:textId="77777777" w:rsidR="00FD7AA8" w:rsidRPr="00143A9B" w:rsidRDefault="00F807E9" w:rsidP="00F807E9">
            <w:pPr>
              <w:jc w:val="left"/>
              <w:rPr>
                <w:lang w:eastAsia="zh-CN"/>
              </w:rPr>
            </w:pPr>
            <w:r>
              <w:rPr>
                <w:lang w:eastAsia="zh-CN"/>
              </w:rPr>
              <w:t>DIN EN ISO 11885</w:t>
            </w:r>
            <w:bookmarkStart w:id="2" w:name="_Ref311631872"/>
            <w:r w:rsidR="00FD7AA8">
              <w:rPr>
                <w:rStyle w:val="EndnoteReference"/>
                <w:lang w:eastAsia="zh-CN"/>
              </w:rPr>
              <w:endnoteReference w:id="5"/>
            </w:r>
            <w:bookmarkEnd w:id="2"/>
          </w:p>
        </w:tc>
        <w:tc>
          <w:tcPr>
            <w:tcW w:w="964" w:type="dxa"/>
            <w:tcBorders>
              <w:top w:val="single" w:sz="4" w:space="0" w:color="auto"/>
              <w:left w:val="single" w:sz="4" w:space="0" w:color="auto"/>
              <w:bottom w:val="single" w:sz="4" w:space="0" w:color="auto"/>
              <w:right w:val="single" w:sz="4" w:space="0" w:color="auto"/>
            </w:tcBorders>
          </w:tcPr>
          <w:p w14:paraId="548BCF85"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12A50499"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5FAE2EE8"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A1EBC">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384A6581" w14:textId="77777777"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7D37CB" w:rsidRPr="007D37CB">
              <w:rPr>
                <w:lang w:eastAsia="zh-CN"/>
              </w:rPr>
              <w:t>Materials don't contain P</w:t>
            </w:r>
            <w:r w:rsidRPr="00143A9B">
              <w:rPr>
                <w:lang w:eastAsia="zh-CN"/>
              </w:rPr>
              <w:fldChar w:fldCharType="end"/>
            </w:r>
          </w:p>
        </w:tc>
      </w:tr>
      <w:tr w:rsidR="00F807E9" w:rsidRPr="00E403DA" w14:paraId="7C47E8CC"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363C72D9" w14:textId="77777777"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0EC73F" w14:textId="55D2A4DF"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0C1B46">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79FEA29C"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20BCA">
              <w:rPr>
                <w:lang w:eastAsia="zh-CN"/>
              </w:rPr>
              <w:t>0.26</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38B13C00"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02579343"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9A1EBC">
              <w:rPr>
                <w:lang w:eastAsia="zh-CN"/>
              </w:rPr>
              <w:t>M</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74B91AD9" w14:textId="77777777" w:rsidR="00F807E9" w:rsidRPr="00F807E9" w:rsidRDefault="001C44CA" w:rsidP="007D37CB">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77035" w:rsidRPr="00877035">
              <w:rPr>
                <w:lang w:eastAsia="zh-CN"/>
              </w:rPr>
              <w:t xml:space="preserve">Cuvette test, chromotropic acid  </w:t>
            </w:r>
            <w:r w:rsidR="00877035">
              <w:rPr>
                <w:lang w:eastAsia="zh-CN"/>
              </w:rPr>
              <w:t xml:space="preserve"> </w:t>
            </w:r>
            <w:r w:rsidRPr="00143A9B">
              <w:rPr>
                <w:lang w:eastAsia="zh-CN"/>
              </w:rPr>
              <w:fldChar w:fldCharType="end"/>
            </w:r>
          </w:p>
        </w:tc>
      </w:tr>
      <w:tr w:rsidR="00F807E9" w:rsidRPr="00E403DA" w14:paraId="69DA6A72"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6DBAD584" w14:textId="77777777"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9E0916" w14:textId="1D53D4CC"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0C1B46" w:rsidRPr="000C1B46">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14:paraId="50CF6CA1"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40873BF2"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1F139C7E"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4E673EA0"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14:paraId="12A6E916"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7B328DF3" w14:textId="77777777" w:rsidR="00F807E9" w:rsidRPr="00B2282C" w:rsidRDefault="00F807E9" w:rsidP="00F807E9">
            <w:pPr>
              <w:rPr>
                <w:snapToGrid w:val="0"/>
                <w:lang w:val="en-US"/>
              </w:rPr>
            </w:pPr>
            <w:r w:rsidRPr="00B2282C">
              <w:rPr>
                <w:snapToGrid w:val="0"/>
                <w:lang w:val="en-US"/>
              </w:rPr>
              <w:t>Organo halogen (AOX)</w:t>
            </w:r>
          </w:p>
          <w:p w14:paraId="5D7C8AC0" w14:textId="77777777"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E3E21C" w14:textId="7E6E7A24"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0C1B46">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7A661766"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399C8BFB"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45B2F3A0"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7D3919FD"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14:paraId="1B5F126F" w14:textId="77777777"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14:paraId="2848B34E" w14:textId="77777777" w:rsidR="00F807E9" w:rsidRDefault="00F807E9" w:rsidP="00F807E9">
            <w:pPr>
              <w:rPr>
                <w:snapToGrid w:val="0"/>
                <w:lang w:val="en-US"/>
              </w:rPr>
            </w:pPr>
            <w:r w:rsidRPr="00F807E9">
              <w:rPr>
                <w:snapToGrid w:val="0"/>
                <w:lang w:val="en-US"/>
              </w:rPr>
              <w:t xml:space="preserve">Fluorine </w:t>
            </w:r>
          </w:p>
          <w:p w14:paraId="081387AA" w14:textId="77777777"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482D71" w14:textId="05D09FB3"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0C1B46">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14:paraId="1C043A18"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14:paraId="69356FE0" w14:textId="77777777"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14:paraId="4211D751" w14:textId="77777777"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14:paraId="417E0A54" w14:textId="77777777"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14:paraId="2952DE9A" w14:textId="77777777" w:rsidR="001B7D3D" w:rsidRDefault="001B7D3D" w:rsidP="002141ED">
      <w:pPr>
        <w:keepNext/>
        <w:spacing w:line="276" w:lineRule="auto"/>
        <w:rPr>
          <w:lang w:val="en-US"/>
        </w:rPr>
      </w:pPr>
    </w:p>
    <w:p w14:paraId="6B328F36" w14:textId="77777777" w:rsidR="002141ED" w:rsidRPr="00143A9B" w:rsidRDefault="002141ED" w:rsidP="002141ED">
      <w:pPr>
        <w:keepNext/>
        <w:spacing w:line="276" w:lineRule="auto"/>
        <w:rPr>
          <w:lang w:val="en-US"/>
        </w:rPr>
      </w:pPr>
      <w:r w:rsidRPr="00143A9B">
        <w:rPr>
          <w:lang w:val="en-US"/>
        </w:rPr>
        <w:t>Comments:</w:t>
      </w:r>
    </w:p>
    <w:p w14:paraId="0DACFF95"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40D5BF6F" w14:textId="77777777" w:rsidR="002141ED" w:rsidRPr="00143A9B" w:rsidRDefault="002141ED" w:rsidP="002141ED">
      <w:pPr>
        <w:spacing w:line="276" w:lineRule="auto"/>
        <w:rPr>
          <w:lang w:val="en-US"/>
        </w:rPr>
      </w:pPr>
    </w:p>
    <w:p w14:paraId="631DEA07" w14:textId="77777777" w:rsidR="002141ED" w:rsidRPr="00D466EE" w:rsidRDefault="002141ED" w:rsidP="00F807E9">
      <w:pPr>
        <w:pStyle w:val="SubNumbering"/>
        <w:ind w:left="0" w:firstLine="0"/>
      </w:pPr>
      <w:r>
        <w:lastRenderedPageBreak/>
        <w:t>Irritancy and sensitization</w:t>
      </w:r>
    </w:p>
    <w:p w14:paraId="0DA7ED2E"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14:paraId="76F88DE4" w14:textId="77777777" w:rsidTr="00414A86">
        <w:tc>
          <w:tcPr>
            <w:tcW w:w="3401" w:type="dxa"/>
            <w:tcBorders>
              <w:bottom w:val="single" w:sz="4" w:space="0" w:color="auto"/>
            </w:tcBorders>
            <w:shd w:val="clear" w:color="auto" w:fill="E1EBF7"/>
          </w:tcPr>
          <w:p w14:paraId="7E42C0FE" w14:textId="77777777"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14:paraId="61F2D4D2" w14:textId="77777777"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3BDB6291" w14:textId="77777777" w:rsidR="002141ED" w:rsidRPr="00143A9B" w:rsidRDefault="002141ED" w:rsidP="0096277B">
            <w:pPr>
              <w:keepNext/>
              <w:jc w:val="center"/>
              <w:rPr>
                <w:b/>
                <w:snapToGrid w:val="0"/>
                <w:szCs w:val="20"/>
                <w:lang w:val="en-US"/>
              </w:rPr>
            </w:pPr>
          </w:p>
        </w:tc>
        <w:tc>
          <w:tcPr>
            <w:tcW w:w="964" w:type="dxa"/>
            <w:shd w:val="clear" w:color="auto" w:fill="E1EBF7"/>
          </w:tcPr>
          <w:p w14:paraId="6A612C31" w14:textId="77777777" w:rsidR="002141ED" w:rsidRPr="00143A9B" w:rsidRDefault="002141ED" w:rsidP="0096277B">
            <w:pPr>
              <w:keepNext/>
              <w:jc w:val="center"/>
              <w:rPr>
                <w:b/>
                <w:snapToGrid w:val="0"/>
                <w:szCs w:val="20"/>
                <w:lang w:val="en-US"/>
              </w:rPr>
            </w:pPr>
          </w:p>
        </w:tc>
        <w:tc>
          <w:tcPr>
            <w:tcW w:w="340" w:type="dxa"/>
            <w:shd w:val="clear" w:color="auto" w:fill="E1EBF7"/>
          </w:tcPr>
          <w:p w14:paraId="2CE933A3" w14:textId="104D0BFC"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0C1B46">
              <w:t>d</w:t>
            </w:r>
            <w:r w:rsidR="00673F62">
              <w:fldChar w:fldCharType="end"/>
            </w:r>
          </w:p>
        </w:tc>
        <w:tc>
          <w:tcPr>
            <w:tcW w:w="1701" w:type="dxa"/>
            <w:shd w:val="clear" w:color="auto" w:fill="E1EBF7"/>
          </w:tcPr>
          <w:p w14:paraId="096EB3E8"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67154DAD" w14:textId="77777777" w:rsidTr="00414A86">
        <w:tc>
          <w:tcPr>
            <w:tcW w:w="3401" w:type="dxa"/>
            <w:tcBorders>
              <w:bottom w:val="single" w:sz="4" w:space="0" w:color="auto"/>
            </w:tcBorders>
            <w:shd w:val="clear" w:color="auto" w:fill="auto"/>
          </w:tcPr>
          <w:p w14:paraId="38685006" w14:textId="77777777"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14:paraId="14D2DB1C" w14:textId="77777777"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14:paraId="782C8E58"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E668F4">
              <w:rPr>
                <w:szCs w:val="20"/>
                <w:lang w:val="en-US"/>
              </w:rPr>
            </w:r>
            <w:r w:rsidR="00E668F4">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605DC99E"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668F4">
              <w:rPr>
                <w:szCs w:val="20"/>
                <w:lang w:val="en-US"/>
              </w:rPr>
            </w:r>
            <w:r w:rsidR="00E668F4">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090C91C9"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A1EBC">
              <w:rPr>
                <w:noProof/>
                <w:szCs w:val="20"/>
                <w:lang w:val="en-US" w:eastAsia="zh-CN"/>
              </w:rPr>
              <w:t>A</w:t>
            </w:r>
            <w:r w:rsidRPr="00143A9B">
              <w:rPr>
                <w:szCs w:val="20"/>
                <w:lang w:val="en-US" w:eastAsia="zh-CN"/>
              </w:rPr>
              <w:fldChar w:fldCharType="end"/>
            </w:r>
          </w:p>
        </w:tc>
        <w:tc>
          <w:tcPr>
            <w:tcW w:w="1701" w:type="dxa"/>
          </w:tcPr>
          <w:p w14:paraId="42418843"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14:paraId="336B21A4" w14:textId="77777777" w:rsidTr="00414A86">
        <w:tc>
          <w:tcPr>
            <w:tcW w:w="3401" w:type="dxa"/>
            <w:tcBorders>
              <w:bottom w:val="single" w:sz="4" w:space="0" w:color="auto"/>
            </w:tcBorders>
            <w:shd w:val="clear" w:color="auto" w:fill="auto"/>
          </w:tcPr>
          <w:p w14:paraId="3751CFCC" w14:textId="77777777"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14:paraId="589D98CE" w14:textId="77777777"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14:paraId="30FBEC8E"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E668F4">
              <w:rPr>
                <w:szCs w:val="20"/>
                <w:lang w:val="en-US"/>
              </w:rPr>
            </w:r>
            <w:r w:rsidR="00E668F4">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4BAED5A2"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668F4">
              <w:rPr>
                <w:szCs w:val="20"/>
                <w:lang w:val="en-US"/>
              </w:rPr>
            </w:r>
            <w:r w:rsidR="00E668F4">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0D467DB9"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A1EBC">
              <w:rPr>
                <w:noProof/>
                <w:szCs w:val="20"/>
                <w:lang w:val="en-US" w:eastAsia="zh-CN"/>
              </w:rPr>
              <w:t>A</w:t>
            </w:r>
            <w:r w:rsidRPr="00143A9B">
              <w:rPr>
                <w:szCs w:val="20"/>
                <w:lang w:val="en-US" w:eastAsia="zh-CN"/>
              </w:rPr>
              <w:fldChar w:fldCharType="end"/>
            </w:r>
          </w:p>
        </w:tc>
        <w:tc>
          <w:tcPr>
            <w:tcW w:w="1701" w:type="dxa"/>
          </w:tcPr>
          <w:p w14:paraId="6451DBD3"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Pr="00143A9B">
              <w:rPr>
                <w:szCs w:val="20"/>
                <w:lang w:val="en-US" w:eastAsia="zh-CN"/>
              </w:rPr>
              <w:fldChar w:fldCharType="end"/>
            </w:r>
          </w:p>
        </w:tc>
      </w:tr>
      <w:tr w:rsidR="002141ED" w:rsidRPr="00143A9B" w14:paraId="5A666AE7" w14:textId="77777777" w:rsidTr="00414A86">
        <w:tc>
          <w:tcPr>
            <w:tcW w:w="3401" w:type="dxa"/>
            <w:tcBorders>
              <w:bottom w:val="single" w:sz="4" w:space="0" w:color="auto"/>
            </w:tcBorders>
            <w:shd w:val="clear" w:color="auto" w:fill="auto"/>
          </w:tcPr>
          <w:p w14:paraId="2FF67150" w14:textId="77777777"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14:paraId="1C65D0A6" w14:textId="77777777"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14:paraId="090227D5"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668F4">
              <w:rPr>
                <w:szCs w:val="20"/>
                <w:lang w:val="en-US"/>
              </w:rPr>
            </w:r>
            <w:r w:rsidR="00E668F4">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32BEBA58"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E668F4">
              <w:rPr>
                <w:szCs w:val="20"/>
                <w:lang w:val="en-US"/>
              </w:rPr>
            </w:r>
            <w:r w:rsidR="00E668F4">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59FFA300"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A1EBC">
              <w:rPr>
                <w:noProof/>
                <w:szCs w:val="20"/>
                <w:lang w:val="en-US" w:eastAsia="zh-CN"/>
              </w:rPr>
              <w:t>A</w:t>
            </w:r>
            <w:r w:rsidRPr="00143A9B">
              <w:rPr>
                <w:szCs w:val="20"/>
                <w:lang w:val="en-US" w:eastAsia="zh-CN"/>
              </w:rPr>
              <w:fldChar w:fldCharType="end"/>
            </w:r>
          </w:p>
        </w:tc>
        <w:tc>
          <w:tcPr>
            <w:tcW w:w="1701" w:type="dxa"/>
          </w:tcPr>
          <w:p w14:paraId="3F1D1975"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DC0B21" w:rsidRPr="00DC0B21">
              <w:rPr>
                <w:szCs w:val="20"/>
                <w:lang w:val="en-US" w:eastAsia="zh-CN"/>
              </w:rPr>
              <w:t>based on GHS classification</w:t>
            </w:r>
            <w:r w:rsidRPr="00143A9B">
              <w:rPr>
                <w:szCs w:val="20"/>
                <w:lang w:val="en-US" w:eastAsia="zh-CN"/>
              </w:rPr>
              <w:fldChar w:fldCharType="end"/>
            </w:r>
          </w:p>
        </w:tc>
      </w:tr>
      <w:tr w:rsidR="002141ED" w:rsidRPr="00143A9B" w14:paraId="120FA1B4" w14:textId="77777777" w:rsidTr="00414A86">
        <w:tc>
          <w:tcPr>
            <w:tcW w:w="6236" w:type="dxa"/>
            <w:gridSpan w:val="2"/>
            <w:tcBorders>
              <w:bottom w:val="single" w:sz="4" w:space="0" w:color="auto"/>
            </w:tcBorders>
            <w:shd w:val="clear" w:color="auto" w:fill="auto"/>
          </w:tcPr>
          <w:p w14:paraId="2620121C" w14:textId="77777777"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14:paraId="37638F1E"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668F4">
              <w:rPr>
                <w:szCs w:val="20"/>
                <w:lang w:val="en-US"/>
              </w:rPr>
            </w:r>
            <w:r w:rsidR="00E668F4">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14:paraId="01764EAA"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E668F4">
              <w:rPr>
                <w:szCs w:val="20"/>
                <w:lang w:val="en-US"/>
              </w:rPr>
            </w:r>
            <w:r w:rsidR="00E668F4">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14:paraId="32B47E4A" w14:textId="77777777" w:rsidR="002141ED" w:rsidRPr="00143A9B" w:rsidRDefault="002141ED" w:rsidP="0096277B">
            <w:pPr>
              <w:keepNext/>
              <w:jc w:val="center"/>
              <w:rPr>
                <w:snapToGrid w:val="0"/>
                <w:szCs w:val="20"/>
                <w:lang w:val="en-US"/>
              </w:rPr>
            </w:pPr>
          </w:p>
        </w:tc>
        <w:tc>
          <w:tcPr>
            <w:tcW w:w="1702" w:type="dxa"/>
            <w:tcBorders>
              <w:bottom w:val="single" w:sz="4" w:space="0" w:color="auto"/>
            </w:tcBorders>
          </w:tcPr>
          <w:p w14:paraId="515DAF01" w14:textId="77777777" w:rsidR="002141ED" w:rsidRPr="00143A9B" w:rsidRDefault="002141ED" w:rsidP="0096277B">
            <w:pPr>
              <w:keepNext/>
              <w:jc w:val="center"/>
              <w:rPr>
                <w:snapToGrid w:val="0"/>
                <w:szCs w:val="20"/>
                <w:lang w:val="en-US"/>
              </w:rPr>
            </w:pPr>
          </w:p>
        </w:tc>
      </w:tr>
      <w:tr w:rsidR="002141ED" w:rsidRPr="00143A9B" w14:paraId="35C2FE7B" w14:textId="77777777" w:rsidTr="00414A86">
        <w:tc>
          <w:tcPr>
            <w:tcW w:w="10205" w:type="dxa"/>
            <w:gridSpan w:val="6"/>
            <w:tcBorders>
              <w:bottom w:val="nil"/>
            </w:tcBorders>
            <w:shd w:val="clear" w:color="auto" w:fill="auto"/>
          </w:tcPr>
          <w:p w14:paraId="7CBB3A92" w14:textId="77777777"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14:paraId="48013A06" w14:textId="77777777" w:rsidTr="00414A86">
        <w:tc>
          <w:tcPr>
            <w:tcW w:w="10205" w:type="dxa"/>
            <w:gridSpan w:val="6"/>
            <w:tcBorders>
              <w:top w:val="nil"/>
              <w:bottom w:val="single" w:sz="4" w:space="0" w:color="auto"/>
            </w:tcBorders>
            <w:shd w:val="clear" w:color="auto" w:fill="auto"/>
          </w:tcPr>
          <w:p w14:paraId="14A98FE0" w14:textId="77777777"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14:paraId="721BD41D" w14:textId="77777777" w:rsidR="002141ED" w:rsidRPr="00143A9B" w:rsidRDefault="002141ED" w:rsidP="002141ED">
      <w:pPr>
        <w:keepNext/>
        <w:spacing w:line="276" w:lineRule="auto"/>
        <w:rPr>
          <w:lang w:val="en-US"/>
        </w:rPr>
      </w:pPr>
    </w:p>
    <w:p w14:paraId="30A557DE" w14:textId="77777777" w:rsidR="002141ED" w:rsidRPr="00143A9B" w:rsidRDefault="002141ED" w:rsidP="002141ED">
      <w:pPr>
        <w:keepNext/>
        <w:spacing w:line="276" w:lineRule="auto"/>
        <w:rPr>
          <w:lang w:val="en-US"/>
        </w:rPr>
      </w:pPr>
      <w:r w:rsidRPr="00143A9B">
        <w:rPr>
          <w:lang w:val="en-US"/>
        </w:rPr>
        <w:t>Comments:</w:t>
      </w:r>
    </w:p>
    <w:p w14:paraId="5228B8E3"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7F49C31D" w14:textId="77777777" w:rsidR="002141ED" w:rsidRPr="00143A9B" w:rsidRDefault="002141ED" w:rsidP="002141ED">
      <w:pPr>
        <w:spacing w:line="276" w:lineRule="auto"/>
        <w:rPr>
          <w:lang w:val="en-US"/>
        </w:rPr>
      </w:pPr>
    </w:p>
    <w:p w14:paraId="4BCF29E5" w14:textId="77777777" w:rsidR="002141ED" w:rsidRPr="00F807E9" w:rsidRDefault="002141ED" w:rsidP="00F807E9">
      <w:pPr>
        <w:pStyle w:val="SubNumbering"/>
        <w:ind w:left="0" w:firstLine="0"/>
      </w:pPr>
      <w:r w:rsidRPr="00F807E9">
        <w:t>Toxicity</w:t>
      </w:r>
    </w:p>
    <w:p w14:paraId="6587017E" w14:textId="77777777"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14:paraId="345C54DF" w14:textId="77777777" w:rsidTr="00414A86">
        <w:tc>
          <w:tcPr>
            <w:tcW w:w="3402" w:type="dxa"/>
            <w:tcBorders>
              <w:bottom w:val="single" w:sz="4" w:space="0" w:color="auto"/>
            </w:tcBorders>
            <w:shd w:val="clear" w:color="auto" w:fill="E1EBF7"/>
          </w:tcPr>
          <w:p w14:paraId="07512DAC" w14:textId="77777777"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14:paraId="5051CC5E" w14:textId="77777777"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6D1A046B" w14:textId="77777777"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14:paraId="1A2867A6" w14:textId="77777777"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14:paraId="1B1CF8A4" w14:textId="5B61E498"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0C1B46">
              <w:t>d</w:t>
            </w:r>
            <w:r w:rsidR="00673F62">
              <w:fldChar w:fldCharType="end"/>
            </w:r>
          </w:p>
        </w:tc>
        <w:tc>
          <w:tcPr>
            <w:tcW w:w="1701" w:type="dxa"/>
            <w:shd w:val="clear" w:color="auto" w:fill="E1EBF7"/>
          </w:tcPr>
          <w:p w14:paraId="417B5AEF" w14:textId="77777777"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36BDFD59" w14:textId="77777777" w:rsidTr="00414A86">
        <w:tc>
          <w:tcPr>
            <w:tcW w:w="3402" w:type="dxa"/>
            <w:tcBorders>
              <w:bottom w:val="single" w:sz="4" w:space="0" w:color="auto"/>
            </w:tcBorders>
            <w:shd w:val="clear" w:color="auto" w:fill="auto"/>
          </w:tcPr>
          <w:p w14:paraId="5530C4E1" w14:textId="77777777"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14:paraId="4AFDCBB9" w14:textId="77777777"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14:paraId="057D45D6" w14:textId="77777777" w:rsidR="002141ED" w:rsidRPr="00143A9B" w:rsidRDefault="001C44CA" w:rsidP="007D37C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14:paraId="31ECDD1D" w14:textId="77777777"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14:paraId="66EB681E"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A1EBC">
              <w:rPr>
                <w:noProof/>
                <w:szCs w:val="20"/>
                <w:lang w:val="en-US" w:eastAsia="zh-CN"/>
              </w:rPr>
              <w:t>A</w:t>
            </w:r>
            <w:r w:rsidRPr="00143A9B">
              <w:rPr>
                <w:szCs w:val="20"/>
                <w:lang w:val="en-US" w:eastAsia="zh-CN"/>
              </w:rPr>
              <w:fldChar w:fldCharType="end"/>
            </w:r>
          </w:p>
        </w:tc>
        <w:tc>
          <w:tcPr>
            <w:tcW w:w="1701" w:type="dxa"/>
            <w:tcBorders>
              <w:bottom w:val="single" w:sz="4" w:space="0" w:color="auto"/>
            </w:tcBorders>
          </w:tcPr>
          <w:p w14:paraId="700624C8" w14:textId="77777777"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D37CB" w:rsidRPr="007D37CB">
              <w:rPr>
                <w:szCs w:val="20"/>
                <w:lang w:val="en-US" w:eastAsia="zh-CN"/>
              </w:rPr>
              <w:t>based on GHS classification</w:t>
            </w:r>
            <w:r w:rsidR="002F5ED5">
              <w:rPr>
                <w:szCs w:val="20"/>
                <w:lang w:val="en-US" w:eastAsia="zh-CN"/>
              </w:rPr>
              <w:t xml:space="preserve">, the product </w:t>
            </w:r>
            <w:r w:rsidR="00FC3CAE">
              <w:rPr>
                <w:szCs w:val="20"/>
                <w:lang w:val="en-US" w:eastAsia="zh-CN"/>
              </w:rPr>
              <w:t xml:space="preserve">is not classified </w:t>
            </w:r>
            <w:r w:rsidR="00331C12">
              <w:rPr>
                <w:szCs w:val="20"/>
                <w:lang w:val="en-US" w:eastAsia="zh-CN"/>
              </w:rPr>
              <w:t>as an acute oral toxicity</w:t>
            </w:r>
            <w:r w:rsidR="007D37CB">
              <w:rPr>
                <w:szCs w:val="20"/>
                <w:lang w:val="en-US" w:eastAsia="zh-CN"/>
              </w:rPr>
              <w:t xml:space="preserve"> </w:t>
            </w:r>
            <w:r w:rsidRPr="00143A9B">
              <w:rPr>
                <w:szCs w:val="20"/>
                <w:lang w:val="en-US" w:eastAsia="zh-CN"/>
              </w:rPr>
              <w:fldChar w:fldCharType="end"/>
            </w:r>
          </w:p>
        </w:tc>
      </w:tr>
      <w:tr w:rsidR="002141ED" w:rsidRPr="00363B23" w14:paraId="75D24C5E" w14:textId="77777777" w:rsidTr="00414A86">
        <w:tc>
          <w:tcPr>
            <w:tcW w:w="3402" w:type="dxa"/>
            <w:tcBorders>
              <w:bottom w:val="single" w:sz="4" w:space="0" w:color="auto"/>
              <w:right w:val="nil"/>
            </w:tcBorders>
            <w:shd w:val="clear" w:color="auto" w:fill="auto"/>
          </w:tcPr>
          <w:p w14:paraId="31AD205E" w14:textId="77777777"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14:paraId="59BF723D" w14:textId="77777777" w:rsidR="002141ED" w:rsidRPr="00143A9B" w:rsidRDefault="002141ED" w:rsidP="0096277B">
            <w:pPr>
              <w:keepNext/>
              <w:jc w:val="left"/>
              <w:rPr>
                <w:szCs w:val="20"/>
                <w:lang w:val="en-US" w:eastAsia="zh-CN"/>
              </w:rPr>
            </w:pPr>
          </w:p>
        </w:tc>
        <w:tc>
          <w:tcPr>
            <w:tcW w:w="964" w:type="dxa"/>
            <w:tcBorders>
              <w:left w:val="nil"/>
              <w:right w:val="nil"/>
            </w:tcBorders>
          </w:tcPr>
          <w:p w14:paraId="208E81ED" w14:textId="77777777"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14:paraId="161B2CEE" w14:textId="77777777" w:rsidR="002141ED" w:rsidRPr="00143A9B" w:rsidRDefault="002141ED" w:rsidP="0096277B">
            <w:pPr>
              <w:keepNext/>
              <w:jc w:val="left"/>
              <w:rPr>
                <w:szCs w:val="20"/>
                <w:lang w:val="en-US"/>
              </w:rPr>
            </w:pPr>
          </w:p>
        </w:tc>
        <w:tc>
          <w:tcPr>
            <w:tcW w:w="340" w:type="dxa"/>
            <w:tcBorders>
              <w:left w:val="nil"/>
              <w:right w:val="nil"/>
            </w:tcBorders>
          </w:tcPr>
          <w:p w14:paraId="2B97530B" w14:textId="77777777" w:rsidR="002141ED" w:rsidRPr="00143A9B" w:rsidRDefault="002141ED" w:rsidP="0096277B">
            <w:pPr>
              <w:keepNext/>
              <w:jc w:val="center"/>
              <w:rPr>
                <w:szCs w:val="20"/>
                <w:lang w:val="en-US" w:eastAsia="zh-CN"/>
              </w:rPr>
            </w:pPr>
          </w:p>
        </w:tc>
        <w:tc>
          <w:tcPr>
            <w:tcW w:w="1701" w:type="dxa"/>
            <w:tcBorders>
              <w:left w:val="nil"/>
            </w:tcBorders>
          </w:tcPr>
          <w:p w14:paraId="6759A9C1" w14:textId="77777777" w:rsidR="002141ED" w:rsidRPr="00143A9B" w:rsidRDefault="002141ED" w:rsidP="0096277B">
            <w:pPr>
              <w:keepNext/>
              <w:jc w:val="center"/>
              <w:rPr>
                <w:szCs w:val="20"/>
                <w:lang w:val="en-US" w:eastAsia="zh-CN"/>
              </w:rPr>
            </w:pPr>
          </w:p>
        </w:tc>
      </w:tr>
      <w:tr w:rsidR="002141ED" w:rsidRPr="00143A9B" w14:paraId="279D4D6C" w14:textId="77777777" w:rsidTr="00414A86">
        <w:tc>
          <w:tcPr>
            <w:tcW w:w="3402" w:type="dxa"/>
            <w:tcBorders>
              <w:bottom w:val="single" w:sz="4" w:space="0" w:color="auto"/>
            </w:tcBorders>
            <w:shd w:val="clear" w:color="auto" w:fill="auto"/>
          </w:tcPr>
          <w:p w14:paraId="1FC8AAA3" w14:textId="77777777"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14:paraId="7046E5AF" w14:textId="77777777"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14:paraId="6AE66CCC" w14:textId="77777777"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14:paraId="24E8C2A0" w14:textId="77777777" w:rsidR="002141ED" w:rsidRPr="00143A9B" w:rsidRDefault="002141ED" w:rsidP="0096277B">
            <w:pPr>
              <w:keepNext/>
              <w:jc w:val="left"/>
              <w:rPr>
                <w:snapToGrid w:val="0"/>
                <w:szCs w:val="20"/>
                <w:lang w:val="en-US"/>
              </w:rPr>
            </w:pPr>
            <w:r w:rsidRPr="00143A9B">
              <w:rPr>
                <w:szCs w:val="20"/>
                <w:lang w:val="en-US"/>
              </w:rPr>
              <w:t>mg/kg</w:t>
            </w:r>
          </w:p>
        </w:tc>
        <w:tc>
          <w:tcPr>
            <w:tcW w:w="340" w:type="dxa"/>
          </w:tcPr>
          <w:p w14:paraId="107F38FD"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7BB9F29C"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14:paraId="6A6E3956" w14:textId="77777777" w:rsidTr="00414A86">
        <w:tc>
          <w:tcPr>
            <w:tcW w:w="3402" w:type="dxa"/>
            <w:tcBorders>
              <w:bottom w:val="single" w:sz="4" w:space="0" w:color="auto"/>
            </w:tcBorders>
            <w:shd w:val="clear" w:color="auto" w:fill="auto"/>
          </w:tcPr>
          <w:p w14:paraId="58B000B9" w14:textId="77777777"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14:paraId="7318A6E6" w14:textId="77777777"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14:paraId="13C7C2C3"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668F4">
              <w:rPr>
                <w:szCs w:val="20"/>
                <w:lang w:val="en-US"/>
              </w:rPr>
            </w:r>
            <w:r w:rsidR="00E668F4">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71877A65"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E668F4">
              <w:rPr>
                <w:szCs w:val="20"/>
                <w:lang w:val="en-US"/>
              </w:rPr>
            </w:r>
            <w:r w:rsidR="00E668F4">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756F606F"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4CD38A52"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14:paraId="1FEDCB3A" w14:textId="77777777" w:rsidTr="00414A86">
        <w:tc>
          <w:tcPr>
            <w:tcW w:w="3402" w:type="dxa"/>
            <w:tcBorders>
              <w:bottom w:val="single" w:sz="4" w:space="0" w:color="auto"/>
            </w:tcBorders>
            <w:shd w:val="clear" w:color="auto" w:fill="auto"/>
          </w:tcPr>
          <w:p w14:paraId="219A985F" w14:textId="77777777"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14:paraId="42D43F37" w14:textId="77777777"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14:paraId="6389FE7D"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E668F4">
              <w:rPr>
                <w:szCs w:val="20"/>
                <w:lang w:val="en-US"/>
              </w:rPr>
            </w:r>
            <w:r w:rsidR="00E668F4">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14:paraId="3FF4F5A0" w14:textId="77777777"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E668F4">
              <w:rPr>
                <w:szCs w:val="20"/>
                <w:lang w:val="en-US"/>
              </w:rPr>
            </w:r>
            <w:r w:rsidR="00E668F4">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14:paraId="337FCA66"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14:paraId="48848BA3" w14:textId="77777777"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14:paraId="009A2FD7" w14:textId="77777777" w:rsidR="002141ED" w:rsidRPr="00143A9B" w:rsidRDefault="002141ED" w:rsidP="002141ED">
      <w:pPr>
        <w:keepNext/>
        <w:spacing w:line="276" w:lineRule="auto"/>
        <w:rPr>
          <w:lang w:val="en-US"/>
        </w:rPr>
      </w:pPr>
    </w:p>
    <w:p w14:paraId="3629EE53" w14:textId="77777777" w:rsidR="002141ED" w:rsidRPr="00143A9B" w:rsidRDefault="002141ED" w:rsidP="002141ED">
      <w:pPr>
        <w:keepNext/>
        <w:spacing w:line="276" w:lineRule="auto"/>
        <w:rPr>
          <w:lang w:val="en-US"/>
        </w:rPr>
      </w:pPr>
      <w:r w:rsidRPr="00143A9B">
        <w:rPr>
          <w:lang w:val="en-US"/>
        </w:rPr>
        <w:t>Comments:</w:t>
      </w:r>
    </w:p>
    <w:p w14:paraId="01A8A7DF" w14:textId="77777777"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3E3CBA0D" w14:textId="77777777" w:rsidR="002141ED" w:rsidRPr="00143A9B" w:rsidRDefault="002141ED" w:rsidP="002141ED">
      <w:pPr>
        <w:spacing w:line="276" w:lineRule="auto"/>
        <w:rPr>
          <w:lang w:val="en-US"/>
        </w:rPr>
      </w:pPr>
    </w:p>
    <w:p w14:paraId="3ABA6CBA" w14:textId="77777777" w:rsidR="002141ED" w:rsidRPr="00F807E9" w:rsidRDefault="002141ED" w:rsidP="00F807E9">
      <w:pPr>
        <w:pStyle w:val="SubNumbering"/>
        <w:ind w:left="0" w:firstLine="0"/>
      </w:pPr>
      <w:r w:rsidRPr="00F807E9">
        <w:t>Air Emission Parameters (only for Finishing and Coating Agents)</w:t>
      </w:r>
    </w:p>
    <w:p w14:paraId="1CE9DF02" w14:textId="77777777"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14:paraId="460DBE03" w14:textId="77777777" w:rsidTr="00414A86">
        <w:tc>
          <w:tcPr>
            <w:tcW w:w="3402" w:type="dxa"/>
            <w:tcBorders>
              <w:bottom w:val="single" w:sz="4" w:space="0" w:color="auto"/>
            </w:tcBorders>
            <w:shd w:val="clear" w:color="auto" w:fill="E1EBF7"/>
          </w:tcPr>
          <w:p w14:paraId="531D157C" w14:textId="77777777"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14:paraId="1DCE1402" w14:textId="77777777"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14:paraId="05E26207" w14:textId="77777777"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14:paraId="58D75D17" w14:textId="77777777"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14:paraId="591B1E2F" w14:textId="636F829A"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0C1B46">
              <w:t>d</w:t>
            </w:r>
            <w:r w:rsidR="00673F62">
              <w:fldChar w:fldCharType="end"/>
            </w:r>
          </w:p>
        </w:tc>
        <w:tc>
          <w:tcPr>
            <w:tcW w:w="1701" w:type="dxa"/>
            <w:shd w:val="clear" w:color="auto" w:fill="E1EBF7"/>
          </w:tcPr>
          <w:p w14:paraId="0061E152" w14:textId="77777777"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14:paraId="212F48BD" w14:textId="77777777" w:rsidTr="00414A86">
        <w:tc>
          <w:tcPr>
            <w:tcW w:w="3402" w:type="dxa"/>
            <w:tcBorders>
              <w:bottom w:val="single" w:sz="4" w:space="0" w:color="auto"/>
            </w:tcBorders>
            <w:shd w:val="clear" w:color="auto" w:fill="auto"/>
          </w:tcPr>
          <w:p w14:paraId="183F4DEA" w14:textId="77777777"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14:paraId="4F9CBD2F" w14:textId="77777777" w:rsidR="002141ED" w:rsidRDefault="005E1AAF" w:rsidP="0096277B">
            <w:pPr>
              <w:keepNext/>
              <w:jc w:val="left"/>
              <w:rPr>
                <w:szCs w:val="20"/>
                <w:lang w:val="en-US" w:eastAsia="zh-CN"/>
              </w:rPr>
            </w:pPr>
            <w:r>
              <w:rPr>
                <w:szCs w:val="20"/>
                <w:lang w:val="en-US" w:eastAsia="zh-CN"/>
              </w:rPr>
              <w:t>Emission factor concept</w:t>
            </w:r>
          </w:p>
          <w:p w14:paraId="4B12903C" w14:textId="53C50821"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363C65">
              <w:rPr>
                <w:szCs w:val="20"/>
                <w:lang w:val="en-US" w:eastAsia="zh-CN"/>
              </w:rPr>
              <w:t xml:space="preserve"> 160-180</w:t>
            </w:r>
            <w:r>
              <w:rPr>
                <w:szCs w:val="20"/>
                <w:lang w:val="en-US" w:eastAsia="zh-CN"/>
              </w:rPr>
              <w:fldChar w:fldCharType="end"/>
            </w:r>
            <w:r w:rsidR="00CE3AD8">
              <w:rPr>
                <w:szCs w:val="20"/>
                <w:lang w:val="en-US" w:eastAsia="zh-CN"/>
              </w:rPr>
              <w:t xml:space="preserve">°C | </w:t>
            </w:r>
            <w:bookmarkStart w:id="3"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E668F4">
              <w:rPr>
                <w:szCs w:val="20"/>
                <w:lang w:val="en-US" w:eastAsia="zh-CN"/>
              </w:rPr>
              <w:t>2</w:t>
            </w:r>
            <w:r>
              <w:rPr>
                <w:szCs w:val="20"/>
                <w:lang w:val="en-US" w:eastAsia="zh-CN"/>
              </w:rPr>
              <w:fldChar w:fldCharType="end"/>
            </w:r>
            <w:bookmarkEnd w:id="3"/>
            <w:r w:rsidR="00CE3AD8">
              <w:rPr>
                <w:szCs w:val="20"/>
                <w:lang w:val="en-US" w:eastAsia="zh-CN"/>
              </w:rPr>
              <w:t>minutes</w:t>
            </w:r>
          </w:p>
        </w:tc>
        <w:tc>
          <w:tcPr>
            <w:tcW w:w="964" w:type="dxa"/>
            <w:tcBorders>
              <w:bottom w:val="single" w:sz="4" w:space="0" w:color="auto"/>
            </w:tcBorders>
          </w:tcPr>
          <w:p w14:paraId="223437AC" w14:textId="265EB091"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63C65">
              <w:rPr>
                <w:szCs w:val="20"/>
                <w:lang w:val="en-US" w:eastAsia="zh-CN"/>
              </w:rPr>
              <w:t>18.8</w:t>
            </w:r>
            <w:r w:rsidRPr="00143A9B">
              <w:rPr>
                <w:szCs w:val="20"/>
                <w:lang w:val="en-US" w:eastAsia="zh-CN"/>
              </w:rPr>
              <w:fldChar w:fldCharType="end"/>
            </w:r>
          </w:p>
        </w:tc>
        <w:tc>
          <w:tcPr>
            <w:tcW w:w="964" w:type="dxa"/>
            <w:tcBorders>
              <w:bottom w:val="single" w:sz="4" w:space="0" w:color="auto"/>
            </w:tcBorders>
            <w:shd w:val="clear" w:color="auto" w:fill="auto"/>
          </w:tcPr>
          <w:p w14:paraId="48488E36" w14:textId="77777777"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14:paraId="22848775" w14:textId="2938D7C0"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15B1F">
              <w:rPr>
                <w:noProof/>
                <w:szCs w:val="20"/>
                <w:lang w:val="en-US" w:eastAsia="zh-CN"/>
              </w:rPr>
              <w:t>C</w:t>
            </w:r>
            <w:r w:rsidRPr="00143A9B">
              <w:rPr>
                <w:szCs w:val="20"/>
                <w:lang w:val="en-US" w:eastAsia="zh-CN"/>
              </w:rPr>
              <w:fldChar w:fldCharType="end"/>
            </w:r>
          </w:p>
        </w:tc>
        <w:tc>
          <w:tcPr>
            <w:tcW w:w="1701" w:type="dxa"/>
            <w:tcBorders>
              <w:bottom w:val="single" w:sz="4" w:space="0" w:color="auto"/>
            </w:tcBorders>
          </w:tcPr>
          <w:p w14:paraId="514D652D" w14:textId="2B102B03" w:rsidR="002141ED"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35232" w:rsidRPr="00535232">
              <w:rPr>
                <w:szCs w:val="20"/>
                <w:lang w:val="en-US" w:eastAsia="zh-CN"/>
              </w:rPr>
              <w:t>calculate TOC</w:t>
            </w:r>
            <w:r w:rsidR="003C06F5">
              <w:rPr>
                <w:szCs w:val="20"/>
                <w:lang w:val="en-US" w:eastAsia="zh-CN"/>
              </w:rPr>
              <w:t xml:space="preserve"> emission factor</w:t>
            </w:r>
            <w:r w:rsidRPr="00143A9B">
              <w:rPr>
                <w:szCs w:val="20"/>
                <w:lang w:val="en-US" w:eastAsia="zh-CN"/>
              </w:rPr>
              <w:fldChar w:fldCharType="end"/>
            </w:r>
          </w:p>
        </w:tc>
      </w:tr>
      <w:tr w:rsidR="005E1AAF" w:rsidRPr="00143A9B" w14:paraId="65573907" w14:textId="77777777" w:rsidTr="00414A86">
        <w:tc>
          <w:tcPr>
            <w:tcW w:w="3402" w:type="dxa"/>
            <w:tcBorders>
              <w:bottom w:val="single" w:sz="4" w:space="0" w:color="auto"/>
            </w:tcBorders>
            <w:shd w:val="clear" w:color="auto" w:fill="auto"/>
          </w:tcPr>
          <w:p w14:paraId="2E0648E3" w14:textId="77777777"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14:paraId="4226F838" w14:textId="77777777" w:rsidR="00CE3AD8" w:rsidRDefault="00CE3AD8" w:rsidP="00CE3AD8">
            <w:pPr>
              <w:keepNext/>
              <w:jc w:val="left"/>
              <w:rPr>
                <w:szCs w:val="20"/>
                <w:lang w:val="en-US" w:eastAsia="zh-CN"/>
              </w:rPr>
            </w:pPr>
            <w:r>
              <w:rPr>
                <w:szCs w:val="20"/>
                <w:lang w:val="en-US" w:eastAsia="zh-CN"/>
              </w:rPr>
              <w:t>Emission factor concept</w:t>
            </w:r>
          </w:p>
          <w:p w14:paraId="6C0D4852" w14:textId="4BED3C87"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363C65">
              <w:rPr>
                <w:szCs w:val="20"/>
                <w:lang w:val="en-US" w:eastAsia="zh-CN"/>
              </w:rPr>
              <w:t xml:space="preserve"> 160-180</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363C65">
              <w:rPr>
                <w:szCs w:val="20"/>
                <w:lang w:val="en-US" w:eastAsia="zh-CN"/>
              </w:rPr>
              <w:t>2</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14:paraId="549C52AC" w14:textId="61B4B249" w:rsidR="005E1AAF" w:rsidRPr="00143A9B" w:rsidRDefault="001C44CA" w:rsidP="005E1AAF">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63C65">
              <w:rPr>
                <w:szCs w:val="20"/>
                <w:lang w:val="en-US" w:eastAsia="zh-CN"/>
              </w:rPr>
              <w:t>18.8</w:t>
            </w:r>
            <w:r w:rsidRPr="00143A9B">
              <w:rPr>
                <w:szCs w:val="20"/>
                <w:lang w:val="en-US" w:eastAsia="zh-CN"/>
              </w:rPr>
              <w:fldChar w:fldCharType="end"/>
            </w:r>
          </w:p>
        </w:tc>
        <w:tc>
          <w:tcPr>
            <w:tcW w:w="964" w:type="dxa"/>
            <w:tcBorders>
              <w:bottom w:val="single" w:sz="4" w:space="0" w:color="auto"/>
            </w:tcBorders>
            <w:shd w:val="clear" w:color="auto" w:fill="auto"/>
          </w:tcPr>
          <w:p w14:paraId="0C1C6515" w14:textId="77777777"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14:paraId="385E8CE1" w14:textId="7CD54362"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15B1F">
              <w:rPr>
                <w:noProof/>
                <w:szCs w:val="20"/>
                <w:lang w:val="en-US" w:eastAsia="zh-CN"/>
              </w:rPr>
              <w:t>C</w:t>
            </w:r>
            <w:r w:rsidRPr="00143A9B">
              <w:rPr>
                <w:szCs w:val="20"/>
                <w:lang w:val="en-US" w:eastAsia="zh-CN"/>
              </w:rPr>
              <w:fldChar w:fldCharType="end"/>
            </w:r>
          </w:p>
        </w:tc>
        <w:tc>
          <w:tcPr>
            <w:tcW w:w="1701" w:type="dxa"/>
            <w:tcBorders>
              <w:bottom w:val="single" w:sz="4" w:space="0" w:color="auto"/>
            </w:tcBorders>
          </w:tcPr>
          <w:p w14:paraId="1E4F5AB3" w14:textId="60AE955A" w:rsidR="005E1AAF" w:rsidRPr="00143A9B" w:rsidRDefault="001C44CA" w:rsidP="007D37C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B739E" w:rsidRPr="006B739E">
              <w:rPr>
                <w:szCs w:val="20"/>
                <w:lang w:val="en-US" w:eastAsia="zh-CN"/>
              </w:rPr>
              <w:t>calculate TOC emission factor</w:t>
            </w:r>
            <w:bookmarkStart w:id="4" w:name="_GoBack"/>
            <w:bookmarkEnd w:id="4"/>
            <w:r w:rsidRPr="00143A9B">
              <w:rPr>
                <w:szCs w:val="20"/>
                <w:lang w:val="en-US" w:eastAsia="zh-CN"/>
              </w:rPr>
              <w:fldChar w:fldCharType="end"/>
            </w:r>
          </w:p>
        </w:tc>
      </w:tr>
    </w:tbl>
    <w:p w14:paraId="5E339DA1" w14:textId="77777777" w:rsidR="002141ED" w:rsidRPr="00143A9B" w:rsidRDefault="002141ED" w:rsidP="002141ED">
      <w:pPr>
        <w:keepNext/>
        <w:spacing w:line="276" w:lineRule="auto"/>
        <w:rPr>
          <w:lang w:val="en-US"/>
        </w:rPr>
      </w:pPr>
    </w:p>
    <w:p w14:paraId="7D330C64" w14:textId="77777777" w:rsidR="002141ED" w:rsidRPr="00143A9B" w:rsidRDefault="002141ED" w:rsidP="002141ED">
      <w:pPr>
        <w:keepNext/>
        <w:spacing w:line="276" w:lineRule="auto"/>
        <w:rPr>
          <w:lang w:val="en-US"/>
        </w:rPr>
      </w:pPr>
      <w:r w:rsidRPr="00143A9B">
        <w:rPr>
          <w:lang w:val="en-US"/>
        </w:rPr>
        <w:t>Comments:</w:t>
      </w:r>
    </w:p>
    <w:p w14:paraId="2A6F4F8A" w14:textId="77777777"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14:paraId="0B4B3AAD" w14:textId="77777777" w:rsidR="00B543F4" w:rsidRPr="00143A9B" w:rsidRDefault="00B543F4" w:rsidP="002141ED">
      <w:pPr>
        <w:keepNext/>
        <w:spacing w:line="276" w:lineRule="auto"/>
        <w:rPr>
          <w:lang w:val="en-US"/>
        </w:rPr>
      </w:pPr>
    </w:p>
    <w:p w14:paraId="6016B4A5" w14:textId="77777777" w:rsidR="000E37DB" w:rsidRPr="006D1CF5" w:rsidRDefault="000E37DB" w:rsidP="000E37DB">
      <w:pPr>
        <w:pStyle w:val="SubNumbering"/>
        <w:ind w:left="0" w:firstLine="0"/>
      </w:pPr>
      <w:r w:rsidRPr="006D1CF5">
        <w:t>Components</w:t>
      </w:r>
      <w:r w:rsidR="00B543F4" w:rsidRPr="006D1CF5">
        <w:t xml:space="preserve"> of high concern</w:t>
      </w:r>
    </w:p>
    <w:p w14:paraId="621D07D0" w14:textId="77777777"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14:paraId="2F902724" w14:textId="77777777" w:rsidTr="00810DD3">
        <w:trPr>
          <w:tblHeader/>
        </w:trPr>
        <w:tc>
          <w:tcPr>
            <w:tcW w:w="2835" w:type="dxa"/>
            <w:tcBorders>
              <w:bottom w:val="nil"/>
            </w:tcBorders>
            <w:shd w:val="clear" w:color="auto" w:fill="E1EBF7"/>
          </w:tcPr>
          <w:p w14:paraId="0EC1A9A8" w14:textId="77777777" w:rsidR="006D1CF5" w:rsidRPr="00DC6899" w:rsidRDefault="006D1CF5" w:rsidP="00810DD3">
            <w:pPr>
              <w:keepNext/>
              <w:ind w:hanging="40"/>
              <w:rPr>
                <w:b/>
                <w:snapToGrid w:val="0"/>
                <w:szCs w:val="20"/>
                <w:lang w:val="en-GB"/>
              </w:rPr>
            </w:pPr>
            <w:r w:rsidRPr="00DC6899">
              <w:rPr>
                <w:b/>
                <w:snapToGrid w:val="0"/>
                <w:szCs w:val="20"/>
                <w:lang w:val="en-GB"/>
              </w:rPr>
              <w:lastRenderedPageBreak/>
              <w:t>Components</w:t>
            </w:r>
          </w:p>
        </w:tc>
        <w:tc>
          <w:tcPr>
            <w:tcW w:w="1134" w:type="dxa"/>
            <w:tcBorders>
              <w:bottom w:val="nil"/>
            </w:tcBorders>
            <w:shd w:val="clear" w:color="auto" w:fill="E1EBF7"/>
          </w:tcPr>
          <w:p w14:paraId="36964582" w14:textId="77777777"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14:paraId="3DF55DE6" w14:textId="77777777"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14:paraId="092019F3" w14:textId="77777777"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14:paraId="68C89765" w14:textId="77777777" w:rsidTr="00810DD3">
        <w:trPr>
          <w:tblHeader/>
        </w:trPr>
        <w:tc>
          <w:tcPr>
            <w:tcW w:w="2835" w:type="dxa"/>
            <w:tcBorders>
              <w:top w:val="nil"/>
              <w:bottom w:val="single" w:sz="4" w:space="0" w:color="auto"/>
            </w:tcBorders>
            <w:shd w:val="clear" w:color="auto" w:fill="E1EBF7"/>
          </w:tcPr>
          <w:p w14:paraId="483A5BD5" w14:textId="77777777"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14:paraId="01E1C65C" w14:textId="77777777" w:rsidR="006D1CF5" w:rsidRDefault="006D1CF5" w:rsidP="00810DD3">
            <w:pPr>
              <w:keepNext/>
              <w:jc w:val="center"/>
              <w:rPr>
                <w:b/>
                <w:snapToGrid w:val="0"/>
                <w:szCs w:val="20"/>
                <w:lang w:val="en-GB"/>
              </w:rPr>
            </w:pPr>
            <w:r w:rsidRPr="000B6EB6">
              <w:rPr>
                <w:b/>
                <w:snapToGrid w:val="0"/>
                <w:szCs w:val="20"/>
                <w:lang w:val="en-GB"/>
              </w:rPr>
              <w:t>tion limit</w:t>
            </w:r>
          </w:p>
          <w:p w14:paraId="4D8371F1" w14:textId="77777777"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14:paraId="46B6FF12" w14:textId="77777777"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14:paraId="7564422F" w14:textId="77777777"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14:paraId="224BED74" w14:textId="77777777"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14:paraId="55E12FAA" w14:textId="77777777"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14:paraId="3AEE7343" w14:textId="77777777"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14:paraId="5E33A392" w14:textId="77777777" w:rsidTr="00810DD3">
        <w:tc>
          <w:tcPr>
            <w:tcW w:w="2835" w:type="dxa"/>
            <w:vMerge w:val="restart"/>
            <w:shd w:val="clear" w:color="auto" w:fill="auto"/>
          </w:tcPr>
          <w:p w14:paraId="7264F786" w14:textId="77777777"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14:paraId="2678B6DC" w14:textId="77777777"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14:paraId="000BCE0C" w14:textId="77777777" w:rsidR="006D1CF5" w:rsidRPr="00DE1F75" w:rsidRDefault="006D1CF5" w:rsidP="00810DD3">
            <w:pPr>
              <w:pStyle w:val="Bulletpoint"/>
              <w:numPr>
                <w:ilvl w:val="0"/>
                <w:numId w:val="0"/>
              </w:numPr>
              <w:ind w:left="284"/>
              <w:rPr>
                <w:snapToGrid w:val="0"/>
                <w:lang w:val="en-US"/>
              </w:rPr>
            </w:pPr>
          </w:p>
          <w:p w14:paraId="5FEC57B5" w14:textId="77777777"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14:paraId="08EDA130" w14:textId="77777777" w:rsidR="006D1CF5" w:rsidRPr="00DE1F75" w:rsidRDefault="006D1CF5" w:rsidP="00810DD3">
            <w:pPr>
              <w:keepNext/>
              <w:jc w:val="center"/>
              <w:rPr>
                <w:szCs w:val="20"/>
                <w:lang w:val="en-GB" w:eastAsia="zh-CN"/>
              </w:rPr>
            </w:pPr>
          </w:p>
          <w:p w14:paraId="1F4D54CE" w14:textId="77777777" w:rsidR="006D1CF5" w:rsidRPr="00DE1F75" w:rsidRDefault="006D1CF5" w:rsidP="00810DD3">
            <w:pPr>
              <w:keepNext/>
              <w:jc w:val="center"/>
              <w:rPr>
                <w:szCs w:val="20"/>
                <w:lang w:val="en-GB" w:eastAsia="zh-CN"/>
              </w:rPr>
            </w:pPr>
            <w:r w:rsidRPr="00DE1F75">
              <w:rPr>
                <w:szCs w:val="20"/>
                <w:lang w:val="en-GB" w:eastAsia="zh-CN"/>
              </w:rPr>
              <w:t>100mg/kg</w:t>
            </w:r>
          </w:p>
          <w:p w14:paraId="74BB164F" w14:textId="77777777" w:rsidR="006D1CF5" w:rsidRPr="00DE1F75" w:rsidRDefault="006D1CF5" w:rsidP="00810DD3">
            <w:pPr>
              <w:keepNext/>
              <w:jc w:val="center"/>
              <w:rPr>
                <w:szCs w:val="20"/>
                <w:lang w:val="en-GB" w:eastAsia="zh-CN"/>
              </w:rPr>
            </w:pPr>
          </w:p>
          <w:p w14:paraId="4853CCBC" w14:textId="77777777"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14:paraId="51E221D6" w14:textId="77777777" w:rsidR="006D1CF5" w:rsidRPr="00DE1F75" w:rsidRDefault="006D1CF5" w:rsidP="00810DD3">
            <w:pPr>
              <w:keepNext/>
              <w:jc w:val="center"/>
              <w:rPr>
                <w:szCs w:val="20"/>
                <w:lang w:val="en-GB" w:eastAsia="zh-CN"/>
              </w:rPr>
            </w:pPr>
          </w:p>
          <w:p w14:paraId="6B38EAE7"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E668F4">
              <w:rPr>
                <w:szCs w:val="20"/>
                <w:lang w:val="en-GB" w:eastAsia="zh-CN"/>
              </w:rPr>
            </w:r>
            <w:r w:rsidR="00E668F4">
              <w:rPr>
                <w:szCs w:val="20"/>
                <w:lang w:val="en-GB" w:eastAsia="zh-CN"/>
              </w:rPr>
              <w:fldChar w:fldCharType="separate"/>
            </w:r>
            <w:r w:rsidRPr="00DE1F75">
              <w:rPr>
                <w:szCs w:val="20"/>
                <w:lang w:val="en-GB" w:eastAsia="zh-CN"/>
              </w:rPr>
              <w:fldChar w:fldCharType="end"/>
            </w:r>
          </w:p>
          <w:p w14:paraId="019889CC" w14:textId="77777777" w:rsidR="006D1CF5" w:rsidRPr="00DE1F75" w:rsidRDefault="006D1CF5" w:rsidP="00810DD3">
            <w:pPr>
              <w:keepNext/>
              <w:jc w:val="center"/>
              <w:rPr>
                <w:szCs w:val="20"/>
                <w:lang w:val="en-GB" w:eastAsia="zh-CN"/>
              </w:rPr>
            </w:pPr>
          </w:p>
          <w:p w14:paraId="53EAFD8C"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E668F4">
              <w:rPr>
                <w:szCs w:val="20"/>
                <w:lang w:val="en-GB" w:eastAsia="zh-CN"/>
              </w:rPr>
            </w:r>
            <w:r w:rsidR="00E668F4">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14:paraId="790DC4AA" w14:textId="77777777" w:rsidR="006D1CF5" w:rsidRPr="00DE1F75" w:rsidRDefault="006D1CF5" w:rsidP="00810DD3">
            <w:pPr>
              <w:keepNext/>
              <w:jc w:val="center"/>
              <w:rPr>
                <w:szCs w:val="20"/>
                <w:lang w:val="en-GB" w:eastAsia="zh-CN"/>
              </w:rPr>
            </w:pPr>
          </w:p>
          <w:p w14:paraId="203EAD23"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E668F4">
              <w:rPr>
                <w:szCs w:val="20"/>
                <w:lang w:val="en-GB" w:eastAsia="zh-CN"/>
              </w:rPr>
            </w:r>
            <w:r w:rsidR="00E668F4">
              <w:rPr>
                <w:szCs w:val="20"/>
                <w:lang w:val="en-GB" w:eastAsia="zh-CN"/>
              </w:rPr>
              <w:fldChar w:fldCharType="separate"/>
            </w:r>
            <w:r w:rsidRPr="00DE1F75">
              <w:rPr>
                <w:szCs w:val="20"/>
                <w:lang w:val="en-GB" w:eastAsia="zh-CN"/>
              </w:rPr>
              <w:fldChar w:fldCharType="end"/>
            </w:r>
          </w:p>
          <w:p w14:paraId="1F84E977" w14:textId="77777777" w:rsidR="006D1CF5" w:rsidRPr="00DE1F75" w:rsidRDefault="006D1CF5" w:rsidP="00810DD3">
            <w:pPr>
              <w:keepNext/>
              <w:jc w:val="center"/>
              <w:rPr>
                <w:szCs w:val="20"/>
                <w:lang w:val="en-GB" w:eastAsia="zh-CN"/>
              </w:rPr>
            </w:pPr>
          </w:p>
          <w:p w14:paraId="48FD343A"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E668F4">
              <w:rPr>
                <w:szCs w:val="20"/>
                <w:lang w:val="en-GB" w:eastAsia="zh-CN"/>
              </w:rPr>
            </w:r>
            <w:r w:rsidR="00E668F4">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14:paraId="34C95F2D" w14:textId="77777777" w:rsidR="006D1CF5" w:rsidRPr="00DE1F75" w:rsidRDefault="006D1CF5" w:rsidP="00810DD3">
            <w:pPr>
              <w:keepNext/>
              <w:jc w:val="left"/>
              <w:rPr>
                <w:snapToGrid w:val="0"/>
                <w:szCs w:val="20"/>
                <w:lang w:val="fr-CH"/>
              </w:rPr>
            </w:pPr>
          </w:p>
        </w:tc>
        <w:tc>
          <w:tcPr>
            <w:tcW w:w="1020" w:type="dxa"/>
            <w:shd w:val="clear" w:color="auto" w:fill="auto"/>
          </w:tcPr>
          <w:p w14:paraId="2C550D7A" w14:textId="77777777" w:rsidR="006D1CF5" w:rsidRPr="00DE1F75" w:rsidRDefault="006D1CF5" w:rsidP="00810DD3">
            <w:pPr>
              <w:keepNext/>
              <w:jc w:val="center"/>
              <w:rPr>
                <w:snapToGrid w:val="0"/>
                <w:szCs w:val="20"/>
                <w:lang w:val="fr-CH"/>
              </w:rPr>
            </w:pPr>
          </w:p>
        </w:tc>
        <w:tc>
          <w:tcPr>
            <w:tcW w:w="851" w:type="dxa"/>
            <w:shd w:val="clear" w:color="auto" w:fill="auto"/>
          </w:tcPr>
          <w:p w14:paraId="55F2C9C6" w14:textId="77777777" w:rsidR="006D1CF5" w:rsidRPr="00DE1F75" w:rsidRDefault="006D1CF5" w:rsidP="00810DD3"/>
        </w:tc>
      </w:tr>
      <w:tr w:rsidR="006D1CF5" w:rsidRPr="00DE1F75" w14:paraId="4325617A" w14:textId="77777777" w:rsidTr="00810DD3">
        <w:tc>
          <w:tcPr>
            <w:tcW w:w="2835" w:type="dxa"/>
            <w:vMerge/>
            <w:shd w:val="clear" w:color="auto" w:fill="auto"/>
          </w:tcPr>
          <w:p w14:paraId="7E16EE6E" w14:textId="77777777" w:rsidR="006D1CF5" w:rsidRPr="00DE1F75" w:rsidRDefault="006D1CF5" w:rsidP="00810DD3">
            <w:pPr>
              <w:rPr>
                <w:lang w:val="fr-CH"/>
              </w:rPr>
            </w:pPr>
          </w:p>
        </w:tc>
        <w:tc>
          <w:tcPr>
            <w:tcW w:w="1134" w:type="dxa"/>
            <w:vMerge/>
            <w:shd w:val="clear" w:color="auto" w:fill="auto"/>
          </w:tcPr>
          <w:p w14:paraId="50C5DC5C" w14:textId="77777777" w:rsidR="006D1CF5" w:rsidRPr="00DE1F75" w:rsidRDefault="006D1CF5" w:rsidP="00810DD3">
            <w:pPr>
              <w:keepNext/>
              <w:jc w:val="center"/>
              <w:rPr>
                <w:szCs w:val="20"/>
                <w:lang w:val="en-GB" w:eastAsia="zh-CN"/>
              </w:rPr>
            </w:pPr>
          </w:p>
        </w:tc>
        <w:tc>
          <w:tcPr>
            <w:tcW w:w="567" w:type="dxa"/>
            <w:vMerge/>
            <w:shd w:val="clear" w:color="auto" w:fill="auto"/>
          </w:tcPr>
          <w:p w14:paraId="51A38C90" w14:textId="77777777" w:rsidR="006D1CF5" w:rsidRPr="00DE1F75" w:rsidRDefault="006D1CF5" w:rsidP="00810DD3">
            <w:pPr>
              <w:keepNext/>
              <w:jc w:val="center"/>
              <w:rPr>
                <w:szCs w:val="20"/>
                <w:lang w:val="en-GB" w:eastAsia="zh-CN"/>
              </w:rPr>
            </w:pPr>
          </w:p>
        </w:tc>
        <w:tc>
          <w:tcPr>
            <w:tcW w:w="567" w:type="dxa"/>
            <w:vMerge/>
            <w:shd w:val="clear" w:color="auto" w:fill="auto"/>
          </w:tcPr>
          <w:p w14:paraId="0A5453AC"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601A9B6A"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77C9189B"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78C1F01C" w14:textId="77777777" w:rsidR="006D1CF5" w:rsidRPr="00DE1F75" w:rsidRDefault="006D1CF5" w:rsidP="00810DD3">
            <w:pPr>
              <w:rPr>
                <w:szCs w:val="20"/>
                <w:lang w:val="en-GB" w:eastAsia="zh-CN"/>
              </w:rPr>
            </w:pPr>
            <w:r w:rsidRPr="00DE1F75">
              <w:rPr>
                <w:szCs w:val="20"/>
                <w:lang w:val="en-GB" w:eastAsia="zh-CN"/>
              </w:rPr>
              <w:t>mg/kg</w:t>
            </w:r>
          </w:p>
        </w:tc>
      </w:tr>
      <w:tr w:rsidR="006D1CF5" w:rsidRPr="00DE1F75" w14:paraId="2DA38A26" w14:textId="77777777" w:rsidTr="00810DD3">
        <w:tc>
          <w:tcPr>
            <w:tcW w:w="2835" w:type="dxa"/>
            <w:vMerge/>
            <w:shd w:val="clear" w:color="auto" w:fill="auto"/>
          </w:tcPr>
          <w:p w14:paraId="0C19502D" w14:textId="77777777" w:rsidR="006D1CF5" w:rsidRPr="00DE1F75" w:rsidRDefault="006D1CF5" w:rsidP="00810DD3">
            <w:pPr>
              <w:rPr>
                <w:lang w:val="fr-CH"/>
              </w:rPr>
            </w:pPr>
          </w:p>
        </w:tc>
        <w:tc>
          <w:tcPr>
            <w:tcW w:w="1134" w:type="dxa"/>
            <w:vMerge/>
            <w:shd w:val="clear" w:color="auto" w:fill="auto"/>
          </w:tcPr>
          <w:p w14:paraId="4225936F" w14:textId="77777777" w:rsidR="006D1CF5" w:rsidRPr="00DE1F75" w:rsidRDefault="006D1CF5" w:rsidP="00810DD3">
            <w:pPr>
              <w:keepNext/>
              <w:jc w:val="center"/>
              <w:rPr>
                <w:szCs w:val="20"/>
                <w:lang w:val="en-GB" w:eastAsia="zh-CN"/>
              </w:rPr>
            </w:pPr>
          </w:p>
        </w:tc>
        <w:tc>
          <w:tcPr>
            <w:tcW w:w="567" w:type="dxa"/>
            <w:vMerge/>
            <w:shd w:val="clear" w:color="auto" w:fill="auto"/>
          </w:tcPr>
          <w:p w14:paraId="3695CEEF" w14:textId="77777777" w:rsidR="006D1CF5" w:rsidRPr="00DE1F75" w:rsidRDefault="006D1CF5" w:rsidP="00810DD3">
            <w:pPr>
              <w:keepNext/>
              <w:jc w:val="center"/>
              <w:rPr>
                <w:szCs w:val="20"/>
                <w:lang w:val="en-GB" w:eastAsia="zh-CN"/>
              </w:rPr>
            </w:pPr>
          </w:p>
        </w:tc>
        <w:tc>
          <w:tcPr>
            <w:tcW w:w="567" w:type="dxa"/>
            <w:vMerge/>
            <w:shd w:val="clear" w:color="auto" w:fill="auto"/>
          </w:tcPr>
          <w:p w14:paraId="2C3076D9"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5A4C3C5F"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39B4E4AD"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6BB5845B" w14:textId="77777777" w:rsidR="006D1CF5" w:rsidRPr="00DE1F75" w:rsidRDefault="006D1CF5" w:rsidP="00810DD3">
            <w:pPr>
              <w:rPr>
                <w:szCs w:val="20"/>
                <w:lang w:val="en-GB" w:eastAsia="zh-CN"/>
              </w:rPr>
            </w:pPr>
            <w:r w:rsidRPr="00DE1F75">
              <w:rPr>
                <w:szCs w:val="20"/>
                <w:lang w:val="en-GB" w:eastAsia="zh-CN"/>
              </w:rPr>
              <w:t>mg/kg</w:t>
            </w:r>
          </w:p>
        </w:tc>
      </w:tr>
      <w:tr w:rsidR="006D1CF5" w:rsidRPr="00DE1F75" w14:paraId="346D2684" w14:textId="77777777" w:rsidTr="00810DD3">
        <w:tc>
          <w:tcPr>
            <w:tcW w:w="2835" w:type="dxa"/>
            <w:vMerge/>
            <w:shd w:val="clear" w:color="auto" w:fill="auto"/>
          </w:tcPr>
          <w:p w14:paraId="75F7ADA4" w14:textId="77777777" w:rsidR="006D1CF5" w:rsidRPr="00DE1F75" w:rsidRDefault="006D1CF5" w:rsidP="00810DD3">
            <w:pPr>
              <w:rPr>
                <w:lang w:val="fr-CH"/>
              </w:rPr>
            </w:pPr>
          </w:p>
        </w:tc>
        <w:tc>
          <w:tcPr>
            <w:tcW w:w="1134" w:type="dxa"/>
            <w:vMerge/>
            <w:shd w:val="clear" w:color="auto" w:fill="auto"/>
          </w:tcPr>
          <w:p w14:paraId="39CD649D" w14:textId="77777777" w:rsidR="006D1CF5" w:rsidRPr="00DE1F75" w:rsidRDefault="006D1CF5" w:rsidP="00810DD3">
            <w:pPr>
              <w:keepNext/>
              <w:jc w:val="center"/>
              <w:rPr>
                <w:szCs w:val="20"/>
                <w:lang w:val="en-GB" w:eastAsia="zh-CN"/>
              </w:rPr>
            </w:pPr>
          </w:p>
        </w:tc>
        <w:tc>
          <w:tcPr>
            <w:tcW w:w="567" w:type="dxa"/>
            <w:vMerge/>
            <w:shd w:val="clear" w:color="auto" w:fill="auto"/>
          </w:tcPr>
          <w:p w14:paraId="1799B494" w14:textId="77777777" w:rsidR="006D1CF5" w:rsidRPr="00DE1F75" w:rsidRDefault="006D1CF5" w:rsidP="00810DD3">
            <w:pPr>
              <w:keepNext/>
              <w:jc w:val="center"/>
              <w:rPr>
                <w:szCs w:val="20"/>
                <w:lang w:val="en-GB" w:eastAsia="zh-CN"/>
              </w:rPr>
            </w:pPr>
          </w:p>
        </w:tc>
        <w:tc>
          <w:tcPr>
            <w:tcW w:w="567" w:type="dxa"/>
            <w:vMerge/>
            <w:shd w:val="clear" w:color="auto" w:fill="auto"/>
          </w:tcPr>
          <w:p w14:paraId="7EB14790" w14:textId="77777777"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14:paraId="7213492F" w14:textId="77777777"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68EB833D" w14:textId="77777777"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2E169C0B" w14:textId="77777777" w:rsidR="006D1CF5" w:rsidRPr="00DE1F75" w:rsidRDefault="006D1CF5" w:rsidP="00810DD3">
            <w:pPr>
              <w:rPr>
                <w:szCs w:val="20"/>
                <w:lang w:val="en-GB" w:eastAsia="zh-CN"/>
              </w:rPr>
            </w:pPr>
            <w:r w:rsidRPr="00DE1F75">
              <w:rPr>
                <w:szCs w:val="20"/>
                <w:lang w:val="en-GB" w:eastAsia="zh-CN"/>
              </w:rPr>
              <w:t>mg/kg</w:t>
            </w:r>
          </w:p>
        </w:tc>
      </w:tr>
      <w:tr w:rsidR="006D1CF5" w:rsidRPr="003F6F9D" w14:paraId="57989441" w14:textId="77777777" w:rsidTr="006D1CF5">
        <w:tc>
          <w:tcPr>
            <w:tcW w:w="2835" w:type="dxa"/>
            <w:vMerge/>
            <w:shd w:val="clear" w:color="auto" w:fill="auto"/>
          </w:tcPr>
          <w:p w14:paraId="5A6B6B98" w14:textId="77777777" w:rsidR="006D1CF5" w:rsidRPr="00DE1F75" w:rsidRDefault="006D1CF5" w:rsidP="00810DD3">
            <w:pPr>
              <w:rPr>
                <w:lang w:val="fr-CH"/>
              </w:rPr>
            </w:pPr>
          </w:p>
        </w:tc>
        <w:tc>
          <w:tcPr>
            <w:tcW w:w="1134" w:type="dxa"/>
            <w:vMerge/>
            <w:shd w:val="clear" w:color="auto" w:fill="auto"/>
          </w:tcPr>
          <w:p w14:paraId="660B97A8" w14:textId="77777777" w:rsidR="006D1CF5" w:rsidRPr="00DE1F75" w:rsidRDefault="006D1CF5" w:rsidP="00810DD3">
            <w:pPr>
              <w:keepNext/>
              <w:jc w:val="center"/>
              <w:rPr>
                <w:szCs w:val="20"/>
                <w:lang w:val="en-GB" w:eastAsia="zh-CN"/>
              </w:rPr>
            </w:pPr>
          </w:p>
        </w:tc>
        <w:tc>
          <w:tcPr>
            <w:tcW w:w="567" w:type="dxa"/>
            <w:vMerge/>
            <w:shd w:val="clear" w:color="auto" w:fill="auto"/>
          </w:tcPr>
          <w:p w14:paraId="65C60862" w14:textId="77777777" w:rsidR="006D1CF5" w:rsidRPr="00DE1F75" w:rsidRDefault="006D1CF5" w:rsidP="00810DD3">
            <w:pPr>
              <w:keepNext/>
              <w:jc w:val="center"/>
              <w:rPr>
                <w:szCs w:val="20"/>
                <w:lang w:val="en-GB" w:eastAsia="zh-CN"/>
              </w:rPr>
            </w:pPr>
          </w:p>
        </w:tc>
        <w:tc>
          <w:tcPr>
            <w:tcW w:w="567" w:type="dxa"/>
            <w:vMerge/>
            <w:shd w:val="clear" w:color="auto" w:fill="auto"/>
          </w:tcPr>
          <w:p w14:paraId="793C7735" w14:textId="77777777" w:rsidR="006D1CF5" w:rsidRPr="00DE1F75" w:rsidRDefault="006D1CF5" w:rsidP="00810DD3">
            <w:pPr>
              <w:keepNext/>
              <w:jc w:val="center"/>
              <w:rPr>
                <w:szCs w:val="20"/>
                <w:lang w:val="en-GB" w:eastAsia="zh-CN"/>
              </w:rPr>
            </w:pPr>
          </w:p>
        </w:tc>
        <w:tc>
          <w:tcPr>
            <w:tcW w:w="3005" w:type="dxa"/>
            <w:shd w:val="clear" w:color="auto" w:fill="auto"/>
          </w:tcPr>
          <w:p w14:paraId="1FB623C4"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2986E541"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3715BA4B" w14:textId="77777777"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14:paraId="10193205" w14:textId="77777777" w:rsidTr="00810DD3">
        <w:tc>
          <w:tcPr>
            <w:tcW w:w="2835" w:type="dxa"/>
            <w:vMerge w:val="restart"/>
            <w:shd w:val="clear" w:color="auto" w:fill="auto"/>
          </w:tcPr>
          <w:p w14:paraId="137C669F" w14:textId="77777777"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14:paraId="26798F8B" w14:textId="77777777" w:rsidR="006D1CF5" w:rsidRPr="006D1CF5" w:rsidRDefault="006D1CF5" w:rsidP="006D1CF5">
            <w:pPr>
              <w:keepNext/>
              <w:jc w:val="center"/>
              <w:rPr>
                <w:szCs w:val="20"/>
                <w:lang w:val="en-GB" w:eastAsia="zh-CN"/>
              </w:rPr>
            </w:pPr>
            <w:r w:rsidRPr="006D1CF5">
              <w:rPr>
                <w:szCs w:val="20"/>
                <w:lang w:val="en-GB" w:eastAsia="zh-CN"/>
              </w:rPr>
              <w:t>100mg/kg</w:t>
            </w:r>
          </w:p>
          <w:p w14:paraId="2084A0AA" w14:textId="77777777" w:rsidR="006D1CF5" w:rsidRPr="006D1CF5" w:rsidRDefault="006D1CF5" w:rsidP="00810DD3">
            <w:pPr>
              <w:keepNext/>
              <w:jc w:val="center"/>
              <w:rPr>
                <w:szCs w:val="20"/>
                <w:lang w:val="en-GB" w:eastAsia="zh-CN"/>
              </w:rPr>
            </w:pPr>
          </w:p>
        </w:tc>
        <w:tc>
          <w:tcPr>
            <w:tcW w:w="567" w:type="dxa"/>
            <w:vMerge w:val="restart"/>
            <w:shd w:val="clear" w:color="auto" w:fill="auto"/>
          </w:tcPr>
          <w:p w14:paraId="1B145315" w14:textId="77777777"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E668F4">
              <w:rPr>
                <w:szCs w:val="20"/>
                <w:lang w:val="en-GB" w:eastAsia="zh-CN"/>
              </w:rPr>
            </w:r>
            <w:r w:rsidR="00E668F4">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14:paraId="75C3FE61" w14:textId="77777777"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E668F4">
              <w:rPr>
                <w:szCs w:val="20"/>
                <w:lang w:val="en-GB" w:eastAsia="zh-CN"/>
              </w:rPr>
            </w:r>
            <w:r w:rsidR="00E668F4">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14:paraId="7B02C074" w14:textId="77777777"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14:paraId="339E0DAA" w14:textId="77777777"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14:paraId="517EFF69" w14:textId="77777777" w:rsidR="006D1CF5" w:rsidRPr="00DE1F75" w:rsidRDefault="006D1CF5" w:rsidP="00810DD3">
            <w:r w:rsidRPr="006D1CF5">
              <w:rPr>
                <w:szCs w:val="20"/>
                <w:lang w:val="en-GB" w:eastAsia="zh-CN"/>
              </w:rPr>
              <w:t>mg/kg</w:t>
            </w:r>
          </w:p>
        </w:tc>
      </w:tr>
      <w:tr w:rsidR="006D1CF5" w:rsidRPr="006D1CF5" w14:paraId="59C5E748" w14:textId="77777777" w:rsidTr="00810DD3">
        <w:tc>
          <w:tcPr>
            <w:tcW w:w="2835" w:type="dxa"/>
            <w:vMerge/>
            <w:shd w:val="clear" w:color="auto" w:fill="auto"/>
          </w:tcPr>
          <w:p w14:paraId="31A0993F" w14:textId="77777777" w:rsidR="006D1CF5" w:rsidRPr="0086155F" w:rsidRDefault="006D1CF5" w:rsidP="00810DD3">
            <w:pPr>
              <w:rPr>
                <w:highlight w:val="yellow"/>
                <w:lang w:val="en-US"/>
              </w:rPr>
            </w:pPr>
          </w:p>
        </w:tc>
        <w:tc>
          <w:tcPr>
            <w:tcW w:w="1134" w:type="dxa"/>
            <w:vMerge/>
            <w:shd w:val="clear" w:color="auto" w:fill="auto"/>
          </w:tcPr>
          <w:p w14:paraId="7923DEE6" w14:textId="77777777" w:rsidR="006D1CF5" w:rsidRPr="00DE1F75" w:rsidRDefault="006D1CF5" w:rsidP="006D1CF5">
            <w:pPr>
              <w:keepNext/>
              <w:jc w:val="center"/>
              <w:rPr>
                <w:szCs w:val="20"/>
                <w:lang w:val="en-GB" w:eastAsia="zh-CN"/>
              </w:rPr>
            </w:pPr>
          </w:p>
        </w:tc>
        <w:tc>
          <w:tcPr>
            <w:tcW w:w="567" w:type="dxa"/>
            <w:vMerge/>
            <w:shd w:val="clear" w:color="auto" w:fill="auto"/>
          </w:tcPr>
          <w:p w14:paraId="702B15AA" w14:textId="77777777" w:rsidR="006D1CF5" w:rsidRPr="0086155F" w:rsidRDefault="006D1CF5" w:rsidP="00810DD3">
            <w:pPr>
              <w:keepNext/>
              <w:jc w:val="center"/>
              <w:rPr>
                <w:szCs w:val="20"/>
                <w:highlight w:val="yellow"/>
                <w:lang w:val="en-GB" w:eastAsia="zh-CN"/>
              </w:rPr>
            </w:pPr>
          </w:p>
        </w:tc>
        <w:tc>
          <w:tcPr>
            <w:tcW w:w="567" w:type="dxa"/>
            <w:vMerge/>
            <w:shd w:val="clear" w:color="auto" w:fill="auto"/>
          </w:tcPr>
          <w:p w14:paraId="3FEAFB31"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34B357F3"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5F41D440"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7B788652" w14:textId="77777777" w:rsidR="006D1CF5" w:rsidRPr="00DE1F75" w:rsidRDefault="006D1CF5" w:rsidP="00810DD3">
            <w:r w:rsidRPr="00DE1F75">
              <w:rPr>
                <w:szCs w:val="20"/>
                <w:lang w:val="en-GB" w:eastAsia="zh-CN"/>
              </w:rPr>
              <w:t>mg/kg</w:t>
            </w:r>
          </w:p>
        </w:tc>
      </w:tr>
      <w:tr w:rsidR="006D1CF5" w:rsidRPr="006D1CF5" w14:paraId="2D2BDE41" w14:textId="77777777" w:rsidTr="00810DD3">
        <w:tc>
          <w:tcPr>
            <w:tcW w:w="2835" w:type="dxa"/>
            <w:vMerge/>
            <w:shd w:val="clear" w:color="auto" w:fill="auto"/>
          </w:tcPr>
          <w:p w14:paraId="184699CA" w14:textId="77777777" w:rsidR="006D1CF5" w:rsidRPr="0086155F" w:rsidRDefault="006D1CF5" w:rsidP="00810DD3">
            <w:pPr>
              <w:rPr>
                <w:highlight w:val="yellow"/>
                <w:lang w:val="en-US"/>
              </w:rPr>
            </w:pPr>
          </w:p>
        </w:tc>
        <w:tc>
          <w:tcPr>
            <w:tcW w:w="1134" w:type="dxa"/>
            <w:vMerge/>
            <w:shd w:val="clear" w:color="auto" w:fill="auto"/>
          </w:tcPr>
          <w:p w14:paraId="67868BAF" w14:textId="77777777" w:rsidR="006D1CF5" w:rsidRPr="00DE1F75" w:rsidRDefault="006D1CF5" w:rsidP="00810DD3">
            <w:pPr>
              <w:keepNext/>
              <w:jc w:val="center"/>
              <w:rPr>
                <w:szCs w:val="20"/>
                <w:lang w:val="en-GB" w:eastAsia="zh-CN"/>
              </w:rPr>
            </w:pPr>
          </w:p>
        </w:tc>
        <w:tc>
          <w:tcPr>
            <w:tcW w:w="567" w:type="dxa"/>
            <w:vMerge/>
            <w:shd w:val="clear" w:color="auto" w:fill="auto"/>
          </w:tcPr>
          <w:p w14:paraId="2FA9A658" w14:textId="77777777" w:rsidR="006D1CF5" w:rsidRPr="0086155F" w:rsidRDefault="006D1CF5" w:rsidP="00810DD3">
            <w:pPr>
              <w:keepNext/>
              <w:jc w:val="center"/>
              <w:rPr>
                <w:szCs w:val="20"/>
                <w:highlight w:val="yellow"/>
                <w:lang w:val="en-GB" w:eastAsia="zh-CN"/>
              </w:rPr>
            </w:pPr>
          </w:p>
        </w:tc>
        <w:tc>
          <w:tcPr>
            <w:tcW w:w="567" w:type="dxa"/>
            <w:vMerge/>
            <w:shd w:val="clear" w:color="auto" w:fill="auto"/>
          </w:tcPr>
          <w:p w14:paraId="1A5F5BC8"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5750CB04"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51893D9B"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190D4564" w14:textId="77777777" w:rsidR="006D1CF5" w:rsidRPr="00DE1F75" w:rsidRDefault="006D1CF5" w:rsidP="00810DD3">
            <w:r w:rsidRPr="00DE1F75">
              <w:rPr>
                <w:szCs w:val="20"/>
                <w:lang w:val="en-GB" w:eastAsia="zh-CN"/>
              </w:rPr>
              <w:t>mg/kg</w:t>
            </w:r>
          </w:p>
        </w:tc>
      </w:tr>
      <w:tr w:rsidR="006D1CF5" w:rsidRPr="006D1CF5" w14:paraId="21779C87" w14:textId="77777777" w:rsidTr="00810DD3">
        <w:tc>
          <w:tcPr>
            <w:tcW w:w="2835" w:type="dxa"/>
            <w:vMerge/>
            <w:tcBorders>
              <w:bottom w:val="single" w:sz="4" w:space="0" w:color="auto"/>
            </w:tcBorders>
            <w:shd w:val="clear" w:color="auto" w:fill="auto"/>
          </w:tcPr>
          <w:p w14:paraId="06FA1DB0" w14:textId="77777777"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14:paraId="445193A6" w14:textId="77777777"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14:paraId="089A0F51" w14:textId="77777777"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14:paraId="194A38E5" w14:textId="77777777"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14:paraId="4F7571F2" w14:textId="77777777"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14:paraId="67A13910" w14:textId="77777777"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14:paraId="2F170716" w14:textId="77777777" w:rsidR="006D1CF5" w:rsidRPr="00DE1F75" w:rsidRDefault="006D1CF5" w:rsidP="00810DD3">
            <w:r w:rsidRPr="00DE1F75">
              <w:rPr>
                <w:szCs w:val="20"/>
                <w:lang w:val="en-GB" w:eastAsia="zh-CN"/>
              </w:rPr>
              <w:t>mg/kg</w:t>
            </w:r>
          </w:p>
        </w:tc>
      </w:tr>
    </w:tbl>
    <w:p w14:paraId="04BCB01A" w14:textId="77777777" w:rsidR="00F65DFD" w:rsidRDefault="00F65DFD" w:rsidP="00AD0752">
      <w:pPr>
        <w:spacing w:line="276" w:lineRule="auto"/>
        <w:rPr>
          <w:lang w:val="en-GB"/>
        </w:rPr>
      </w:pPr>
    </w:p>
    <w:p w14:paraId="55BC8CBE" w14:textId="77777777"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14:paraId="3D7030D0" w14:textId="77777777" w:rsidR="002E6AB8" w:rsidRPr="000B786F" w:rsidRDefault="002E6AB8" w:rsidP="00377716">
      <w:pPr>
        <w:spacing w:line="276" w:lineRule="auto"/>
        <w:rPr>
          <w:lang w:val="en-US"/>
        </w:rPr>
      </w:pPr>
    </w:p>
    <w:p w14:paraId="140D6299" w14:textId="77777777"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14:paraId="608C428D" w14:textId="77777777"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14:paraId="01C8330C" w14:textId="77777777" w:rsidTr="00377716">
        <w:trPr>
          <w:cantSplit/>
          <w:trHeight w:val="1880"/>
        </w:trPr>
        <w:tc>
          <w:tcPr>
            <w:tcW w:w="3969" w:type="dxa"/>
            <w:shd w:val="clear" w:color="auto" w:fill="E1EBF7"/>
            <w:vAlign w:val="bottom"/>
          </w:tcPr>
          <w:p w14:paraId="7FE1F32F" w14:textId="77777777"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14:paraId="1A3B5BB8" w14:textId="77777777"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14:paraId="723A6F3E" w14:textId="77777777"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14:paraId="46CA8FB7" w14:textId="77777777" w:rsidR="00377716" w:rsidRPr="00377716" w:rsidRDefault="00377716" w:rsidP="00377716">
            <w:pPr>
              <w:spacing w:line="276" w:lineRule="auto"/>
              <w:jc w:val="left"/>
              <w:rPr>
                <w:rFonts w:eastAsia="SimSun"/>
                <w:b/>
                <w:lang w:val="en-GB"/>
              </w:rPr>
            </w:pPr>
            <w:r w:rsidRPr="00377716">
              <w:rPr>
                <w:rFonts w:eastAsia="SimSun"/>
                <w:b/>
                <w:lang w:val="en-GB"/>
              </w:rPr>
              <w:t>unit</w:t>
            </w:r>
          </w:p>
          <w:p w14:paraId="63F8326D" w14:textId="77777777"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14:paraId="43B35C5C" w14:textId="77777777" w:rsidR="00377716" w:rsidRPr="00377716" w:rsidRDefault="00377716" w:rsidP="00377716">
            <w:pPr>
              <w:spacing w:line="276" w:lineRule="auto"/>
              <w:jc w:val="left"/>
              <w:rPr>
                <w:rFonts w:eastAsia="SimSun"/>
                <w:b/>
                <w:lang w:val="en-GB"/>
              </w:rPr>
            </w:pPr>
            <w:r w:rsidRPr="00377716">
              <w:rPr>
                <w:rFonts w:eastAsia="SimSun"/>
                <w:b/>
                <w:lang w:val="en-GB"/>
              </w:rPr>
              <w:t>quantity</w:t>
            </w:r>
          </w:p>
          <w:p w14:paraId="52EB0A51" w14:textId="77777777"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14:paraId="1DF7978D"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14:paraId="3E7DB2B2"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14:paraId="773D3286" w14:textId="77777777"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14:paraId="195D589C" w14:textId="77777777" w:rsidTr="00DA1EB2">
        <w:tc>
          <w:tcPr>
            <w:tcW w:w="3969" w:type="dxa"/>
          </w:tcPr>
          <w:p w14:paraId="785B0A47"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A076A" w:rsidRPr="008A076A">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14:paraId="57A64B77"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A076A" w:rsidRPr="008A076A">
              <w:rPr>
                <w:rFonts w:eastAsia="SimSun"/>
                <w:noProof/>
                <w:szCs w:val="20"/>
                <w:lang w:val="en-GB" w:eastAsia="zh-CN"/>
              </w:rPr>
              <w:t>75-21-8</w:t>
            </w:r>
            <w:r w:rsidRPr="00663AED">
              <w:rPr>
                <w:rFonts w:eastAsia="SimSun"/>
                <w:szCs w:val="20"/>
                <w:lang w:val="en-GB" w:eastAsia="zh-CN"/>
              </w:rPr>
              <w:fldChar w:fldCharType="end"/>
            </w:r>
          </w:p>
        </w:tc>
        <w:tc>
          <w:tcPr>
            <w:tcW w:w="869" w:type="dxa"/>
          </w:tcPr>
          <w:p w14:paraId="21AA06F3" w14:textId="77777777"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14:paraId="12D94F47"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959FC">
              <w:rPr>
                <w:rFonts w:eastAsia="SimSun"/>
                <w:noProof/>
                <w:szCs w:val="20"/>
                <w:lang w:val="en-GB" w:eastAsia="zh-CN"/>
              </w:rPr>
              <w:t>n.d</w:t>
            </w:r>
            <w:r w:rsidRPr="00663AED">
              <w:rPr>
                <w:rFonts w:eastAsia="SimSun"/>
                <w:szCs w:val="20"/>
                <w:lang w:val="en-GB" w:eastAsia="zh-CN"/>
              </w:rPr>
              <w:fldChar w:fldCharType="end"/>
            </w:r>
          </w:p>
        </w:tc>
        <w:tc>
          <w:tcPr>
            <w:tcW w:w="794" w:type="dxa"/>
          </w:tcPr>
          <w:p w14:paraId="35C316B5"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c>
          <w:tcPr>
            <w:tcW w:w="794" w:type="dxa"/>
          </w:tcPr>
          <w:p w14:paraId="184AF546"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c>
          <w:tcPr>
            <w:tcW w:w="794" w:type="dxa"/>
          </w:tcPr>
          <w:p w14:paraId="0EB037E7"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r>
      <w:tr w:rsidR="00AE2AC4" w:rsidRPr="00663AED" w14:paraId="67705910" w14:textId="77777777" w:rsidTr="00DA1EB2">
        <w:tc>
          <w:tcPr>
            <w:tcW w:w="3969" w:type="dxa"/>
          </w:tcPr>
          <w:p w14:paraId="2D1D1B49"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A076A" w:rsidRPr="008A076A">
              <w:rPr>
                <w:rFonts w:eastAsia="SimSun"/>
                <w:noProof/>
                <w:szCs w:val="20"/>
                <w:lang w:val="en-GB" w:eastAsia="zh-CN"/>
              </w:rPr>
              <w:t>1,4- Dioxane</w:t>
            </w:r>
            <w:r w:rsidRPr="00663AED">
              <w:rPr>
                <w:rFonts w:eastAsia="SimSun"/>
                <w:szCs w:val="20"/>
                <w:lang w:val="en-GB" w:eastAsia="zh-CN"/>
              </w:rPr>
              <w:fldChar w:fldCharType="end"/>
            </w:r>
          </w:p>
        </w:tc>
        <w:tc>
          <w:tcPr>
            <w:tcW w:w="1417" w:type="dxa"/>
          </w:tcPr>
          <w:p w14:paraId="50AC855A"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904A2" w:rsidRPr="002904A2">
              <w:rPr>
                <w:rFonts w:eastAsia="SimSun"/>
                <w:noProof/>
                <w:szCs w:val="20"/>
                <w:lang w:val="en-GB" w:eastAsia="zh-CN"/>
              </w:rPr>
              <w:t>123-91-1</w:t>
            </w:r>
            <w:r w:rsidRPr="00663AED">
              <w:rPr>
                <w:rFonts w:eastAsia="SimSun"/>
                <w:szCs w:val="20"/>
                <w:lang w:val="en-GB" w:eastAsia="zh-CN"/>
              </w:rPr>
              <w:fldChar w:fldCharType="end"/>
            </w:r>
          </w:p>
        </w:tc>
        <w:tc>
          <w:tcPr>
            <w:tcW w:w="869" w:type="dxa"/>
          </w:tcPr>
          <w:p w14:paraId="0584B2A1" w14:textId="77777777"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14:paraId="4EC5714D" w14:textId="77777777" w:rsidR="00AE2AC4" w:rsidRPr="00663AED" w:rsidRDefault="001C44CA" w:rsidP="00DA1EB2">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0B43F4">
              <w:rPr>
                <w:rFonts w:eastAsia="SimSun"/>
                <w:noProof/>
                <w:szCs w:val="20"/>
                <w:lang w:val="en-GB" w:eastAsia="zh-CN"/>
              </w:rPr>
              <w:t>0.88</w:t>
            </w:r>
            <w:r w:rsidRPr="00663AED">
              <w:rPr>
                <w:rFonts w:eastAsia="SimSun"/>
                <w:szCs w:val="20"/>
                <w:lang w:val="en-GB" w:eastAsia="zh-CN"/>
              </w:rPr>
              <w:fldChar w:fldCharType="end"/>
            </w:r>
          </w:p>
        </w:tc>
        <w:tc>
          <w:tcPr>
            <w:tcW w:w="794" w:type="dxa"/>
          </w:tcPr>
          <w:p w14:paraId="07987443"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c>
          <w:tcPr>
            <w:tcW w:w="794" w:type="dxa"/>
          </w:tcPr>
          <w:p w14:paraId="7EB0E748"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c>
          <w:tcPr>
            <w:tcW w:w="794" w:type="dxa"/>
          </w:tcPr>
          <w:p w14:paraId="63A5B728" w14:textId="77777777"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r>
      <w:tr w:rsidR="00377716" w:rsidRPr="00663AED" w14:paraId="7AA293CD" w14:textId="77777777" w:rsidTr="00377716">
        <w:tc>
          <w:tcPr>
            <w:tcW w:w="3969" w:type="dxa"/>
          </w:tcPr>
          <w:p w14:paraId="5C15AB5A"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904A2">
              <w:rPr>
                <w:rFonts w:eastAsia="SimSun"/>
                <w:noProof/>
                <w:szCs w:val="20"/>
                <w:lang w:val="en-GB" w:eastAsia="zh-CN"/>
              </w:rPr>
              <w:t>Glycols</w:t>
            </w:r>
            <w:r w:rsidRPr="00663AED">
              <w:rPr>
                <w:rFonts w:eastAsia="SimSun"/>
                <w:szCs w:val="20"/>
                <w:lang w:val="en-GB" w:eastAsia="zh-CN"/>
              </w:rPr>
              <w:fldChar w:fldCharType="end"/>
            </w:r>
          </w:p>
        </w:tc>
        <w:tc>
          <w:tcPr>
            <w:tcW w:w="1417" w:type="dxa"/>
          </w:tcPr>
          <w:p w14:paraId="465B9527"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2904A2">
              <w:rPr>
                <w:rFonts w:eastAsia="SimSun"/>
                <w:noProof/>
                <w:szCs w:val="20"/>
                <w:lang w:val="en-GB" w:eastAsia="zh-CN"/>
              </w:rPr>
              <w:t>various</w:t>
            </w:r>
            <w:r w:rsidRPr="00663AED">
              <w:rPr>
                <w:rFonts w:eastAsia="SimSun"/>
                <w:szCs w:val="20"/>
                <w:lang w:val="en-GB" w:eastAsia="zh-CN"/>
              </w:rPr>
              <w:fldChar w:fldCharType="end"/>
            </w:r>
          </w:p>
        </w:tc>
        <w:tc>
          <w:tcPr>
            <w:tcW w:w="869" w:type="dxa"/>
          </w:tcPr>
          <w:p w14:paraId="4275E3DE"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3FB3884D"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145B7">
              <w:rPr>
                <w:rFonts w:eastAsia="SimSun"/>
                <w:noProof/>
                <w:szCs w:val="20"/>
                <w:lang w:val="en-GB" w:eastAsia="zh-CN"/>
              </w:rPr>
              <w:t>n.d</w:t>
            </w:r>
            <w:r w:rsidRPr="00663AED">
              <w:rPr>
                <w:rFonts w:eastAsia="SimSun"/>
                <w:szCs w:val="20"/>
                <w:lang w:val="en-GB" w:eastAsia="zh-CN"/>
              </w:rPr>
              <w:fldChar w:fldCharType="end"/>
            </w:r>
          </w:p>
        </w:tc>
        <w:tc>
          <w:tcPr>
            <w:tcW w:w="794" w:type="dxa"/>
          </w:tcPr>
          <w:p w14:paraId="6580C4D7"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c>
          <w:tcPr>
            <w:tcW w:w="794" w:type="dxa"/>
          </w:tcPr>
          <w:p w14:paraId="180C6844"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c>
          <w:tcPr>
            <w:tcW w:w="794" w:type="dxa"/>
          </w:tcPr>
          <w:p w14:paraId="2F08AB5B"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r>
      <w:tr w:rsidR="00377716" w:rsidRPr="00663AED" w14:paraId="0B091CF5" w14:textId="77777777" w:rsidTr="00377716">
        <w:tc>
          <w:tcPr>
            <w:tcW w:w="3969" w:type="dxa"/>
          </w:tcPr>
          <w:p w14:paraId="4A0D2632"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1145B7">
              <w:rPr>
                <w:rFonts w:eastAsia="SimSun"/>
                <w:szCs w:val="20"/>
                <w:lang w:val="en-GB" w:eastAsia="zh-CN"/>
              </w:rPr>
              <w:t> </w:t>
            </w:r>
            <w:r w:rsidR="001145B7">
              <w:rPr>
                <w:rFonts w:eastAsia="SimSun"/>
                <w:szCs w:val="20"/>
                <w:lang w:val="en-GB" w:eastAsia="zh-CN"/>
              </w:rPr>
              <w:t> </w:t>
            </w:r>
            <w:r w:rsidR="001145B7">
              <w:rPr>
                <w:rFonts w:eastAsia="SimSun"/>
                <w:szCs w:val="20"/>
                <w:lang w:val="en-GB" w:eastAsia="zh-CN"/>
              </w:rPr>
              <w:t> </w:t>
            </w:r>
            <w:r w:rsidR="001145B7">
              <w:rPr>
                <w:rFonts w:eastAsia="SimSun"/>
                <w:szCs w:val="20"/>
                <w:lang w:val="en-GB" w:eastAsia="zh-CN"/>
              </w:rPr>
              <w:t> </w:t>
            </w:r>
            <w:r w:rsidR="001145B7">
              <w:rPr>
                <w:rFonts w:eastAsia="SimSun"/>
                <w:szCs w:val="20"/>
                <w:lang w:val="en-GB" w:eastAsia="zh-CN"/>
              </w:rPr>
              <w:t> </w:t>
            </w:r>
            <w:r w:rsidRPr="00663AED">
              <w:rPr>
                <w:rFonts w:eastAsia="SimSun"/>
                <w:szCs w:val="20"/>
                <w:lang w:val="en-GB" w:eastAsia="zh-CN"/>
              </w:rPr>
              <w:fldChar w:fldCharType="end"/>
            </w:r>
          </w:p>
        </w:tc>
        <w:tc>
          <w:tcPr>
            <w:tcW w:w="1417" w:type="dxa"/>
          </w:tcPr>
          <w:p w14:paraId="757F166A"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14:paraId="278BE0F0"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3C41178D"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14:paraId="28315730"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c>
          <w:tcPr>
            <w:tcW w:w="794" w:type="dxa"/>
          </w:tcPr>
          <w:p w14:paraId="07EA938C"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c>
          <w:tcPr>
            <w:tcW w:w="794" w:type="dxa"/>
          </w:tcPr>
          <w:p w14:paraId="4D2B23CC"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r>
      <w:tr w:rsidR="00377716" w:rsidRPr="00663AED" w14:paraId="53203A54" w14:textId="77777777" w:rsidTr="00377716">
        <w:tc>
          <w:tcPr>
            <w:tcW w:w="3969" w:type="dxa"/>
          </w:tcPr>
          <w:p w14:paraId="77A8A04B"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14:paraId="1B1A4D6B"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14:paraId="5B18B233"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5D792E6F"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14:paraId="0CF74559"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c>
          <w:tcPr>
            <w:tcW w:w="794" w:type="dxa"/>
          </w:tcPr>
          <w:p w14:paraId="052C25D3"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c>
          <w:tcPr>
            <w:tcW w:w="794" w:type="dxa"/>
          </w:tcPr>
          <w:p w14:paraId="09B3D5DD"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r>
      <w:tr w:rsidR="00377716" w:rsidRPr="00663AED" w14:paraId="3F90E2A4" w14:textId="77777777" w:rsidTr="00377716">
        <w:tc>
          <w:tcPr>
            <w:tcW w:w="3969" w:type="dxa"/>
          </w:tcPr>
          <w:p w14:paraId="166A8774"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14:paraId="0FDB25F1"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14:paraId="654B35E3" w14:textId="77777777"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14:paraId="115F2D2B" w14:textId="77777777"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14:paraId="0B548D16"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c>
          <w:tcPr>
            <w:tcW w:w="794" w:type="dxa"/>
          </w:tcPr>
          <w:p w14:paraId="45B53CE4"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c>
          <w:tcPr>
            <w:tcW w:w="794" w:type="dxa"/>
          </w:tcPr>
          <w:p w14:paraId="54EDBDA2" w14:textId="77777777"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E668F4">
              <w:rPr>
                <w:rFonts w:eastAsia="SimSun"/>
                <w:i/>
                <w:szCs w:val="20"/>
                <w:lang w:val="en-GB"/>
              </w:rPr>
            </w:r>
            <w:r w:rsidR="00E668F4">
              <w:rPr>
                <w:rFonts w:eastAsia="SimSun"/>
                <w:i/>
                <w:szCs w:val="20"/>
                <w:lang w:val="en-GB"/>
              </w:rPr>
              <w:fldChar w:fldCharType="separate"/>
            </w:r>
            <w:r w:rsidRPr="00663AED">
              <w:rPr>
                <w:rFonts w:eastAsia="SimSun"/>
                <w:i/>
                <w:szCs w:val="20"/>
                <w:lang w:val="en-GB"/>
              </w:rPr>
              <w:fldChar w:fldCharType="end"/>
            </w:r>
          </w:p>
        </w:tc>
      </w:tr>
    </w:tbl>
    <w:p w14:paraId="345391E8" w14:textId="77777777" w:rsidR="00377716" w:rsidRDefault="00377716" w:rsidP="00377716">
      <w:pPr>
        <w:spacing w:line="276" w:lineRule="auto"/>
        <w:rPr>
          <w:lang w:val="en-GB"/>
        </w:rPr>
      </w:pPr>
      <w:r>
        <w:rPr>
          <w:lang w:val="en-GB"/>
        </w:rPr>
        <w:t>Table 3.1</w:t>
      </w:r>
    </w:p>
    <w:p w14:paraId="05115371" w14:textId="77777777" w:rsidR="00377716" w:rsidRDefault="00377716" w:rsidP="00377716">
      <w:pPr>
        <w:spacing w:line="276" w:lineRule="auto"/>
        <w:rPr>
          <w:lang w:val="en-GB"/>
        </w:rPr>
      </w:pPr>
    </w:p>
    <w:p w14:paraId="04BAC795" w14:textId="77777777"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14:paraId="0C875515" w14:textId="77777777" w:rsidR="00377716" w:rsidRDefault="00377716" w:rsidP="00377716">
      <w:pPr>
        <w:spacing w:line="276" w:lineRule="auto"/>
        <w:rPr>
          <w:lang w:val="en-GB"/>
        </w:rPr>
      </w:pPr>
    </w:p>
    <w:p w14:paraId="3ED7B1B7" w14:textId="77777777" w:rsidR="00377716" w:rsidRDefault="00377716" w:rsidP="00377716">
      <w:pPr>
        <w:spacing w:line="276" w:lineRule="auto"/>
        <w:rPr>
          <w:lang w:val="en-GB"/>
        </w:rPr>
      </w:pPr>
      <w:r>
        <w:rPr>
          <w:lang w:val="en-GB"/>
        </w:rPr>
        <w:t>Comments:</w:t>
      </w:r>
    </w:p>
    <w:p w14:paraId="73C97DF6" w14:textId="77777777"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00377716" w:rsidRPr="00D44C43">
        <w:rPr>
          <w:noProof/>
          <w:szCs w:val="20"/>
          <w:lang w:val="en-GB" w:eastAsia="zh-CN"/>
        </w:rPr>
        <w:t> </w:t>
      </w:r>
      <w:r w:rsidRPr="00D44C43">
        <w:rPr>
          <w:szCs w:val="20"/>
          <w:lang w:val="en-GB" w:eastAsia="zh-CN"/>
        </w:rPr>
        <w:fldChar w:fldCharType="end"/>
      </w:r>
    </w:p>
    <w:p w14:paraId="13F24752" w14:textId="77777777" w:rsidR="00377716" w:rsidRDefault="00377716" w:rsidP="00377716">
      <w:pPr>
        <w:spacing w:line="276" w:lineRule="auto"/>
        <w:rPr>
          <w:lang w:val="en-GB"/>
        </w:rPr>
      </w:pPr>
    </w:p>
    <w:p w14:paraId="50A6DF7E" w14:textId="77777777" w:rsidR="00377716" w:rsidRDefault="00377716" w:rsidP="00377716">
      <w:pPr>
        <w:spacing w:line="276" w:lineRule="auto"/>
        <w:rPr>
          <w:lang w:val="en-GB"/>
        </w:rPr>
      </w:pPr>
    </w:p>
    <w:p w14:paraId="2CD8C249" w14:textId="77777777"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14:paraId="12A23860" w14:textId="77777777" w:rsidR="00377716" w:rsidRDefault="00377716" w:rsidP="00377716">
      <w:pPr>
        <w:tabs>
          <w:tab w:val="left" w:pos="3351"/>
        </w:tabs>
        <w:spacing w:line="276" w:lineRule="auto"/>
        <w:ind w:left="284" w:hanging="284"/>
        <w:jc w:val="left"/>
        <w:rPr>
          <w:i/>
          <w:szCs w:val="20"/>
          <w:lang w:val="en-GB" w:eastAsia="zh-CN"/>
        </w:rPr>
      </w:pPr>
    </w:p>
    <w:p w14:paraId="745963C8" w14:textId="77777777" w:rsidR="00377716" w:rsidRDefault="00377716" w:rsidP="00B7085F">
      <w:pPr>
        <w:tabs>
          <w:tab w:val="left" w:pos="3351"/>
        </w:tabs>
        <w:spacing w:line="276" w:lineRule="auto"/>
        <w:jc w:val="left"/>
        <w:rPr>
          <w:i/>
          <w:szCs w:val="20"/>
          <w:lang w:val="en-GB" w:eastAsia="zh-CN"/>
        </w:rPr>
      </w:pPr>
    </w:p>
    <w:p w14:paraId="2455F69B" w14:textId="77777777"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14:paraId="48AD6709" w14:textId="77777777" w:rsidTr="009B6BC9">
        <w:trPr>
          <w:cantSplit/>
        </w:trPr>
        <w:tc>
          <w:tcPr>
            <w:tcW w:w="3969" w:type="dxa"/>
            <w:shd w:val="clear" w:color="auto" w:fill="auto"/>
          </w:tcPr>
          <w:p w14:paraId="10E25108" w14:textId="77777777" w:rsidR="009B6BC9" w:rsidRPr="000918FB" w:rsidRDefault="001C44CA" w:rsidP="007D37CB">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37CB" w:rsidRPr="007D37CB">
              <w:rPr>
                <w:noProof/>
                <w:szCs w:val="20"/>
                <w:lang w:val="en-GB" w:eastAsia="zh-CN"/>
              </w:rPr>
              <w:t xml:space="preserve">Ho chi minh city, </w:t>
            </w:r>
            <w:r w:rsidR="00265CAC">
              <w:rPr>
                <w:noProof/>
                <w:szCs w:val="20"/>
                <w:lang w:val="en-GB" w:eastAsia="zh-CN"/>
              </w:rPr>
              <w:t>May</w:t>
            </w:r>
            <w:r w:rsidR="007D37CB" w:rsidRPr="007D37CB">
              <w:rPr>
                <w:noProof/>
                <w:szCs w:val="20"/>
                <w:lang w:val="en-GB" w:eastAsia="zh-CN"/>
              </w:rPr>
              <w:t xml:space="preserve"> </w:t>
            </w:r>
            <w:r w:rsidR="003B67A7">
              <w:rPr>
                <w:noProof/>
                <w:szCs w:val="20"/>
                <w:lang w:val="en-GB" w:eastAsia="zh-CN"/>
              </w:rPr>
              <w:t>21</w:t>
            </w:r>
            <w:r w:rsidR="007D37CB" w:rsidRPr="007D37CB">
              <w:rPr>
                <w:noProof/>
                <w:szCs w:val="20"/>
                <w:lang w:val="en-GB" w:eastAsia="zh-CN"/>
              </w:rPr>
              <w:t>, 20</w:t>
            </w:r>
            <w:r w:rsidR="007D37CB">
              <w:rPr>
                <w:noProof/>
                <w:szCs w:val="20"/>
                <w:lang w:val="en-GB" w:eastAsia="zh-CN"/>
              </w:rPr>
              <w:t>2</w:t>
            </w:r>
            <w:r w:rsidR="007927AA">
              <w:rPr>
                <w:noProof/>
                <w:szCs w:val="20"/>
                <w:lang w:val="en-GB" w:eastAsia="zh-CN"/>
              </w:rPr>
              <w:t>2</w:t>
            </w:r>
            <w:r w:rsidRPr="00D44C43">
              <w:rPr>
                <w:szCs w:val="20"/>
                <w:lang w:val="en-GB" w:eastAsia="zh-CN"/>
              </w:rPr>
              <w:fldChar w:fldCharType="end"/>
            </w:r>
          </w:p>
        </w:tc>
        <w:tc>
          <w:tcPr>
            <w:tcW w:w="6236" w:type="dxa"/>
            <w:shd w:val="clear" w:color="auto" w:fill="auto"/>
          </w:tcPr>
          <w:p w14:paraId="554B66A3" w14:textId="77777777" w:rsidR="009B6BC9" w:rsidRDefault="009B6BC9" w:rsidP="009B6BC9">
            <w:pPr>
              <w:tabs>
                <w:tab w:val="left" w:pos="3351"/>
              </w:tabs>
              <w:spacing w:line="276" w:lineRule="auto"/>
              <w:jc w:val="left"/>
              <w:rPr>
                <w:i/>
                <w:szCs w:val="20"/>
                <w:lang w:val="en-GB" w:eastAsia="zh-CN"/>
              </w:rPr>
            </w:pPr>
          </w:p>
        </w:tc>
      </w:tr>
      <w:tr w:rsidR="009B6BC9" w:rsidRPr="008E0898" w14:paraId="2DACB483" w14:textId="77777777" w:rsidTr="009B6BC9">
        <w:trPr>
          <w:cantSplit/>
        </w:trPr>
        <w:tc>
          <w:tcPr>
            <w:tcW w:w="3969" w:type="dxa"/>
            <w:shd w:val="clear" w:color="auto" w:fill="auto"/>
          </w:tcPr>
          <w:p w14:paraId="3F56ACB8" w14:textId="77777777"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14:anchorId="70AA6C81" wp14:editId="55119496">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917D2C"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14:anchorId="1E7E24EC" wp14:editId="685B30D2">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26637"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14:paraId="7B2CF09F" w14:textId="77777777"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14:paraId="0618058B" w14:textId="77777777"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65CAC">
              <w:rPr>
                <w:szCs w:val="20"/>
                <w:lang w:val="en-GB" w:eastAsia="zh-CN"/>
              </w:rPr>
              <w:t>ĐINH VĂN HIỀN /TECHNICAL DEPARTMENT</w:t>
            </w:r>
            <w:r w:rsidR="007D37CB" w:rsidRPr="007D37CB">
              <w:rPr>
                <w:noProof/>
                <w:szCs w:val="20"/>
                <w:lang w:val="en-GB" w:eastAsia="zh-CN"/>
              </w:rPr>
              <w:t xml:space="preserve">   </w:t>
            </w:r>
            <w:r w:rsidR="007D37CB">
              <w:rPr>
                <w:noProof/>
                <w:szCs w:val="20"/>
                <w:lang w:val="en-GB" w:eastAsia="zh-CN"/>
              </w:rPr>
              <w:t xml:space="preserve"> </w:t>
            </w:r>
            <w:r w:rsidRPr="00D44C43">
              <w:rPr>
                <w:szCs w:val="20"/>
                <w:lang w:val="en-GB" w:eastAsia="zh-CN"/>
              </w:rPr>
              <w:fldChar w:fldCharType="end"/>
            </w:r>
          </w:p>
          <w:p w14:paraId="629949AF" w14:textId="77777777"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14:paraId="5595DBAE" w14:textId="77777777" w:rsidR="009B6BC9" w:rsidRDefault="009B6BC9" w:rsidP="00B7085F">
      <w:pPr>
        <w:tabs>
          <w:tab w:val="left" w:pos="3351"/>
        </w:tabs>
        <w:spacing w:line="276" w:lineRule="auto"/>
        <w:jc w:val="left"/>
        <w:rPr>
          <w:i/>
          <w:szCs w:val="20"/>
          <w:lang w:val="en-GB" w:eastAsia="zh-CN"/>
        </w:rPr>
      </w:pPr>
    </w:p>
    <w:p w14:paraId="71199719" w14:textId="77777777"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292B6" w14:textId="77777777" w:rsidR="0048151D" w:rsidRDefault="0048151D" w:rsidP="007C272E">
      <w:r>
        <w:separator/>
      </w:r>
    </w:p>
  </w:endnote>
  <w:endnote w:type="continuationSeparator" w:id="0">
    <w:p w14:paraId="3D0B2524" w14:textId="77777777" w:rsidR="0048151D" w:rsidRDefault="0048151D" w:rsidP="007C272E">
      <w:r>
        <w:continuationSeparator/>
      </w:r>
    </w:p>
  </w:endnote>
  <w:endnote w:id="1">
    <w:p w14:paraId="76DDC2E9" w14:textId="77777777" w:rsidR="00E668F4" w:rsidRPr="00B82D2D" w:rsidRDefault="00E668F4"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14:paraId="348B55CA" w14:textId="77777777" w:rsidR="00E668F4" w:rsidRPr="000918FB" w:rsidRDefault="00E668F4"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14:paraId="6066E4A6" w14:textId="77777777" w:rsidR="00E668F4" w:rsidRPr="000918FB" w:rsidRDefault="00E668F4"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14:paraId="665E8BF8" w14:textId="77777777" w:rsidR="00E668F4" w:rsidRDefault="00E668F4">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14:paraId="542C96DD" w14:textId="77777777" w:rsidR="00E668F4" w:rsidRPr="00A90FF8" w:rsidRDefault="00E668F4"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14:paraId="4DA47A18" w14:textId="77777777" w:rsidR="00E668F4" w:rsidRPr="00827F91" w:rsidRDefault="00E668F4">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16E71" w14:textId="77777777" w:rsidR="00E668F4" w:rsidRPr="00AB62D7" w:rsidRDefault="00E668F4"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14:paraId="1CE6D49F" w14:textId="0F64159B" w:rsidR="00E668F4" w:rsidRPr="00FA631C" w:rsidRDefault="00E668F4"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HUNTEX UVP-02_PSF-2022.05.21.docx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val="en-US" w:eastAsia="de-CH"/>
      </w:rPr>
      <w:t>June 15, 2022</w:t>
    </w:r>
    <w:r>
      <w:rPr>
        <w:rFonts w:eastAsia="Times New Roman" w:cs="MyriadPro-Semibold"/>
        <w:color w:val="003374"/>
        <w:sz w:val="12"/>
        <w:szCs w:val="12"/>
        <w:lang w:val="en-US" w:eastAsia="de-CH"/>
      </w:rPr>
      <w:fldChar w:fldCharType="end"/>
    </w:r>
  </w:p>
  <w:p w14:paraId="5E779CFE" w14:textId="77777777" w:rsidR="00E668F4" w:rsidRPr="008E0898" w:rsidRDefault="00E668F4"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9E907" w14:textId="77777777" w:rsidR="00E668F4" w:rsidRPr="00AB62D7" w:rsidRDefault="00E668F4"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14:paraId="436D792D" w14:textId="6AEE1DFE" w:rsidR="00E668F4" w:rsidRPr="00CA76A6" w:rsidRDefault="00E668F4"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0C1B46">
      <w:rPr>
        <w:rFonts w:eastAsia="Times New Roman" w:cs="MyriadPro-Semibold"/>
        <w:noProof/>
        <w:color w:val="003374"/>
        <w:sz w:val="12"/>
        <w:szCs w:val="12"/>
        <w:lang w:val="en-US" w:eastAsia="de-CH"/>
      </w:rPr>
      <w:t>HUNTEX</w:t>
    </w:r>
    <w:r>
      <w:rPr>
        <w:noProof/>
        <w:lang w:val="en-US"/>
      </w:rPr>
      <w:t xml:space="preserve"> UVP-02_PSF-2022.05.21.docx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val="en-US" w:eastAsia="de-CH"/>
      </w:rPr>
      <w:t>June 15, 2022</w:t>
    </w:r>
    <w:r>
      <w:rPr>
        <w:rFonts w:eastAsia="Times New Roman" w:cs="MyriadPro-Semibold"/>
        <w:color w:val="003374"/>
        <w:sz w:val="12"/>
        <w:szCs w:val="12"/>
        <w:lang w:val="en-US" w:eastAsia="de-CH"/>
      </w:rPr>
      <w:fldChar w:fldCharType="end"/>
    </w:r>
  </w:p>
  <w:p w14:paraId="59CE7FB3" w14:textId="77777777" w:rsidR="00E668F4" w:rsidRPr="00AB62D7" w:rsidRDefault="00E668F4"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79638" w14:textId="77777777" w:rsidR="0048151D" w:rsidRDefault="0048151D" w:rsidP="007C272E">
      <w:r>
        <w:separator/>
      </w:r>
    </w:p>
  </w:footnote>
  <w:footnote w:type="continuationSeparator" w:id="0">
    <w:p w14:paraId="138B9BC3" w14:textId="77777777" w:rsidR="0048151D" w:rsidRDefault="0048151D" w:rsidP="007C272E">
      <w:r>
        <w:continuationSeparator/>
      </w:r>
    </w:p>
  </w:footnote>
  <w:footnote w:id="1">
    <w:p w14:paraId="59B18AFD" w14:textId="77777777" w:rsidR="00E668F4" w:rsidRPr="00FD7AA8" w:rsidRDefault="00E668F4"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14:paraId="0B2DEF91" w14:textId="77777777" w:rsidR="00E668F4" w:rsidRPr="00721E36" w:rsidRDefault="00E668F4"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14:paraId="7C4C577A" w14:textId="77777777" w:rsidR="00E668F4" w:rsidRPr="00721E36" w:rsidRDefault="00E668F4"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E668F4" w:rsidRPr="007378D5" w14:paraId="0D01B8E7" w14:textId="77777777" w:rsidTr="0099690F">
      <w:trPr>
        <w:cantSplit/>
      </w:trPr>
      <w:tc>
        <w:tcPr>
          <w:tcW w:w="1829" w:type="dxa"/>
          <w:shd w:val="clear" w:color="auto" w:fill="E1EBF7"/>
        </w:tcPr>
        <w:p w14:paraId="77443A98" w14:textId="77777777" w:rsidR="00E668F4" w:rsidRPr="007378D5" w:rsidRDefault="00E668F4" w:rsidP="00414A86">
          <w:pPr>
            <w:pStyle w:val="KopfzeilePSF"/>
          </w:pPr>
          <w:r>
            <w:t xml:space="preserve">Product Screening Form: </w:t>
          </w:r>
        </w:p>
      </w:tc>
      <w:tc>
        <w:tcPr>
          <w:tcW w:w="8391" w:type="dxa"/>
          <w:shd w:val="clear" w:color="auto" w:fill="E1EBF7"/>
        </w:tcPr>
        <w:p w14:paraId="0F88C532" w14:textId="02856194" w:rsidR="00E668F4" w:rsidRPr="007378D5" w:rsidRDefault="00E668F4"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HUNTEX UVP-02</w:t>
          </w:r>
          <w:r>
            <w:rPr>
              <w:lang w:val="de-CH" w:eastAsia="zh-CN"/>
            </w:rPr>
            <w:fldChar w:fldCharType="end"/>
          </w:r>
        </w:p>
      </w:tc>
    </w:tr>
  </w:tbl>
  <w:p w14:paraId="161F3011" w14:textId="77777777" w:rsidR="00E668F4" w:rsidRDefault="00E668F4" w:rsidP="00CF6DEE">
    <w:pPr>
      <w:pStyle w:val="Header"/>
      <w:ind w:right="-10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FF0DA" w14:textId="77777777" w:rsidR="00E668F4" w:rsidRDefault="00E668F4" w:rsidP="00D44C59">
    <w:pPr>
      <w:pStyle w:val="Header"/>
    </w:pPr>
    <w:r>
      <w:rPr>
        <w:noProof/>
        <w:lang w:val="en-US" w:eastAsia="zh-CN"/>
      </w:rPr>
      <w:drawing>
        <wp:anchor distT="0" distB="0" distL="114300" distR="114300" simplePos="0" relativeHeight="251660288" behindDoc="0" locked="0" layoutInCell="1" allowOverlap="1" wp14:anchorId="766DFC42" wp14:editId="74735BDF">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14:anchorId="0898696F" wp14:editId="5A117EB2">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A1B40"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B633F" w14:textId="77777777" w:rsidR="00E668F4" w:rsidRDefault="00E668F4" w:rsidP="00D44C59">
    <w:pPr>
      <w:pStyle w:val="Header"/>
    </w:pPr>
    <w:r>
      <w:rPr>
        <w:noProof/>
        <w:lang w:val="en-US" w:eastAsia="zh-CN"/>
      </w:rPr>
      <mc:AlternateContent>
        <mc:Choice Requires="wps">
          <w:drawing>
            <wp:anchor distT="0" distB="0" distL="114300" distR="114300" simplePos="0" relativeHeight="251658240" behindDoc="1" locked="0" layoutInCell="1" allowOverlap="1" wp14:anchorId="6C36556B" wp14:editId="7B77D324">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2F63C"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14:anchorId="3EEC1439" wp14:editId="01D0AA33">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7478" w14:textId="77777777" w:rsidR="00E668F4" w:rsidRDefault="00E668F4" w:rsidP="00D44C59">
    <w:pPr>
      <w:pStyle w:val="Header"/>
    </w:pPr>
    <w:r>
      <w:rPr>
        <w:noProof/>
        <w:lang w:val="en-US" w:eastAsia="zh-CN"/>
      </w:rPr>
      <mc:AlternateContent>
        <mc:Choice Requires="wps">
          <w:drawing>
            <wp:anchor distT="0" distB="0" distL="114300" distR="114300" simplePos="0" relativeHeight="251656192" behindDoc="1" locked="0" layoutInCell="1" allowOverlap="1" wp14:anchorId="3D1E11B0" wp14:editId="45995865">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976AF"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14:anchorId="26E0E1CD" wp14:editId="1C433769">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15:restartNumberingAfterBreak="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119E"/>
    <w:rsid w:val="00000DB2"/>
    <w:rsid w:val="00001CC9"/>
    <w:rsid w:val="0000335C"/>
    <w:rsid w:val="00010148"/>
    <w:rsid w:val="0003684F"/>
    <w:rsid w:val="00045974"/>
    <w:rsid w:val="00055F0F"/>
    <w:rsid w:val="000673D0"/>
    <w:rsid w:val="00072BC5"/>
    <w:rsid w:val="00075852"/>
    <w:rsid w:val="00076570"/>
    <w:rsid w:val="000777EE"/>
    <w:rsid w:val="000819F8"/>
    <w:rsid w:val="0008706C"/>
    <w:rsid w:val="000918FB"/>
    <w:rsid w:val="00091E64"/>
    <w:rsid w:val="0009382E"/>
    <w:rsid w:val="000A418D"/>
    <w:rsid w:val="000A4397"/>
    <w:rsid w:val="000B21BE"/>
    <w:rsid w:val="000B3434"/>
    <w:rsid w:val="000B43F4"/>
    <w:rsid w:val="000B60FF"/>
    <w:rsid w:val="000B786F"/>
    <w:rsid w:val="000C0CE8"/>
    <w:rsid w:val="000C1B46"/>
    <w:rsid w:val="000C2B37"/>
    <w:rsid w:val="000C69FC"/>
    <w:rsid w:val="000D4E65"/>
    <w:rsid w:val="000E01AD"/>
    <w:rsid w:val="000E37DB"/>
    <w:rsid w:val="000F2EF8"/>
    <w:rsid w:val="00106BC5"/>
    <w:rsid w:val="00111295"/>
    <w:rsid w:val="001145B7"/>
    <w:rsid w:val="00120559"/>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59FC"/>
    <w:rsid w:val="00197F47"/>
    <w:rsid w:val="001A33BD"/>
    <w:rsid w:val="001A33D3"/>
    <w:rsid w:val="001B3179"/>
    <w:rsid w:val="001B7D3D"/>
    <w:rsid w:val="001C2D59"/>
    <w:rsid w:val="001C44CA"/>
    <w:rsid w:val="001D5E00"/>
    <w:rsid w:val="001D6994"/>
    <w:rsid w:val="001E3A43"/>
    <w:rsid w:val="001F13EB"/>
    <w:rsid w:val="001F726D"/>
    <w:rsid w:val="00202071"/>
    <w:rsid w:val="00210FBF"/>
    <w:rsid w:val="002141ED"/>
    <w:rsid w:val="002169C7"/>
    <w:rsid w:val="00230A04"/>
    <w:rsid w:val="0023119E"/>
    <w:rsid w:val="00235899"/>
    <w:rsid w:val="002424D5"/>
    <w:rsid w:val="00250AD4"/>
    <w:rsid w:val="00250D97"/>
    <w:rsid w:val="00265CAC"/>
    <w:rsid w:val="0027331E"/>
    <w:rsid w:val="002904A2"/>
    <w:rsid w:val="00293962"/>
    <w:rsid w:val="00295187"/>
    <w:rsid w:val="002A1E52"/>
    <w:rsid w:val="002A69F3"/>
    <w:rsid w:val="002C1903"/>
    <w:rsid w:val="002C74E4"/>
    <w:rsid w:val="002C76FB"/>
    <w:rsid w:val="002D27DE"/>
    <w:rsid w:val="002D3AD1"/>
    <w:rsid w:val="002E15D1"/>
    <w:rsid w:val="002E6AB8"/>
    <w:rsid w:val="002F5ED5"/>
    <w:rsid w:val="00300852"/>
    <w:rsid w:val="003010D1"/>
    <w:rsid w:val="00303970"/>
    <w:rsid w:val="00311A11"/>
    <w:rsid w:val="00331C12"/>
    <w:rsid w:val="00334D37"/>
    <w:rsid w:val="00347630"/>
    <w:rsid w:val="00363B23"/>
    <w:rsid w:val="00363C65"/>
    <w:rsid w:val="00365FC3"/>
    <w:rsid w:val="003668B2"/>
    <w:rsid w:val="003701A0"/>
    <w:rsid w:val="0037760B"/>
    <w:rsid w:val="00377716"/>
    <w:rsid w:val="00382AAD"/>
    <w:rsid w:val="00384340"/>
    <w:rsid w:val="003A0D4D"/>
    <w:rsid w:val="003B67A7"/>
    <w:rsid w:val="003C06F5"/>
    <w:rsid w:val="003C2D01"/>
    <w:rsid w:val="003C440F"/>
    <w:rsid w:val="003D675A"/>
    <w:rsid w:val="003E300D"/>
    <w:rsid w:val="003F5DC3"/>
    <w:rsid w:val="00403C48"/>
    <w:rsid w:val="004069E5"/>
    <w:rsid w:val="004078DB"/>
    <w:rsid w:val="00410882"/>
    <w:rsid w:val="00414A86"/>
    <w:rsid w:val="004179F2"/>
    <w:rsid w:val="0042207C"/>
    <w:rsid w:val="00441836"/>
    <w:rsid w:val="00450FA3"/>
    <w:rsid w:val="00456A0E"/>
    <w:rsid w:val="00464953"/>
    <w:rsid w:val="00477E54"/>
    <w:rsid w:val="00480E51"/>
    <w:rsid w:val="0048151D"/>
    <w:rsid w:val="004959ED"/>
    <w:rsid w:val="004A5DE2"/>
    <w:rsid w:val="004B4637"/>
    <w:rsid w:val="004C3D9A"/>
    <w:rsid w:val="004D2EC1"/>
    <w:rsid w:val="004E6DBF"/>
    <w:rsid w:val="004E796E"/>
    <w:rsid w:val="004F2757"/>
    <w:rsid w:val="004F2A05"/>
    <w:rsid w:val="004F3E66"/>
    <w:rsid w:val="004F5D63"/>
    <w:rsid w:val="00500C6F"/>
    <w:rsid w:val="00526A91"/>
    <w:rsid w:val="005310EE"/>
    <w:rsid w:val="00535232"/>
    <w:rsid w:val="0054120E"/>
    <w:rsid w:val="00547068"/>
    <w:rsid w:val="0055243E"/>
    <w:rsid w:val="00557ACC"/>
    <w:rsid w:val="00567C83"/>
    <w:rsid w:val="00572585"/>
    <w:rsid w:val="00575103"/>
    <w:rsid w:val="00593AA4"/>
    <w:rsid w:val="00595899"/>
    <w:rsid w:val="005A0442"/>
    <w:rsid w:val="005A0BF4"/>
    <w:rsid w:val="005A6133"/>
    <w:rsid w:val="005A761C"/>
    <w:rsid w:val="005C2119"/>
    <w:rsid w:val="005E1AAF"/>
    <w:rsid w:val="005E2A67"/>
    <w:rsid w:val="005E4B2F"/>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B739E"/>
    <w:rsid w:val="006D0007"/>
    <w:rsid w:val="006D1CF5"/>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27AA"/>
    <w:rsid w:val="007969DC"/>
    <w:rsid w:val="007971EC"/>
    <w:rsid w:val="007C272E"/>
    <w:rsid w:val="007C413A"/>
    <w:rsid w:val="007C592D"/>
    <w:rsid w:val="007D37CB"/>
    <w:rsid w:val="007D7CA2"/>
    <w:rsid w:val="007D7CAF"/>
    <w:rsid w:val="007E671E"/>
    <w:rsid w:val="007F368C"/>
    <w:rsid w:val="00810DD3"/>
    <w:rsid w:val="00810ED7"/>
    <w:rsid w:val="00811183"/>
    <w:rsid w:val="00811760"/>
    <w:rsid w:val="0081343F"/>
    <w:rsid w:val="008136C1"/>
    <w:rsid w:val="00815908"/>
    <w:rsid w:val="00820789"/>
    <w:rsid w:val="00827F91"/>
    <w:rsid w:val="008441F4"/>
    <w:rsid w:val="0086155F"/>
    <w:rsid w:val="00877035"/>
    <w:rsid w:val="0088282C"/>
    <w:rsid w:val="0088648E"/>
    <w:rsid w:val="008A076A"/>
    <w:rsid w:val="008A2AFC"/>
    <w:rsid w:val="008D21D7"/>
    <w:rsid w:val="008D2827"/>
    <w:rsid w:val="008E0898"/>
    <w:rsid w:val="008E5AFC"/>
    <w:rsid w:val="008F6E11"/>
    <w:rsid w:val="008F756C"/>
    <w:rsid w:val="00901412"/>
    <w:rsid w:val="0092151A"/>
    <w:rsid w:val="00933F27"/>
    <w:rsid w:val="009459D2"/>
    <w:rsid w:val="00955998"/>
    <w:rsid w:val="0096277B"/>
    <w:rsid w:val="00964810"/>
    <w:rsid w:val="009677D4"/>
    <w:rsid w:val="009760B5"/>
    <w:rsid w:val="00985EB6"/>
    <w:rsid w:val="00995871"/>
    <w:rsid w:val="009963D2"/>
    <w:rsid w:val="0099690F"/>
    <w:rsid w:val="009A1EBC"/>
    <w:rsid w:val="009B18C0"/>
    <w:rsid w:val="009B6BC9"/>
    <w:rsid w:val="009B79BE"/>
    <w:rsid w:val="009C1E23"/>
    <w:rsid w:val="009C6288"/>
    <w:rsid w:val="009C75B5"/>
    <w:rsid w:val="009D216D"/>
    <w:rsid w:val="009D6BA5"/>
    <w:rsid w:val="009F077D"/>
    <w:rsid w:val="009F1A37"/>
    <w:rsid w:val="009F6BF1"/>
    <w:rsid w:val="00A032F9"/>
    <w:rsid w:val="00A04434"/>
    <w:rsid w:val="00A1217A"/>
    <w:rsid w:val="00A16C80"/>
    <w:rsid w:val="00A21DDB"/>
    <w:rsid w:val="00A251E0"/>
    <w:rsid w:val="00A34DA0"/>
    <w:rsid w:val="00A34F80"/>
    <w:rsid w:val="00A35F7E"/>
    <w:rsid w:val="00A44965"/>
    <w:rsid w:val="00A47BB3"/>
    <w:rsid w:val="00A539D3"/>
    <w:rsid w:val="00A62A1A"/>
    <w:rsid w:val="00A64A77"/>
    <w:rsid w:val="00A66A6E"/>
    <w:rsid w:val="00A715C1"/>
    <w:rsid w:val="00A76D3A"/>
    <w:rsid w:val="00A87172"/>
    <w:rsid w:val="00A90543"/>
    <w:rsid w:val="00A90A98"/>
    <w:rsid w:val="00A90FF8"/>
    <w:rsid w:val="00AA7233"/>
    <w:rsid w:val="00AB62D7"/>
    <w:rsid w:val="00AB6AD9"/>
    <w:rsid w:val="00AD0752"/>
    <w:rsid w:val="00AE2AC4"/>
    <w:rsid w:val="00AE34CD"/>
    <w:rsid w:val="00AF7EFD"/>
    <w:rsid w:val="00B032B6"/>
    <w:rsid w:val="00B15B1F"/>
    <w:rsid w:val="00B2282C"/>
    <w:rsid w:val="00B27A4A"/>
    <w:rsid w:val="00B4222B"/>
    <w:rsid w:val="00B4229C"/>
    <w:rsid w:val="00B43C72"/>
    <w:rsid w:val="00B442C0"/>
    <w:rsid w:val="00B44634"/>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31F"/>
    <w:rsid w:val="00BD4604"/>
    <w:rsid w:val="00BE0D46"/>
    <w:rsid w:val="00BF401F"/>
    <w:rsid w:val="00BF7D60"/>
    <w:rsid w:val="00C07700"/>
    <w:rsid w:val="00C433C8"/>
    <w:rsid w:val="00C45B77"/>
    <w:rsid w:val="00C571B4"/>
    <w:rsid w:val="00C66F15"/>
    <w:rsid w:val="00C7307D"/>
    <w:rsid w:val="00C841FF"/>
    <w:rsid w:val="00C91599"/>
    <w:rsid w:val="00C92370"/>
    <w:rsid w:val="00CA125E"/>
    <w:rsid w:val="00CA72E6"/>
    <w:rsid w:val="00CA76A6"/>
    <w:rsid w:val="00CC59F5"/>
    <w:rsid w:val="00CE0BD2"/>
    <w:rsid w:val="00CE3AD8"/>
    <w:rsid w:val="00CE5B03"/>
    <w:rsid w:val="00CF6DEE"/>
    <w:rsid w:val="00D06D2D"/>
    <w:rsid w:val="00D14D25"/>
    <w:rsid w:val="00D222FB"/>
    <w:rsid w:val="00D23C36"/>
    <w:rsid w:val="00D32C03"/>
    <w:rsid w:val="00D3392E"/>
    <w:rsid w:val="00D36270"/>
    <w:rsid w:val="00D44C43"/>
    <w:rsid w:val="00D44C59"/>
    <w:rsid w:val="00D466EE"/>
    <w:rsid w:val="00D739BB"/>
    <w:rsid w:val="00D76B8C"/>
    <w:rsid w:val="00DA1EB2"/>
    <w:rsid w:val="00DB1A4A"/>
    <w:rsid w:val="00DC0B21"/>
    <w:rsid w:val="00DC484A"/>
    <w:rsid w:val="00DC6899"/>
    <w:rsid w:val="00DD06D3"/>
    <w:rsid w:val="00DD2E19"/>
    <w:rsid w:val="00DD4766"/>
    <w:rsid w:val="00DE6595"/>
    <w:rsid w:val="00DE738E"/>
    <w:rsid w:val="00DF0A2F"/>
    <w:rsid w:val="00E13C6D"/>
    <w:rsid w:val="00E20BCA"/>
    <w:rsid w:val="00E310AF"/>
    <w:rsid w:val="00E403DA"/>
    <w:rsid w:val="00E42305"/>
    <w:rsid w:val="00E46BF8"/>
    <w:rsid w:val="00E63980"/>
    <w:rsid w:val="00E66416"/>
    <w:rsid w:val="00E668F4"/>
    <w:rsid w:val="00E67BC0"/>
    <w:rsid w:val="00E70A4E"/>
    <w:rsid w:val="00E71B59"/>
    <w:rsid w:val="00E74836"/>
    <w:rsid w:val="00E7661D"/>
    <w:rsid w:val="00E821FB"/>
    <w:rsid w:val="00E859EC"/>
    <w:rsid w:val="00E94AFD"/>
    <w:rsid w:val="00EC5414"/>
    <w:rsid w:val="00EE3FC7"/>
    <w:rsid w:val="00EE6394"/>
    <w:rsid w:val="00EF4130"/>
    <w:rsid w:val="00EF72A9"/>
    <w:rsid w:val="00F00480"/>
    <w:rsid w:val="00F02044"/>
    <w:rsid w:val="00F04058"/>
    <w:rsid w:val="00F177B7"/>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B7FA4"/>
    <w:rsid w:val="00FC3CAE"/>
    <w:rsid w:val="00FC3E7D"/>
    <w:rsid w:val="00FD7AA8"/>
    <w:rsid w:val="00FE5C46"/>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D924F8"/>
  <w15:docId w15:val="{DE113A30-D592-43F0-951E-A9D1E34E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luesign.com/industry/infocenter/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bluesign.com/fileadmin/downloads/Documents/bluesign-Groups.pdf" TargetMode="Externa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53A8D-3D3A-4A5A-A28C-EF12B4242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118</TotalTime>
  <Pages>6</Pages>
  <Words>1561</Words>
  <Characters>8902</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10443</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Administrator</cp:lastModifiedBy>
  <cp:revision>18</cp:revision>
  <cp:lastPrinted>2022-06-15T07:49:00Z</cp:lastPrinted>
  <dcterms:created xsi:type="dcterms:W3CDTF">2019-02-26T07:24:00Z</dcterms:created>
  <dcterms:modified xsi:type="dcterms:W3CDTF">2022-06-20T09:08:00Z</dcterms:modified>
</cp:coreProperties>
</file>