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F91D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szCs w:val="20"/>
                <w:lang w:val="en-GB" w:eastAsia="zh-CN"/>
              </w:rPr>
              <w:t xml:space="preserve">HUNTEX </w:t>
            </w:r>
            <w:r w:rsidR="00F91D19">
              <w:rPr>
                <w:szCs w:val="20"/>
                <w:lang w:val="en-GB" w:eastAsia="zh-CN"/>
              </w:rPr>
              <w:t>HT-842W</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62348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szCs w:val="20"/>
                <w:lang w:val="en-GB" w:eastAsia="zh-CN"/>
              </w:rPr>
              <w:t xml:space="preserve">HUNG XUONG CHEMICAL CO., LTD. </w:t>
            </w:r>
            <w:r w:rsidR="0062348C">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62348C">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62348C">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62348C">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62348C">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91D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Pr>
                <w:szCs w:val="20"/>
                <w:lang w:val="en-GB" w:eastAsia="zh-CN"/>
              </w:rPr>
              <w:t>C</w:t>
            </w:r>
            <w:r w:rsidR="00F91D19">
              <w:rPr>
                <w:szCs w:val="20"/>
                <w:lang w:val="en-GB" w:eastAsia="zh-CN"/>
              </w:rPr>
              <w:t>GMTAC-49</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91D19">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Pr>
                <w:szCs w:val="20"/>
                <w:lang w:val="en-GB" w:eastAsia="zh-CN"/>
              </w:rPr>
              <w:t>3.</w:t>
            </w:r>
            <w:r w:rsidR="00F91D19">
              <w:rPr>
                <w:szCs w:val="20"/>
                <w:lang w:val="en-GB" w:eastAsia="zh-CN"/>
              </w:rPr>
              <w:t>17</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F91D19" w:rsidRPr="00F91D19" w:rsidRDefault="001C44CA" w:rsidP="00F91D19">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91D19" w:rsidRPr="00F91D19">
              <w:rPr>
                <w:szCs w:val="20"/>
                <w:lang w:val="en-GB" w:eastAsia="zh-CN"/>
              </w:rPr>
              <w:t>Sodium dihydrate</w:t>
            </w:r>
          </w:p>
          <w:p w:rsidR="000918FB" w:rsidRPr="00D44C43" w:rsidRDefault="00F91D19" w:rsidP="00F91D19">
            <w:pPr>
              <w:tabs>
                <w:tab w:val="left" w:pos="3350"/>
              </w:tabs>
              <w:spacing w:line="276" w:lineRule="auto"/>
              <w:jc w:val="left"/>
              <w:rPr>
                <w:i/>
                <w:szCs w:val="20"/>
                <w:lang w:val="en-GB" w:eastAsia="zh-CN"/>
              </w:rPr>
            </w:pPr>
            <w:r w:rsidRPr="00F91D19">
              <w:rPr>
                <w:szCs w:val="20"/>
                <w:lang w:val="en-GB" w:eastAsia="zh-CN"/>
              </w:rPr>
              <w:t>Hydroxymethanesulfinate</w:t>
            </w:r>
            <w:r>
              <w:rPr>
                <w:szCs w:val="20"/>
                <w:lang w:val="en-GB" w:eastAsia="zh-CN"/>
              </w:rPr>
              <w:t>( 6035-47-8)</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27948">
              <w:rPr>
                <w:i/>
                <w:szCs w:val="20"/>
                <w:lang w:val="en-GB" w:eastAsia="zh-CN"/>
              </w:rPr>
            </w:r>
            <w:r w:rsidR="00C2794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F91D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91D19">
              <w:rPr>
                <w:szCs w:val="20"/>
                <w:lang w:val="en-GB" w:eastAsia="zh-CN"/>
              </w:rPr>
              <w:t>Reducing</w:t>
            </w:r>
            <w:r w:rsidR="0062348C">
              <w:rPr>
                <w:szCs w:val="20"/>
                <w:lang w:val="en-GB" w:eastAsia="zh-CN"/>
              </w:rPr>
              <w:t xml:space="preserve">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8B4B7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2</w:t>
            </w:r>
            <w:r w:rsidR="008B4B7A">
              <w:rPr>
                <w:lang w:eastAsia="zh-CN"/>
              </w:rPr>
              <w:t>4</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A34A8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8B4B7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B4B7A">
              <w:rPr>
                <w:lang w:eastAsia="zh-CN"/>
              </w:rPr>
              <w:t>147</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A34A8A" w:rsidRDefault="001C44CA" w:rsidP="00A34A8A">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Cuvette test, dichromate,</w:t>
            </w:r>
          </w:p>
          <w:p w:rsidR="00194AB0" w:rsidRPr="00143A9B" w:rsidRDefault="00A34A8A" w:rsidP="00A34A8A">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8B4B7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B4B7A">
              <w:rPr>
                <w:lang w:eastAsia="zh-CN"/>
              </w:rPr>
              <w:t>35.4</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A34A8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A34A8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&gt;10</w:t>
            </w:r>
            <w:r w:rsidR="000C78AA">
              <w:rPr>
                <w:lang w:eastAsia="zh-CN"/>
              </w:rPr>
              <w:t>0</w:t>
            </w:r>
            <w:r w:rsidR="00A34A8A">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0C78A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&gt;</w:t>
            </w:r>
            <w:r w:rsidR="000C78AA">
              <w:rPr>
                <w:lang w:eastAsia="zh-CN"/>
              </w:rPr>
              <w:t xml:space="preserve"> </w:t>
            </w:r>
            <w:r w:rsidR="00A34A8A" w:rsidRPr="00A34A8A">
              <w:rPr>
                <w:lang w:eastAsia="zh-CN"/>
              </w:rPr>
              <w:t>10</w:t>
            </w:r>
            <w:r w:rsidR="000C78AA">
              <w:rPr>
                <w:lang w:eastAsia="zh-CN"/>
              </w:rPr>
              <w:t xml:space="preserve">0 </w:t>
            </w:r>
            <w:r w:rsidR="00A34A8A" w:rsidRPr="00A34A8A">
              <w:rPr>
                <w:lang w:eastAsia="zh-CN"/>
              </w:rPr>
              <w:t>mg/L based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51033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 xml:space="preserve">Materials don't contain </w:t>
            </w:r>
            <w:r w:rsidR="00A34A8A">
              <w:rPr>
                <w:lang w:eastAsia="zh-CN"/>
              </w:rPr>
              <w:t>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51033D" w:rsidRPr="0051033D">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82EF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82EF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51033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82EF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82EF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51033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82EF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82EF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51033D">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00882EF5">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51033D">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882EF5">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&gt; 2500</w:t>
            </w:r>
            <w:r w:rsidR="00882EF5">
              <w:rPr>
                <w:szCs w:val="20"/>
                <w:lang w:val="en-US" w:eastAsia="zh-CN"/>
              </w:rPr>
              <w:t xml:space="preserve">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27948">
              <w:rPr>
                <w:szCs w:val="20"/>
                <w:lang w:val="en-US"/>
              </w:rPr>
            </w:r>
            <w:r w:rsidR="00C2794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C78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C78AA">
              <w:rPr>
                <w:szCs w:val="20"/>
                <w:lang w:val="en-US" w:eastAsia="zh-CN"/>
              </w:rPr>
              <w:t> </w:t>
            </w:r>
            <w:r w:rsidR="000C78AA">
              <w:rPr>
                <w:szCs w:val="20"/>
                <w:lang w:val="en-US" w:eastAsia="zh-CN"/>
              </w:rPr>
              <w:t> </w:t>
            </w:r>
            <w:r w:rsidR="000C78AA">
              <w:rPr>
                <w:szCs w:val="20"/>
                <w:lang w:val="en-US" w:eastAsia="zh-CN"/>
              </w:rPr>
              <w:t> </w:t>
            </w:r>
            <w:r w:rsidR="000C78AA">
              <w:rPr>
                <w:szCs w:val="20"/>
                <w:lang w:val="en-US" w:eastAsia="zh-CN"/>
              </w:rPr>
              <w:t> </w:t>
            </w:r>
            <w:r w:rsidR="000C78AA">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51033D">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882EF5">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Pr>
                <w:szCs w:val="20"/>
                <w:lang w:val="en-US" w:eastAsia="zh-CN"/>
              </w:rPr>
              <w:t>This product's used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882EF5">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This product's used for dyeing</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C27948">
              <w:rPr>
                <w:szCs w:val="20"/>
                <w:lang w:val="en-GB" w:eastAsia="zh-CN"/>
              </w:rPr>
            </w:r>
            <w:r w:rsidR="00C27948">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C27948">
              <w:rPr>
                <w:szCs w:val="20"/>
                <w:lang w:val="en-GB" w:eastAsia="zh-CN"/>
              </w:rPr>
            </w:r>
            <w:r w:rsidR="00C27948">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C27948">
              <w:rPr>
                <w:szCs w:val="20"/>
                <w:lang w:val="en-GB" w:eastAsia="zh-CN"/>
              </w:rPr>
            </w:r>
            <w:r w:rsidR="00C27948">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C27948">
              <w:rPr>
                <w:szCs w:val="20"/>
                <w:lang w:val="en-GB" w:eastAsia="zh-CN"/>
              </w:rPr>
            </w:r>
            <w:r w:rsidR="00C27948">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C27948">
              <w:rPr>
                <w:szCs w:val="20"/>
                <w:lang w:val="en-GB" w:eastAsia="zh-CN"/>
              </w:rPr>
            </w:r>
            <w:r w:rsidR="00C27948">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C27948">
              <w:rPr>
                <w:szCs w:val="20"/>
                <w:lang w:val="en-GB" w:eastAsia="zh-CN"/>
              </w:rPr>
            </w:r>
            <w:r w:rsidR="00C27948">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0C78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000C78AA">
              <w:rPr>
                <w:rFonts w:eastAsia="SimSun"/>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27948">
              <w:rPr>
                <w:rFonts w:eastAsia="SimSun"/>
                <w:i/>
                <w:szCs w:val="20"/>
                <w:lang w:val="en-GB"/>
              </w:rPr>
            </w:r>
            <w:r w:rsidR="00C27948">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C78AA">
        <w:rPr>
          <w:szCs w:val="20"/>
          <w:lang w:val="en-GB" w:eastAsia="zh-CN"/>
        </w:rPr>
        <w:t> </w:t>
      </w:r>
      <w:r w:rsidR="000C78AA">
        <w:rPr>
          <w:szCs w:val="20"/>
          <w:lang w:val="en-GB" w:eastAsia="zh-CN"/>
        </w:rPr>
        <w:t> </w:t>
      </w:r>
      <w:r w:rsidR="000C78AA">
        <w:rPr>
          <w:szCs w:val="20"/>
          <w:lang w:val="en-GB" w:eastAsia="zh-CN"/>
        </w:rPr>
        <w:t> </w:t>
      </w:r>
      <w:r w:rsidR="000C78AA">
        <w:rPr>
          <w:szCs w:val="20"/>
          <w:lang w:val="en-GB" w:eastAsia="zh-CN"/>
        </w:rPr>
        <w:t> </w:t>
      </w:r>
      <w:r w:rsidR="000C78AA">
        <w:rPr>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C43AB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43AB3" w:rsidRPr="00C43AB3">
              <w:rPr>
                <w:noProof/>
                <w:szCs w:val="20"/>
                <w:lang w:val="en-GB" w:eastAsia="zh-CN"/>
              </w:rPr>
              <w:t>Ho chi minh city, April 15,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43AB3" w:rsidRPr="00C43AB3">
              <w:rPr>
                <w:noProof/>
                <w:szCs w:val="20"/>
                <w:lang w:val="en-GB" w:eastAsia="zh-CN"/>
              </w:rPr>
              <w:t xml:space="preserve">THAI KIEM LINH/ supporter manager,  </w:t>
            </w:r>
            <w:r w:rsidR="00C43AB3">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948" w:rsidRDefault="00C27948" w:rsidP="007C272E">
      <w:r>
        <w:separator/>
      </w:r>
    </w:p>
  </w:endnote>
  <w:endnote w:type="continuationSeparator" w:id="0">
    <w:p w:rsidR="00C27948" w:rsidRDefault="00C27948" w:rsidP="007C272E">
      <w:r>
        <w:continuationSeparator/>
      </w:r>
    </w:p>
  </w:endnote>
  <w:endnote w:id="1">
    <w:p w:rsidR="00882EF5" w:rsidRPr="00B82D2D" w:rsidRDefault="00882EF5"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882EF5" w:rsidRPr="000918FB" w:rsidRDefault="00882EF5"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882EF5" w:rsidRPr="000918FB" w:rsidRDefault="00882EF5"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882EF5" w:rsidRDefault="00882EF5">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882EF5" w:rsidRPr="00A90FF8" w:rsidRDefault="00882EF5"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882EF5" w:rsidRPr="00827F91" w:rsidRDefault="00882EF5">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Pr="00AB62D7" w:rsidRDefault="00882EF5"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882EF5" w:rsidRPr="00FA631C" w:rsidRDefault="00882EF5"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51033D">
      <w:rPr>
        <w:rFonts w:eastAsia="Times New Roman" w:cs="MyriadPro-Semibold"/>
        <w:noProof/>
        <w:color w:val="003374"/>
        <w:sz w:val="12"/>
        <w:szCs w:val="12"/>
        <w:lang w:val="en-US" w:eastAsia="de-CH"/>
      </w:rPr>
      <w:t>HUNTEX HT-842W_PSF_2019.04.22.docx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1033D">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882EF5" w:rsidRPr="008E0898" w:rsidRDefault="00882EF5"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1033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1033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Pr="00AB62D7" w:rsidRDefault="00882EF5"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882EF5" w:rsidRPr="00CA76A6" w:rsidRDefault="00882EF5"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51033D" w:rsidRPr="0051033D">
      <w:rPr>
        <w:rFonts w:eastAsia="Times New Roman" w:cs="MyriadPro-Semibold"/>
        <w:noProof/>
        <w:color w:val="003374"/>
        <w:sz w:val="12"/>
        <w:szCs w:val="12"/>
        <w:lang w:val="en-US" w:eastAsia="de-CH"/>
      </w:rPr>
      <w:t>HUNTEX</w:t>
    </w:r>
    <w:r w:rsidR="0051033D">
      <w:rPr>
        <w:noProof/>
        <w:lang w:val="en-US"/>
      </w:rPr>
      <w:t xml:space="preserve"> HT-842W_PSF_2019.04.22.docx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1033D">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882EF5" w:rsidRPr="00AB62D7" w:rsidRDefault="00882EF5"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1033D">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1033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948" w:rsidRDefault="00C27948" w:rsidP="007C272E">
      <w:r>
        <w:separator/>
      </w:r>
    </w:p>
  </w:footnote>
  <w:footnote w:type="continuationSeparator" w:id="0">
    <w:p w:rsidR="00C27948" w:rsidRDefault="00C27948" w:rsidP="007C272E">
      <w:r>
        <w:continuationSeparator/>
      </w:r>
    </w:p>
  </w:footnote>
  <w:footnote w:id="1">
    <w:p w:rsidR="00882EF5" w:rsidRPr="00FD7AA8" w:rsidRDefault="00882EF5"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882EF5" w:rsidRPr="00721E36" w:rsidRDefault="00882EF5"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882EF5" w:rsidRPr="00721E36" w:rsidRDefault="00882EF5"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882EF5" w:rsidRPr="007378D5" w:rsidTr="0099690F">
      <w:trPr>
        <w:cantSplit/>
      </w:trPr>
      <w:tc>
        <w:tcPr>
          <w:tcW w:w="1829" w:type="dxa"/>
          <w:shd w:val="clear" w:color="auto" w:fill="E1EBF7"/>
        </w:tcPr>
        <w:p w:rsidR="00882EF5" w:rsidRPr="007378D5" w:rsidRDefault="00882EF5" w:rsidP="00414A86">
          <w:pPr>
            <w:pStyle w:val="KopfzeilePSF"/>
          </w:pPr>
          <w:r>
            <w:t xml:space="preserve">Product Screening Form: </w:t>
          </w:r>
        </w:p>
      </w:tc>
      <w:tc>
        <w:tcPr>
          <w:tcW w:w="8391" w:type="dxa"/>
          <w:shd w:val="clear" w:color="auto" w:fill="E1EBF7"/>
        </w:tcPr>
        <w:p w:rsidR="00882EF5" w:rsidRPr="007378D5" w:rsidRDefault="00882EF5"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51033D" w:rsidRPr="0062348C">
            <w:rPr>
              <w:szCs w:val="20"/>
              <w:lang w:eastAsia="zh-CN"/>
            </w:rPr>
            <w:t xml:space="preserve">HUNTEX </w:t>
          </w:r>
          <w:r w:rsidR="0051033D">
            <w:rPr>
              <w:szCs w:val="20"/>
              <w:lang w:eastAsia="zh-CN"/>
            </w:rPr>
            <w:t>HT-842W</w:t>
          </w:r>
          <w:r>
            <w:rPr>
              <w:lang w:val="de-CH" w:eastAsia="zh-CN"/>
            </w:rPr>
            <w:fldChar w:fldCharType="end"/>
          </w:r>
        </w:p>
      </w:tc>
    </w:tr>
  </w:tbl>
  <w:p w:rsidR="00882EF5" w:rsidRDefault="00882EF5"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Default="00882EF5"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Default="00882EF5"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Default="00882EF5"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C78AA"/>
    <w:rsid w:val="000D461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3119E"/>
    <w:rsid w:val="00234F49"/>
    <w:rsid w:val="002424D5"/>
    <w:rsid w:val="00250AD4"/>
    <w:rsid w:val="00250D97"/>
    <w:rsid w:val="0027331E"/>
    <w:rsid w:val="00293962"/>
    <w:rsid w:val="00295187"/>
    <w:rsid w:val="002A1E52"/>
    <w:rsid w:val="002C1903"/>
    <w:rsid w:val="002C74E4"/>
    <w:rsid w:val="002C76FB"/>
    <w:rsid w:val="002D27DE"/>
    <w:rsid w:val="002D3AD1"/>
    <w:rsid w:val="002E15D1"/>
    <w:rsid w:val="002E6AB8"/>
    <w:rsid w:val="00300852"/>
    <w:rsid w:val="00334D37"/>
    <w:rsid w:val="00347630"/>
    <w:rsid w:val="00363B23"/>
    <w:rsid w:val="00365FC3"/>
    <w:rsid w:val="003668B2"/>
    <w:rsid w:val="003701A0"/>
    <w:rsid w:val="003760D6"/>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1033D"/>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348C"/>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2EF5"/>
    <w:rsid w:val="0088648E"/>
    <w:rsid w:val="008A2AFC"/>
    <w:rsid w:val="008A4E2B"/>
    <w:rsid w:val="008B4B7A"/>
    <w:rsid w:val="008D21D7"/>
    <w:rsid w:val="008D2827"/>
    <w:rsid w:val="008E0898"/>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A8A"/>
    <w:rsid w:val="00A34DA0"/>
    <w:rsid w:val="00A34F80"/>
    <w:rsid w:val="00A35F7E"/>
    <w:rsid w:val="00A44965"/>
    <w:rsid w:val="00A47BB3"/>
    <w:rsid w:val="00A539D3"/>
    <w:rsid w:val="00A62A1A"/>
    <w:rsid w:val="00A66A6E"/>
    <w:rsid w:val="00A715C1"/>
    <w:rsid w:val="00A732EE"/>
    <w:rsid w:val="00A76D3A"/>
    <w:rsid w:val="00A90543"/>
    <w:rsid w:val="00A90A98"/>
    <w:rsid w:val="00A90FF8"/>
    <w:rsid w:val="00AA7233"/>
    <w:rsid w:val="00AB62D7"/>
    <w:rsid w:val="00AB6AD9"/>
    <w:rsid w:val="00AD0752"/>
    <w:rsid w:val="00AE2AC4"/>
    <w:rsid w:val="00AE34CD"/>
    <w:rsid w:val="00AF7EFD"/>
    <w:rsid w:val="00B032B6"/>
    <w:rsid w:val="00B213B0"/>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27948"/>
    <w:rsid w:val="00C433C8"/>
    <w:rsid w:val="00C43AB3"/>
    <w:rsid w:val="00C45B77"/>
    <w:rsid w:val="00C571B4"/>
    <w:rsid w:val="00C7307D"/>
    <w:rsid w:val="00C841FF"/>
    <w:rsid w:val="00C87441"/>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3459"/>
    <w:rsid w:val="00D44C43"/>
    <w:rsid w:val="00D44C59"/>
    <w:rsid w:val="00D466EE"/>
    <w:rsid w:val="00D76B8C"/>
    <w:rsid w:val="00DA1EB2"/>
    <w:rsid w:val="00DA2F90"/>
    <w:rsid w:val="00DB1A4A"/>
    <w:rsid w:val="00DC484A"/>
    <w:rsid w:val="00DC6899"/>
    <w:rsid w:val="00DD06D3"/>
    <w:rsid w:val="00DD2E19"/>
    <w:rsid w:val="00DD4766"/>
    <w:rsid w:val="00DE6595"/>
    <w:rsid w:val="00DE738E"/>
    <w:rsid w:val="00DF0A2F"/>
    <w:rsid w:val="00DF5C36"/>
    <w:rsid w:val="00E13C6D"/>
    <w:rsid w:val="00E21B57"/>
    <w:rsid w:val="00E35DA4"/>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1D19"/>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FD4F1-9777-4242-8730-4AE30838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32</TotalTime>
  <Pages>1</Pages>
  <Words>1519</Words>
  <Characters>8664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10163</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22</cp:revision>
  <cp:lastPrinted>2019-05-25T08:16:00Z</cp:lastPrinted>
  <dcterms:created xsi:type="dcterms:W3CDTF">2019-02-26T07:24:00Z</dcterms:created>
  <dcterms:modified xsi:type="dcterms:W3CDTF">2019-05-25T08:16:00Z</dcterms:modified>
</cp:coreProperties>
</file>