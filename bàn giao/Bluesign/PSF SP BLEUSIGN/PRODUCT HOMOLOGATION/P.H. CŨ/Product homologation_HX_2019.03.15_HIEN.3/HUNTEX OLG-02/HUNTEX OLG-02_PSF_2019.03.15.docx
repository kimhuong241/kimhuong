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7C4AB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6E97">
              <w:rPr>
                <w:szCs w:val="20"/>
                <w:lang w:val="en-GB" w:eastAsia="zh-CN"/>
              </w:rPr>
              <w:t xml:space="preserve">HUNTEX </w:t>
            </w:r>
            <w:r w:rsidR="007A18BB">
              <w:rPr>
                <w:szCs w:val="20"/>
                <w:lang w:val="en-GB" w:eastAsia="zh-CN"/>
              </w:rPr>
              <w:t>OLG-02</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9716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97166" w:rsidRPr="00197166">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B85F5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B85F5E">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5E" w:rsidRPr="00B85F5E">
              <w:rPr>
                <w:noProof/>
                <w:szCs w:val="20"/>
                <w:lang w:val="en-GB" w:eastAsia="zh-CN"/>
              </w:rPr>
              <w:t>84-028-39610618/28 Ext: 108</w:t>
            </w:r>
            <w:r w:rsidR="00B85F5E">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C4BB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C4BB2">
              <w:rPr>
                <w:szCs w:val="20"/>
                <w:lang w:val="en-GB" w:eastAsia="zh-CN"/>
              </w:rPr>
              <w:t>KOLGM-23</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4C7093"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197166">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97166">
              <w:rPr>
                <w:szCs w:val="20"/>
                <w:lang w:val="en-GB" w:eastAsia="zh-CN"/>
              </w:rPr>
              <w:t> </w:t>
            </w:r>
            <w:r w:rsidR="00197166">
              <w:rPr>
                <w:szCs w:val="20"/>
                <w:lang w:val="en-GB" w:eastAsia="zh-CN"/>
              </w:rPr>
              <w:t> </w:t>
            </w:r>
            <w:r w:rsidR="00197166">
              <w:rPr>
                <w:szCs w:val="20"/>
                <w:lang w:val="en-GB" w:eastAsia="zh-CN"/>
              </w:rPr>
              <w:t> </w:t>
            </w:r>
            <w:r w:rsidR="00197166">
              <w:rPr>
                <w:szCs w:val="20"/>
                <w:lang w:val="en-GB" w:eastAsia="zh-CN"/>
              </w:rPr>
              <w:t> </w:t>
            </w:r>
            <w:r w:rsidR="00197166">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3136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sidRPr="00E3136F">
              <w:rPr>
                <w:szCs w:val="20"/>
                <w:lang w:val="en-GB" w:eastAsia="zh-CN"/>
              </w:rPr>
              <w:t>5 ( 5.3 )</w:t>
            </w:r>
            <w:r w:rsidR="005C221E">
              <w:rPr>
                <w:szCs w:val="20"/>
                <w:lang w:val="en-GB" w:eastAsia="zh-CN"/>
              </w:rPr>
              <w:t>, 7( 7.1)</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C221E">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67E5" w:rsidRPr="00D267E5">
              <w:rPr>
                <w:szCs w:val="20"/>
                <w:lang w:val="en-GB" w:eastAsia="zh-CN"/>
              </w:rPr>
              <w:t xml:space="preserve">Lauryl alcohol </w:t>
            </w:r>
            <w:proofErr w:type="spellStart"/>
            <w:r w:rsidR="00D267E5" w:rsidRPr="00D267E5">
              <w:rPr>
                <w:szCs w:val="20"/>
                <w:lang w:val="en-GB" w:eastAsia="zh-CN"/>
              </w:rPr>
              <w:t>ethoxylate</w:t>
            </w:r>
            <w:proofErr w:type="spellEnd"/>
            <w:r w:rsidR="00D267E5">
              <w:rPr>
                <w:szCs w:val="20"/>
                <w:lang w:val="en-GB" w:eastAsia="zh-CN"/>
              </w:rPr>
              <w:t xml:space="preserve"> (</w:t>
            </w:r>
            <w:r w:rsidR="00D267E5" w:rsidRPr="00D267E5">
              <w:rPr>
                <w:szCs w:val="20"/>
                <w:lang w:val="en-GB" w:eastAsia="zh-CN"/>
              </w:rPr>
              <w:t>9002-92-0</w:t>
            </w:r>
            <w:r w:rsidR="00D267E5">
              <w:rPr>
                <w:szCs w:val="20"/>
                <w:lang w:val="en-GB" w:eastAsia="zh-CN"/>
              </w:rPr>
              <w:t xml:space="preserve">), </w:t>
            </w:r>
            <w:r w:rsidR="00D267E5" w:rsidRPr="00D267E5">
              <w:rPr>
                <w:szCs w:val="20"/>
                <w:lang w:val="en-GB" w:eastAsia="zh-CN"/>
              </w:rPr>
              <w:t>Butyl carbitol</w:t>
            </w:r>
            <w:r w:rsidR="00D267E5">
              <w:rPr>
                <w:szCs w:val="20"/>
                <w:lang w:val="en-GB" w:eastAsia="zh-CN"/>
              </w:rPr>
              <w:t>(</w:t>
            </w:r>
            <w:r w:rsidR="00D267E5" w:rsidRPr="00D267E5">
              <w:rPr>
                <w:szCs w:val="20"/>
                <w:lang w:val="en-GB" w:eastAsia="zh-CN"/>
              </w:rPr>
              <w:t>112-34-5</w:t>
            </w:r>
            <w:r w:rsidR="00D267E5">
              <w:rPr>
                <w:szCs w:val="20"/>
                <w:lang w:val="en-GB" w:eastAsia="zh-CN"/>
              </w:rPr>
              <w:t>) and emulsion of organo-modified polysiloxanes</w:t>
            </w:r>
            <w:r w:rsidR="00D267E5" w:rsidRPr="00D267E5">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E3136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1" w:name="_GoBack"/>
            <w:bookmarkEnd w:id="1"/>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990543">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90543">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E3136F">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3136F" w:rsidRPr="00E3136F">
              <w:rPr>
                <w:szCs w:val="20"/>
                <w:lang w:val="en-GB" w:eastAsia="zh-CN"/>
              </w:rPr>
              <w:t>detergent, emulsifier,dispersant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E3136F">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00E3136F">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w:t>
        </w:r>
        <w:r w:rsidR="0003684F">
          <w:rPr>
            <w:rStyle w:val="Hyperlink"/>
            <w:sz w:val="16"/>
            <w:szCs w:val="16"/>
            <w:lang w:val="en-GB"/>
          </w:rPr>
          <w:t>p</w:t>
        </w:r>
        <w:r w:rsidR="0003684F">
          <w:rPr>
            <w:rStyle w:val="Hyperlink"/>
            <w:sz w:val="16"/>
            <w:szCs w:val="16"/>
            <w:lang w:val="en-GB"/>
          </w:rPr>
          <w:t>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E3136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37.86</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E3136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E3136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sidRPr="00E3136F">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E3136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478</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5C5A7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C5A7C">
              <w:rPr>
                <w:noProof/>
                <w:lang w:eastAsia="zh-CN"/>
              </w:rPr>
              <w:t>M</w:t>
            </w:r>
            <w:r w:rsidRPr="00143A9B">
              <w:rPr>
                <w:lang w:eastAsia="zh-CN"/>
              </w:rPr>
              <w:fldChar w:fldCharType="end"/>
            </w:r>
          </w:p>
        </w:tc>
        <w:tc>
          <w:tcPr>
            <w:tcW w:w="1701" w:type="dxa"/>
            <w:tcBorders>
              <w:bottom w:val="single" w:sz="4" w:space="0" w:color="BFBFBF"/>
            </w:tcBorders>
          </w:tcPr>
          <w:p w:rsidR="00E3136F" w:rsidRDefault="001C44CA" w:rsidP="00E3136F">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Cuvette test, dichromate,</w:t>
            </w:r>
          </w:p>
          <w:p w:rsidR="00194AB0" w:rsidRPr="00143A9B" w:rsidRDefault="00E3136F" w:rsidP="00E3136F">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E3136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136F">
              <w:rPr>
                <w:lang w:eastAsia="zh-CN"/>
              </w:rPr>
              <w:t>181</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5C5A7C">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C5A7C">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E3136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3136F" w:rsidRPr="00E3136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D15F8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6483E" w:rsidRPr="0036483E">
              <w:rPr>
                <w:lang w:eastAsia="zh-CN"/>
              </w:rPr>
              <w:t>&gt;1</w:t>
            </w:r>
            <w:r w:rsidR="00D15F8B">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D15F8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15F8B" w:rsidRPr="00D15F8B">
              <w:rPr>
                <w:rFonts w:hint="eastAsia"/>
                <w:lang w:eastAsia="zh-CN"/>
              </w:rPr>
              <w:t>&gt;1</w:t>
            </w:r>
            <w:r w:rsidR="00D15F8B">
              <w:rPr>
                <w:lang w:eastAsia="zh-CN"/>
              </w:rPr>
              <w:t>-</w:t>
            </w:r>
            <w:r w:rsidR="00D15F8B" w:rsidRPr="00D15F8B">
              <w:rPr>
                <w:rFonts w:hint="eastAsia"/>
                <w:lang w:eastAsia="zh-CN"/>
              </w:rPr>
              <w:t>≤</w:t>
            </w:r>
            <w:r w:rsidR="00D15F8B" w:rsidRPr="00D15F8B">
              <w:rPr>
                <w:rFonts w:hint="eastAsia"/>
                <w:lang w:eastAsia="zh-CN"/>
              </w:rPr>
              <w:t>10 mg/L</w:t>
            </w:r>
            <w:r w:rsidR="00D15F8B">
              <w:rPr>
                <w:lang w:eastAsia="zh-CN"/>
              </w:rPr>
              <w:t xml:space="preserve"> </w:t>
            </w:r>
            <w:r w:rsidR="0036483E" w:rsidRPr="0036483E">
              <w:rPr>
                <w:rFonts w:hint="eastAsia"/>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36483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6483E">
              <w:rPr>
                <w:lang w:eastAsia="zh-CN"/>
              </w:rPr>
              <w:t> </w:t>
            </w:r>
            <w:r w:rsidR="0036483E">
              <w:rPr>
                <w:lang w:eastAsia="zh-CN"/>
              </w:rPr>
              <w:t> </w:t>
            </w:r>
            <w:r w:rsidR="0036483E">
              <w:rPr>
                <w:lang w:eastAsia="zh-CN"/>
              </w:rPr>
              <w:t> </w:t>
            </w:r>
            <w:r w:rsidR="0036483E">
              <w:rPr>
                <w:lang w:eastAsia="zh-CN"/>
              </w:rPr>
              <w:t> </w:t>
            </w:r>
            <w:r w:rsidR="0036483E">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sidRPr="005C5A7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7A18B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C5A7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C5A7C" w:rsidRPr="005C5A7C">
              <w:rPr>
                <w:lang w:eastAsia="zh-CN"/>
              </w:rPr>
              <w:t xml:space="preserve">materials don't contain </w:t>
            </w:r>
            <w:r w:rsidR="005C5A7C">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7A18BB" w:rsidRPr="007A18BB">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sidRPr="006A57B9">
              <w:rPr>
                <w:lang w:eastAsia="zh-CN"/>
              </w:rPr>
              <w:t>materials don't contain aliphatic hydrocarbons</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7A18B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6A57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A57B9">
              <w:rPr>
                <w:lang w:eastAsia="zh-CN"/>
              </w:rPr>
              <w:t> </w:t>
            </w:r>
            <w:r w:rsidR="006A57B9">
              <w:rPr>
                <w:lang w:eastAsia="zh-CN"/>
              </w:rPr>
              <w:t> </w:t>
            </w:r>
            <w:r w:rsidR="006A57B9">
              <w:rPr>
                <w:lang w:eastAsia="zh-CN"/>
              </w:rPr>
              <w:t> </w:t>
            </w:r>
            <w:r w:rsidR="006A57B9">
              <w:rPr>
                <w:lang w:eastAsia="zh-CN"/>
              </w:rPr>
              <w:t> </w:t>
            </w:r>
            <w:r w:rsidR="006A57B9">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7A18B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A18BB">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A040E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40EC" w:rsidRPr="00A040EC">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sidRPr="0036483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A040EC">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40EC">
              <w:rPr>
                <w:noProof/>
                <w:szCs w:val="20"/>
                <w:lang w:val="en-US" w:eastAsia="zh-CN"/>
              </w:rPr>
              <w:t xml:space="preserve"> </w:t>
            </w:r>
            <w:r w:rsidRPr="00143A9B">
              <w:rPr>
                <w:szCs w:val="20"/>
                <w:lang w:val="en-US" w:eastAsia="zh-CN"/>
              </w:rPr>
              <w:fldChar w:fldCharType="end"/>
            </w:r>
          </w:p>
        </w:tc>
        <w:tc>
          <w:tcPr>
            <w:tcW w:w="1701" w:type="dxa"/>
          </w:tcPr>
          <w:p w:rsidR="002141ED" w:rsidRPr="00143A9B" w:rsidRDefault="001C44CA" w:rsidP="00DF0A2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F0A27" w:rsidRPr="00DF0A2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A18BB">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6483E">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Pr>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6483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483E" w:rsidRPr="0036483E">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C2785E">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2785E" w:rsidRPr="00C2785E">
              <w:rPr>
                <w:szCs w:val="20"/>
                <w:lang w:val="en-US" w:eastAsia="zh-CN"/>
              </w:rPr>
              <w:t>&gt;2500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B2B2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B2B21">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C2785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2785E">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AE198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E198E">
              <w:rPr>
                <w:szCs w:val="20"/>
                <w:lang w:val="en-US" w:eastAsia="zh-CN"/>
              </w:rPr>
              <w:t> </w:t>
            </w:r>
            <w:r w:rsidR="00AE198E">
              <w:rPr>
                <w:szCs w:val="20"/>
                <w:lang w:val="en-US" w:eastAsia="zh-CN"/>
              </w:rPr>
              <w:t> </w:t>
            </w:r>
            <w:r w:rsidR="00AE198E">
              <w:rPr>
                <w:szCs w:val="20"/>
                <w:lang w:val="en-US" w:eastAsia="zh-CN"/>
              </w:rPr>
              <w:t> </w:t>
            </w:r>
            <w:r w:rsidR="00AE198E">
              <w:rPr>
                <w:szCs w:val="20"/>
                <w:lang w:val="en-US" w:eastAsia="zh-CN"/>
              </w:rPr>
              <w:t> </w:t>
            </w:r>
            <w:r w:rsidR="00AE198E">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7A18BB">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6A57B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A57B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sidRPr="006A57B9">
              <w:rPr>
                <w:szCs w:val="20"/>
                <w:lang w:val="en-US" w:eastAsia="zh-CN"/>
              </w:rPr>
              <w:t>this product is a 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6A57B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A57B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A57B9" w:rsidRPr="006A57B9">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AE198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Pr>
                <w:rFonts w:eastAsia="SimSun"/>
                <w:szCs w:val="20"/>
                <w:lang w:val="en-GB" w:eastAsia="zh-CN"/>
              </w:rPr>
              <w:t>E</w:t>
            </w:r>
            <w:r w:rsidR="00AE198E" w:rsidRPr="00AE198E">
              <w:rPr>
                <w:rFonts w:eastAsia="SimSun"/>
                <w:noProof/>
                <w:szCs w:val="20"/>
                <w:lang w:val="en-GB" w:eastAsia="zh-CN"/>
              </w:rPr>
              <w:t>thylene oxide.</w:t>
            </w:r>
            <w:r w:rsidRPr="00663AED">
              <w:rPr>
                <w:rFonts w:eastAsia="SimSun"/>
                <w:szCs w:val="20"/>
                <w:lang w:val="en-GB" w:eastAsia="zh-CN"/>
              </w:rPr>
              <w:fldChar w:fldCharType="end"/>
            </w:r>
          </w:p>
        </w:tc>
        <w:tc>
          <w:tcPr>
            <w:tcW w:w="1417"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E1F38">
              <w:rPr>
                <w:rFonts w:eastAsia="SimSun"/>
                <w:szCs w:val="20"/>
                <w:lang w:val="en-GB" w:eastAsia="zh-CN"/>
              </w:rPr>
              <w:t xml:space="preserve">other </w:t>
            </w:r>
            <w:r w:rsidR="00BD49A4">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00BD49A4">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 xml:space="preserve">&lt; </w:t>
            </w:r>
            <w:r w:rsidR="00FD0A79">
              <w:rPr>
                <w:rFonts w:eastAsia="SimSun"/>
                <w:szCs w:val="20"/>
                <w:lang w:val="en-GB" w:eastAsia="zh-CN"/>
              </w:rPr>
              <w:t>5</w:t>
            </w:r>
            <w:r w:rsidR="00FD0A79" w:rsidRPr="00FD0A79">
              <w:rPr>
                <w:rFonts w:eastAsia="SimSun"/>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BD49A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D49A4" w:rsidRPr="00BD49A4">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8A5471" w:rsidRDefault="001C44CA" w:rsidP="008A5471">
            <w:pPr>
              <w:spacing w:line="276" w:lineRule="auto"/>
              <w:rPr>
                <w:rFonts w:eastAsia="SimSun"/>
                <w:noProof/>
                <w:szCs w:val="20"/>
                <w:lang w:val="en-GB" w:eastAsia="zh-CN"/>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A5471">
              <w:rPr>
                <w:rFonts w:eastAsia="SimSun"/>
                <w:szCs w:val="20"/>
                <w:lang w:val="en-GB" w:eastAsia="zh-CN"/>
              </w:rPr>
              <w:t>0.135</w:t>
            </w:r>
          </w:p>
          <w:p w:rsidR="00377716" w:rsidRPr="00663AED" w:rsidRDefault="001C44CA" w:rsidP="008A5471">
            <w:pPr>
              <w:spacing w:line="276" w:lineRule="auto"/>
              <w:rPr>
                <w:rFonts w:eastAsia="SimSun"/>
                <w:lang w:val="en-GB"/>
              </w:rPr>
            </w:pP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szCs w:val="20"/>
                <w:lang w:val="en-GB" w:eastAsia="zh-CN"/>
              </w:rPr>
              <w:t>D</w:t>
            </w:r>
            <w:r w:rsidR="00FD0A79">
              <w:rPr>
                <w:rFonts w:eastAsia="SimSun"/>
                <w:szCs w:val="20"/>
                <w:lang w:val="en-GB" w:eastAsia="zh-CN"/>
              </w:rPr>
              <w:t>5</w:t>
            </w:r>
            <w:r w:rsidR="00FD0A79" w:rsidRPr="00FD0A79">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Pr>
                <w:rFonts w:eastAsia="SimSun"/>
                <w:noProof/>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C709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C7093" w:rsidRPr="004C7093">
              <w:rPr>
                <w:rFonts w:eastAsia="SimSun"/>
                <w:szCs w:val="20"/>
                <w:lang w:val="en-GB" w:eastAsia="zh-CN"/>
              </w:rPr>
              <w:t xml:space="preserve">&lt; </w:t>
            </w:r>
            <w:r w:rsidR="004C7093">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sidRPr="00FD0A79">
              <w:rPr>
                <w:rFonts w:eastAsia="SimSun"/>
                <w:noProof/>
                <w:szCs w:val="20"/>
                <w:lang w:val="en-GB" w:eastAsia="zh-CN"/>
              </w:rPr>
              <w:t>D</w:t>
            </w:r>
            <w:r w:rsidR="00FD0A79">
              <w:rPr>
                <w:rFonts w:eastAsia="SimSun"/>
                <w:noProof/>
                <w:szCs w:val="20"/>
                <w:lang w:val="en-GB" w:eastAsia="zh-CN"/>
              </w:rPr>
              <w:t>6</w:t>
            </w:r>
            <w:r w:rsidR="00FD0A79" w:rsidRPr="00FD0A79">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FD0A7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D0A79">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C709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C7093" w:rsidRPr="004C7093">
              <w:rPr>
                <w:rFonts w:eastAsia="SimSun"/>
                <w:szCs w:val="20"/>
                <w:lang w:val="en-GB" w:eastAsia="zh-CN"/>
              </w:rPr>
              <w:t xml:space="preserve">&lt; </w:t>
            </w:r>
            <w:r w:rsidR="004C7093">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8E1F38" w:rsidRDefault="001C44CA" w:rsidP="00377716">
      <w:pPr>
        <w:spacing w:line="276" w:lineRule="auto"/>
        <w:rPr>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42B89">
        <w:rPr>
          <w:szCs w:val="20"/>
          <w:lang w:val="en-GB" w:eastAsia="zh-CN"/>
        </w:rPr>
        <w:t>-</w:t>
      </w:r>
      <w:r w:rsidR="008E1F38" w:rsidRPr="008E1F38">
        <w:rPr>
          <w:szCs w:val="20"/>
          <w:lang w:val="en-GB" w:eastAsia="zh-CN"/>
        </w:rPr>
        <w:t>only the detection limit of the method of 2-(2 methoxyethoxy)-ethanol  is &lt; 1.0 mg/kg</w:t>
      </w:r>
    </w:p>
    <w:p w:rsidR="00377716" w:rsidRDefault="008E1F38" w:rsidP="00377716">
      <w:pPr>
        <w:spacing w:line="276" w:lineRule="auto"/>
        <w:rPr>
          <w:lang w:val="en-GB"/>
        </w:rPr>
      </w:pPr>
      <w:r w:rsidRPr="008E1F38">
        <w:rPr>
          <w:szCs w:val="20"/>
          <w:lang w:val="en-GB" w:eastAsia="zh-CN"/>
        </w:rPr>
        <w:t xml:space="preserve"> </w:t>
      </w:r>
      <w:r w:rsidR="004C7093">
        <w:rPr>
          <w:szCs w:val="20"/>
          <w:lang w:val="en-GB" w:eastAsia="zh-CN"/>
        </w:rPr>
        <w:t>- Detection limit of D5, D6 = 20 mg/kg.</w:t>
      </w:r>
      <w:r w:rsidRPr="008E1F38">
        <w:rPr>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EF2F2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137FF">
              <w:rPr>
                <w:szCs w:val="20"/>
                <w:lang w:val="en-GB" w:eastAsia="zh-CN"/>
              </w:rPr>
              <w:t xml:space="preserve"> </w:t>
            </w:r>
            <w:r w:rsidR="00065D6C" w:rsidRPr="00065D6C">
              <w:rPr>
                <w:noProof/>
                <w:szCs w:val="20"/>
                <w:lang w:val="en-GB" w:eastAsia="zh-CN"/>
              </w:rPr>
              <w:t>Ho chi minh city,</w:t>
            </w:r>
            <w:r w:rsidR="00EF2F20">
              <w:rPr>
                <w:noProof/>
                <w:szCs w:val="20"/>
                <w:lang w:val="en-GB" w:eastAsia="zh-CN"/>
              </w:rPr>
              <w:t xml:space="preserve"> March 15</w:t>
            </w:r>
            <w:r w:rsidR="00065D6C" w:rsidRPr="00065D6C">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65D6C" w:rsidRPr="00065D6C">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A56" w:rsidRDefault="00A53A56" w:rsidP="007C272E">
      <w:r>
        <w:separator/>
      </w:r>
    </w:p>
  </w:endnote>
  <w:endnote w:type="continuationSeparator" w:id="0">
    <w:p w:rsidR="00A53A56" w:rsidRDefault="00A53A56" w:rsidP="007C272E">
      <w:r>
        <w:continuationSeparator/>
      </w:r>
    </w:p>
  </w:endnote>
  <w:endnote w:id="1">
    <w:p w:rsidR="00142B89" w:rsidRPr="00B82D2D" w:rsidRDefault="00142B8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42B89" w:rsidRPr="000918FB" w:rsidRDefault="00142B89"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42B89" w:rsidRPr="000918FB" w:rsidRDefault="00142B89"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42B89" w:rsidRDefault="00142B89">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42B89" w:rsidRPr="00A90FF8" w:rsidRDefault="00142B89"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42B89" w:rsidRPr="00827F91" w:rsidRDefault="00142B89">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Pr="00AB62D7" w:rsidRDefault="00142B89"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42B89" w:rsidRPr="00FA631C" w:rsidRDefault="00142B89"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96E97">
      <w:rPr>
        <w:rFonts w:eastAsia="Times New Roman" w:cs="MyriadPro-Semibold"/>
        <w:noProof/>
        <w:color w:val="003374"/>
        <w:sz w:val="12"/>
        <w:szCs w:val="12"/>
        <w:lang w:val="en-US" w:eastAsia="de-CH"/>
      </w:rPr>
      <w:t>February 26, 2019</w:t>
    </w:r>
    <w:r>
      <w:rPr>
        <w:rFonts w:eastAsia="Times New Roman" w:cs="MyriadPro-Semibold"/>
        <w:color w:val="003374"/>
        <w:sz w:val="12"/>
        <w:szCs w:val="12"/>
        <w:lang w:val="en-US" w:eastAsia="de-CH"/>
      </w:rPr>
      <w:fldChar w:fldCharType="end"/>
    </w:r>
  </w:p>
  <w:p w:rsidR="00142B89" w:rsidRPr="008E0898" w:rsidRDefault="00142B8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C221E">
      <w:rPr>
        <w:rFonts w:eastAsia="Times New Roman" w:cs="MyriadPro-Semibold"/>
        <w:noProof/>
        <w:color w:val="003374"/>
        <w:sz w:val="12"/>
        <w:szCs w:val="12"/>
        <w:lang w:eastAsia="de-CH"/>
      </w:rPr>
      <w:t>2</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C221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Pr="00AB62D7" w:rsidRDefault="00142B89"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42B89" w:rsidRPr="00CA76A6" w:rsidRDefault="00142B89"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7A18BB">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96E97">
      <w:rPr>
        <w:rFonts w:eastAsia="Times New Roman" w:cs="MyriadPro-Semibold"/>
        <w:noProof/>
        <w:color w:val="003374"/>
        <w:sz w:val="12"/>
        <w:szCs w:val="12"/>
        <w:lang w:val="en-US" w:eastAsia="de-CH"/>
      </w:rPr>
      <w:t>February 26, 2019</w:t>
    </w:r>
    <w:r>
      <w:rPr>
        <w:rFonts w:eastAsia="Times New Roman" w:cs="MyriadPro-Semibold"/>
        <w:color w:val="003374"/>
        <w:sz w:val="12"/>
        <w:szCs w:val="12"/>
        <w:lang w:val="en-US" w:eastAsia="de-CH"/>
      </w:rPr>
      <w:fldChar w:fldCharType="end"/>
    </w:r>
  </w:p>
  <w:p w:rsidR="00142B89" w:rsidRPr="00AB62D7" w:rsidRDefault="00142B89"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C221E">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C221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A56" w:rsidRDefault="00A53A56" w:rsidP="007C272E">
      <w:r>
        <w:separator/>
      </w:r>
    </w:p>
  </w:footnote>
  <w:footnote w:type="continuationSeparator" w:id="0">
    <w:p w:rsidR="00A53A56" w:rsidRDefault="00A53A56" w:rsidP="007C272E">
      <w:r>
        <w:continuationSeparator/>
      </w:r>
    </w:p>
  </w:footnote>
  <w:footnote w:id="1">
    <w:p w:rsidR="00142B89" w:rsidRPr="00FD7AA8" w:rsidRDefault="00142B89"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42B89" w:rsidRPr="00721E36" w:rsidRDefault="00142B89"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42B89" w:rsidRPr="00721E36" w:rsidRDefault="00142B89"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42B89" w:rsidRPr="007378D5" w:rsidTr="0099690F">
      <w:trPr>
        <w:cantSplit/>
      </w:trPr>
      <w:tc>
        <w:tcPr>
          <w:tcW w:w="1829" w:type="dxa"/>
          <w:shd w:val="clear" w:color="auto" w:fill="E1EBF7"/>
        </w:tcPr>
        <w:p w:rsidR="00142B89" w:rsidRPr="007378D5" w:rsidRDefault="00142B89" w:rsidP="00414A86">
          <w:pPr>
            <w:pStyle w:val="KopfzeilePSF"/>
          </w:pPr>
          <w:r>
            <w:t xml:space="preserve">Product Screening Form: </w:t>
          </w:r>
        </w:p>
      </w:tc>
      <w:tc>
        <w:tcPr>
          <w:tcW w:w="8391" w:type="dxa"/>
          <w:shd w:val="clear" w:color="auto" w:fill="E1EBF7"/>
        </w:tcPr>
        <w:p w:rsidR="00142B89" w:rsidRPr="007378D5" w:rsidRDefault="00142B89"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142B89" w:rsidRDefault="00142B89"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B89" w:rsidRDefault="00142B89"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8BB"/>
    <w:rsid w:val="00000DB2"/>
    <w:rsid w:val="0000335C"/>
    <w:rsid w:val="00010148"/>
    <w:rsid w:val="00016B04"/>
    <w:rsid w:val="000268A6"/>
    <w:rsid w:val="0003684F"/>
    <w:rsid w:val="00045974"/>
    <w:rsid w:val="00055F0F"/>
    <w:rsid w:val="00065D6C"/>
    <w:rsid w:val="000673D0"/>
    <w:rsid w:val="00072BC5"/>
    <w:rsid w:val="00075852"/>
    <w:rsid w:val="00076570"/>
    <w:rsid w:val="000777EE"/>
    <w:rsid w:val="000819F8"/>
    <w:rsid w:val="0008706C"/>
    <w:rsid w:val="000918FB"/>
    <w:rsid w:val="00091E64"/>
    <w:rsid w:val="00096E97"/>
    <w:rsid w:val="000A418D"/>
    <w:rsid w:val="000A4397"/>
    <w:rsid w:val="000B21BE"/>
    <w:rsid w:val="000B3434"/>
    <w:rsid w:val="000B60FF"/>
    <w:rsid w:val="000B786F"/>
    <w:rsid w:val="000C0CE8"/>
    <w:rsid w:val="000C2B37"/>
    <w:rsid w:val="000C69FC"/>
    <w:rsid w:val="000D4E65"/>
    <w:rsid w:val="000D6459"/>
    <w:rsid w:val="000E01AD"/>
    <w:rsid w:val="000E37DB"/>
    <w:rsid w:val="000F5EB7"/>
    <w:rsid w:val="00106BC5"/>
    <w:rsid w:val="00111295"/>
    <w:rsid w:val="00131297"/>
    <w:rsid w:val="001335D0"/>
    <w:rsid w:val="00134F19"/>
    <w:rsid w:val="00140F6A"/>
    <w:rsid w:val="00142B89"/>
    <w:rsid w:val="001431EA"/>
    <w:rsid w:val="001440B8"/>
    <w:rsid w:val="001441B5"/>
    <w:rsid w:val="001458D5"/>
    <w:rsid w:val="00145F6E"/>
    <w:rsid w:val="0015657A"/>
    <w:rsid w:val="0016498D"/>
    <w:rsid w:val="001701A5"/>
    <w:rsid w:val="001711EC"/>
    <w:rsid w:val="00173876"/>
    <w:rsid w:val="00174B39"/>
    <w:rsid w:val="00175D1F"/>
    <w:rsid w:val="001773F5"/>
    <w:rsid w:val="00185B25"/>
    <w:rsid w:val="00194AB0"/>
    <w:rsid w:val="00197166"/>
    <w:rsid w:val="00197F47"/>
    <w:rsid w:val="001A33BD"/>
    <w:rsid w:val="001A33D3"/>
    <w:rsid w:val="001B3179"/>
    <w:rsid w:val="001B5AE7"/>
    <w:rsid w:val="001B7D3D"/>
    <w:rsid w:val="001C2D59"/>
    <w:rsid w:val="001C44CA"/>
    <w:rsid w:val="001D5E00"/>
    <w:rsid w:val="001D6994"/>
    <w:rsid w:val="001E3A43"/>
    <w:rsid w:val="001F13EB"/>
    <w:rsid w:val="00202071"/>
    <w:rsid w:val="00210FBF"/>
    <w:rsid w:val="002141ED"/>
    <w:rsid w:val="002424D5"/>
    <w:rsid w:val="00250AD4"/>
    <w:rsid w:val="00250D97"/>
    <w:rsid w:val="00255073"/>
    <w:rsid w:val="0027331E"/>
    <w:rsid w:val="00284CDE"/>
    <w:rsid w:val="00293962"/>
    <w:rsid w:val="00295187"/>
    <w:rsid w:val="002A1E52"/>
    <w:rsid w:val="002A561D"/>
    <w:rsid w:val="002A695F"/>
    <w:rsid w:val="002C1903"/>
    <w:rsid w:val="002C74E4"/>
    <w:rsid w:val="002C76FB"/>
    <w:rsid w:val="002D27DE"/>
    <w:rsid w:val="002D3AD1"/>
    <w:rsid w:val="002E15D1"/>
    <w:rsid w:val="002E6AB8"/>
    <w:rsid w:val="00300852"/>
    <w:rsid w:val="00334D37"/>
    <w:rsid w:val="00347630"/>
    <w:rsid w:val="00363B23"/>
    <w:rsid w:val="0036483E"/>
    <w:rsid w:val="00365FC3"/>
    <w:rsid w:val="003668B2"/>
    <w:rsid w:val="003701A0"/>
    <w:rsid w:val="0037760B"/>
    <w:rsid w:val="00377716"/>
    <w:rsid w:val="00382AAD"/>
    <w:rsid w:val="00384340"/>
    <w:rsid w:val="003A0D4D"/>
    <w:rsid w:val="003A5BA7"/>
    <w:rsid w:val="003C2D01"/>
    <w:rsid w:val="003C440F"/>
    <w:rsid w:val="003D675A"/>
    <w:rsid w:val="003E300D"/>
    <w:rsid w:val="00403C48"/>
    <w:rsid w:val="004078DB"/>
    <w:rsid w:val="00410882"/>
    <w:rsid w:val="00414A86"/>
    <w:rsid w:val="0042207C"/>
    <w:rsid w:val="00441836"/>
    <w:rsid w:val="00443C66"/>
    <w:rsid w:val="00450FA3"/>
    <w:rsid w:val="00452DE3"/>
    <w:rsid w:val="00456A0E"/>
    <w:rsid w:val="00464953"/>
    <w:rsid w:val="00477E54"/>
    <w:rsid w:val="00480E51"/>
    <w:rsid w:val="004959ED"/>
    <w:rsid w:val="004A5D0E"/>
    <w:rsid w:val="004B2C87"/>
    <w:rsid w:val="004B4637"/>
    <w:rsid w:val="004B5895"/>
    <w:rsid w:val="004C3D9A"/>
    <w:rsid w:val="004C7093"/>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7717A"/>
    <w:rsid w:val="00593AA4"/>
    <w:rsid w:val="00595899"/>
    <w:rsid w:val="00596B61"/>
    <w:rsid w:val="005A0442"/>
    <w:rsid w:val="005A0BF4"/>
    <w:rsid w:val="005A6133"/>
    <w:rsid w:val="005A761C"/>
    <w:rsid w:val="005C0996"/>
    <w:rsid w:val="005C2119"/>
    <w:rsid w:val="005C221E"/>
    <w:rsid w:val="005C5A7C"/>
    <w:rsid w:val="005E1AAF"/>
    <w:rsid w:val="005E2A67"/>
    <w:rsid w:val="005E4BC9"/>
    <w:rsid w:val="005E5022"/>
    <w:rsid w:val="005F3F34"/>
    <w:rsid w:val="005F4D34"/>
    <w:rsid w:val="00604447"/>
    <w:rsid w:val="006123AD"/>
    <w:rsid w:val="00612528"/>
    <w:rsid w:val="006209E7"/>
    <w:rsid w:val="00625914"/>
    <w:rsid w:val="00631D8A"/>
    <w:rsid w:val="00636C4E"/>
    <w:rsid w:val="00647866"/>
    <w:rsid w:val="006531A2"/>
    <w:rsid w:val="006540E1"/>
    <w:rsid w:val="006547EC"/>
    <w:rsid w:val="00655319"/>
    <w:rsid w:val="00661943"/>
    <w:rsid w:val="00663149"/>
    <w:rsid w:val="00663AED"/>
    <w:rsid w:val="006727D7"/>
    <w:rsid w:val="00673F62"/>
    <w:rsid w:val="00673FF8"/>
    <w:rsid w:val="0069272B"/>
    <w:rsid w:val="006A57B9"/>
    <w:rsid w:val="006A606C"/>
    <w:rsid w:val="006A6EB9"/>
    <w:rsid w:val="006B3B0E"/>
    <w:rsid w:val="006D1CF5"/>
    <w:rsid w:val="006D5F83"/>
    <w:rsid w:val="006D6D94"/>
    <w:rsid w:val="007030DF"/>
    <w:rsid w:val="0071711F"/>
    <w:rsid w:val="00721E36"/>
    <w:rsid w:val="00726E65"/>
    <w:rsid w:val="00730759"/>
    <w:rsid w:val="00732084"/>
    <w:rsid w:val="007354D3"/>
    <w:rsid w:val="00741A41"/>
    <w:rsid w:val="00741EA4"/>
    <w:rsid w:val="0074356C"/>
    <w:rsid w:val="00747CE0"/>
    <w:rsid w:val="00753900"/>
    <w:rsid w:val="007603AC"/>
    <w:rsid w:val="00765B66"/>
    <w:rsid w:val="00775CFF"/>
    <w:rsid w:val="00785622"/>
    <w:rsid w:val="00787D7D"/>
    <w:rsid w:val="00791378"/>
    <w:rsid w:val="007969DC"/>
    <w:rsid w:val="007971EC"/>
    <w:rsid w:val="007A18BB"/>
    <w:rsid w:val="007C272E"/>
    <w:rsid w:val="007C413A"/>
    <w:rsid w:val="007C4AB8"/>
    <w:rsid w:val="007C592D"/>
    <w:rsid w:val="007D7CA2"/>
    <w:rsid w:val="007D7CAF"/>
    <w:rsid w:val="007E671E"/>
    <w:rsid w:val="007F368C"/>
    <w:rsid w:val="00810DD3"/>
    <w:rsid w:val="00810ED7"/>
    <w:rsid w:val="00811183"/>
    <w:rsid w:val="00811760"/>
    <w:rsid w:val="008136C1"/>
    <w:rsid w:val="00815908"/>
    <w:rsid w:val="00820789"/>
    <w:rsid w:val="00827F91"/>
    <w:rsid w:val="008412BD"/>
    <w:rsid w:val="008441F4"/>
    <w:rsid w:val="0086155F"/>
    <w:rsid w:val="0088282C"/>
    <w:rsid w:val="0088648E"/>
    <w:rsid w:val="008A2AFC"/>
    <w:rsid w:val="008A5471"/>
    <w:rsid w:val="008B097A"/>
    <w:rsid w:val="008D21D7"/>
    <w:rsid w:val="008D2827"/>
    <w:rsid w:val="008E0898"/>
    <w:rsid w:val="008E1F38"/>
    <w:rsid w:val="008E759E"/>
    <w:rsid w:val="008F6E11"/>
    <w:rsid w:val="008F756C"/>
    <w:rsid w:val="00933F27"/>
    <w:rsid w:val="009459D2"/>
    <w:rsid w:val="00955998"/>
    <w:rsid w:val="0096277B"/>
    <w:rsid w:val="00964810"/>
    <w:rsid w:val="009677D4"/>
    <w:rsid w:val="009760B5"/>
    <w:rsid w:val="00985EB6"/>
    <w:rsid w:val="00990543"/>
    <w:rsid w:val="00995871"/>
    <w:rsid w:val="009963D2"/>
    <w:rsid w:val="0099690F"/>
    <w:rsid w:val="009A21B8"/>
    <w:rsid w:val="009B6BC9"/>
    <w:rsid w:val="009C1E23"/>
    <w:rsid w:val="009C4BB2"/>
    <w:rsid w:val="009C6288"/>
    <w:rsid w:val="009C75B5"/>
    <w:rsid w:val="009D216D"/>
    <w:rsid w:val="009D6BA5"/>
    <w:rsid w:val="009F077D"/>
    <w:rsid w:val="009F1A37"/>
    <w:rsid w:val="00A032F9"/>
    <w:rsid w:val="00A040EC"/>
    <w:rsid w:val="00A04434"/>
    <w:rsid w:val="00A1217A"/>
    <w:rsid w:val="00A16C80"/>
    <w:rsid w:val="00A21DDB"/>
    <w:rsid w:val="00A251E0"/>
    <w:rsid w:val="00A34DA0"/>
    <w:rsid w:val="00A34F80"/>
    <w:rsid w:val="00A35F7E"/>
    <w:rsid w:val="00A44965"/>
    <w:rsid w:val="00A47BB3"/>
    <w:rsid w:val="00A539D3"/>
    <w:rsid w:val="00A53A56"/>
    <w:rsid w:val="00A61EF3"/>
    <w:rsid w:val="00A62A1A"/>
    <w:rsid w:val="00A66A6E"/>
    <w:rsid w:val="00A715C1"/>
    <w:rsid w:val="00A76D3A"/>
    <w:rsid w:val="00A90543"/>
    <w:rsid w:val="00A90A98"/>
    <w:rsid w:val="00A90FF8"/>
    <w:rsid w:val="00AA7233"/>
    <w:rsid w:val="00AB62D7"/>
    <w:rsid w:val="00AB6AD9"/>
    <w:rsid w:val="00AD0752"/>
    <w:rsid w:val="00AE198E"/>
    <w:rsid w:val="00AE2AC4"/>
    <w:rsid w:val="00AE30A0"/>
    <w:rsid w:val="00AE34CD"/>
    <w:rsid w:val="00AF7EFD"/>
    <w:rsid w:val="00B032B6"/>
    <w:rsid w:val="00B129B7"/>
    <w:rsid w:val="00B137FF"/>
    <w:rsid w:val="00B209C9"/>
    <w:rsid w:val="00B2282C"/>
    <w:rsid w:val="00B4222B"/>
    <w:rsid w:val="00B4229C"/>
    <w:rsid w:val="00B43C72"/>
    <w:rsid w:val="00B44634"/>
    <w:rsid w:val="00B543F4"/>
    <w:rsid w:val="00B64E06"/>
    <w:rsid w:val="00B7085F"/>
    <w:rsid w:val="00B70A7C"/>
    <w:rsid w:val="00B7666F"/>
    <w:rsid w:val="00B77491"/>
    <w:rsid w:val="00B8139F"/>
    <w:rsid w:val="00B8197A"/>
    <w:rsid w:val="00B82D2D"/>
    <w:rsid w:val="00B85F5E"/>
    <w:rsid w:val="00B86428"/>
    <w:rsid w:val="00B87B72"/>
    <w:rsid w:val="00B91D08"/>
    <w:rsid w:val="00B9351C"/>
    <w:rsid w:val="00B94449"/>
    <w:rsid w:val="00B94A96"/>
    <w:rsid w:val="00BA1AB0"/>
    <w:rsid w:val="00BA2609"/>
    <w:rsid w:val="00BA7E90"/>
    <w:rsid w:val="00BC122B"/>
    <w:rsid w:val="00BC2022"/>
    <w:rsid w:val="00BD2B03"/>
    <w:rsid w:val="00BD312D"/>
    <w:rsid w:val="00BD4604"/>
    <w:rsid w:val="00BD49A4"/>
    <w:rsid w:val="00BE0D46"/>
    <w:rsid w:val="00BF401F"/>
    <w:rsid w:val="00BF7D60"/>
    <w:rsid w:val="00C07700"/>
    <w:rsid w:val="00C16FF1"/>
    <w:rsid w:val="00C2785E"/>
    <w:rsid w:val="00C433C8"/>
    <w:rsid w:val="00C45B77"/>
    <w:rsid w:val="00C571B4"/>
    <w:rsid w:val="00C7307D"/>
    <w:rsid w:val="00C75945"/>
    <w:rsid w:val="00C841FF"/>
    <w:rsid w:val="00C91599"/>
    <w:rsid w:val="00C92370"/>
    <w:rsid w:val="00CA125E"/>
    <w:rsid w:val="00CA72E6"/>
    <w:rsid w:val="00CA76A6"/>
    <w:rsid w:val="00CC59F5"/>
    <w:rsid w:val="00CD23F9"/>
    <w:rsid w:val="00CD79B5"/>
    <w:rsid w:val="00CE0BD2"/>
    <w:rsid w:val="00CE3AD8"/>
    <w:rsid w:val="00CE5B03"/>
    <w:rsid w:val="00CF6DEE"/>
    <w:rsid w:val="00D06D2D"/>
    <w:rsid w:val="00D14D25"/>
    <w:rsid w:val="00D15F8B"/>
    <w:rsid w:val="00D23C36"/>
    <w:rsid w:val="00D267E5"/>
    <w:rsid w:val="00D3392E"/>
    <w:rsid w:val="00D36270"/>
    <w:rsid w:val="00D44C43"/>
    <w:rsid w:val="00D44C59"/>
    <w:rsid w:val="00D466EE"/>
    <w:rsid w:val="00D53016"/>
    <w:rsid w:val="00D532BF"/>
    <w:rsid w:val="00D76B8C"/>
    <w:rsid w:val="00DA1EB2"/>
    <w:rsid w:val="00DB1A4A"/>
    <w:rsid w:val="00DB2B21"/>
    <w:rsid w:val="00DC484A"/>
    <w:rsid w:val="00DC6899"/>
    <w:rsid w:val="00DD06D3"/>
    <w:rsid w:val="00DD2E19"/>
    <w:rsid w:val="00DD4766"/>
    <w:rsid w:val="00DE6595"/>
    <w:rsid w:val="00DE738E"/>
    <w:rsid w:val="00DF0A27"/>
    <w:rsid w:val="00DF0A2F"/>
    <w:rsid w:val="00E13C6D"/>
    <w:rsid w:val="00E3136F"/>
    <w:rsid w:val="00E36FF5"/>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2F20"/>
    <w:rsid w:val="00EF4130"/>
    <w:rsid w:val="00EF72A9"/>
    <w:rsid w:val="00F02044"/>
    <w:rsid w:val="00F04058"/>
    <w:rsid w:val="00F177B7"/>
    <w:rsid w:val="00F360B4"/>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0A79"/>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29753-6710-45E5-8AC5-B4709934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190</TotalTime>
  <Pages>6</Pages>
  <Words>1555</Words>
  <Characters>8868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10403</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61</cp:revision>
  <cp:lastPrinted>2012-07-18T09:01:00Z</cp:lastPrinted>
  <dcterms:created xsi:type="dcterms:W3CDTF">2018-11-29T08:37:00Z</dcterms:created>
  <dcterms:modified xsi:type="dcterms:W3CDTF">2019-03-14T09:28:00Z</dcterms:modified>
</cp:coreProperties>
</file>