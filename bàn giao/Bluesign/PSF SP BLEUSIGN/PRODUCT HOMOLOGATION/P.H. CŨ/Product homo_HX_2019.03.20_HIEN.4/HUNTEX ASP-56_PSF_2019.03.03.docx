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HUNTEX ASP-56</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362EE7">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362EE7">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noProof/>
                <w:szCs w:val="20"/>
                <w:lang w:val="en-GB" w:eastAsia="zh-CN"/>
              </w:rPr>
              <w:t>84-028-39610618/28 Ext: 108</w:t>
            </w:r>
            <w:r w:rsidR="00362EE7">
              <w:rPr>
                <w:noProof/>
                <w:szCs w:val="20"/>
                <w:lang w:val="en-GB" w:eastAsia="zh-CN"/>
              </w:rPr>
              <w:t xml:space="preserve"> </w:t>
            </w:r>
            <w:r w:rsidR="00362EE7" w:rsidRPr="00362EE7">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62EE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NLT-167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362EE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Pr>
                <w:szCs w:val="20"/>
                <w:lang w:val="en-GB" w:eastAsia="zh-CN"/>
              </w:rPr>
              <w:t>5( 5.1, 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362EE7" w:rsidRDefault="001C44CA" w:rsidP="00362EE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62EE7" w:rsidRPr="00362EE7">
              <w:rPr>
                <w:szCs w:val="20"/>
                <w:lang w:val="en-GB" w:eastAsia="zh-CN"/>
              </w:rPr>
              <w:t>LAURYL ALCOHOL ETHOXYLATE</w:t>
            </w:r>
            <w:r w:rsidR="00362EE7">
              <w:rPr>
                <w:szCs w:val="20"/>
                <w:lang w:val="en-GB" w:eastAsia="zh-CN"/>
              </w:rPr>
              <w:t>(</w:t>
            </w:r>
            <w:r w:rsidR="00362EE7" w:rsidRPr="00362EE7">
              <w:rPr>
                <w:szCs w:val="20"/>
                <w:lang w:val="en-GB" w:eastAsia="zh-CN"/>
              </w:rPr>
              <w:t>9002-92-0</w:t>
            </w:r>
            <w:r w:rsidR="00362EE7">
              <w:rPr>
                <w:szCs w:val="20"/>
                <w:lang w:val="en-GB" w:eastAsia="zh-CN"/>
              </w:rPr>
              <w:t>);</w:t>
            </w:r>
          </w:p>
          <w:p w:rsidR="000918FB" w:rsidRPr="00D44C43" w:rsidRDefault="00362EE7" w:rsidP="00362EE7">
            <w:pPr>
              <w:tabs>
                <w:tab w:val="left" w:pos="3350"/>
              </w:tabs>
              <w:spacing w:line="276" w:lineRule="auto"/>
              <w:jc w:val="left"/>
              <w:rPr>
                <w:i/>
                <w:szCs w:val="20"/>
                <w:lang w:val="en-GB" w:eastAsia="zh-CN"/>
              </w:rPr>
            </w:pPr>
            <w:r w:rsidRPr="00362EE7">
              <w:rPr>
                <w:szCs w:val="20"/>
                <w:lang w:val="en-GB" w:eastAsia="zh-CN"/>
              </w:rPr>
              <w:t>2-Butoxyethanol</w:t>
            </w:r>
            <w:r>
              <w:rPr>
                <w:szCs w:val="20"/>
                <w:lang w:val="en-GB" w:eastAsia="zh-CN"/>
              </w:rPr>
              <w:t xml:space="preserve">((111-76-2); </w:t>
            </w:r>
            <w:r w:rsidRPr="00362EE7">
              <w:rPr>
                <w:szCs w:val="20"/>
                <w:lang w:val="en-GB" w:eastAsia="zh-CN"/>
              </w:rPr>
              <w:t>Isopropanol</w:t>
            </w:r>
            <w:r>
              <w:rPr>
                <w:szCs w:val="20"/>
                <w:lang w:val="en-GB" w:eastAsia="zh-CN"/>
              </w:rPr>
              <w:t xml:space="preserve"> ( </w:t>
            </w:r>
            <w:r w:rsidRPr="00362EE7">
              <w:rPr>
                <w:szCs w:val="20"/>
                <w:lang w:val="en-GB" w:eastAsia="zh-CN"/>
              </w:rPr>
              <w:t>67-63-0</w:t>
            </w:r>
            <w:r>
              <w:rPr>
                <w:szCs w:val="20"/>
                <w:lang w:val="en-GB" w:eastAsia="zh-CN"/>
              </w:rPr>
              <w:t>)</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DF2918">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2918">
              <w:rPr>
                <w:szCs w:val="20"/>
                <w:lang w:val="en-GB" w:eastAsia="zh-CN"/>
              </w:rPr>
              <w:t>Continous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DF291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F2918">
              <w:rPr>
                <w:szCs w:val="20"/>
                <w:lang w:val="en-GB" w:eastAsia="zh-CN"/>
              </w:rPr>
              <w:t>wetting, emulsifying, dispersing agent for pretreatment process</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88072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80729">
              <w:rPr>
                <w:lang w:eastAsia="zh-CN"/>
              </w:rPr>
              <w:t>28.9</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DF2918">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F2918" w:rsidRPr="00DF2918">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B66A3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B66A3F">
              <w:rPr>
                <w:lang w:eastAsia="zh-CN"/>
              </w:rPr>
              <w:t>852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DF2918" w:rsidRDefault="001C44CA" w:rsidP="00DF2918">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Cuvette test, dichromate,</w:t>
            </w:r>
          </w:p>
          <w:p w:rsidR="00194AB0" w:rsidRPr="00143A9B" w:rsidRDefault="00DF2918" w:rsidP="00DF2918">
            <w:pPr>
              <w:rPr>
                <w:snapToGrid w:val="0"/>
              </w:rPr>
            </w:pPr>
            <w:r>
              <w:rPr>
                <w:lang w:eastAsia="zh-CN"/>
              </w:rPr>
              <w:t>U</w:t>
            </w:r>
            <w:bookmarkStart w:id="2" w:name="_GoBack"/>
            <w:bookmarkEnd w:id="2"/>
            <w:r>
              <w:rPr>
                <w:lang w:eastAsia="zh-CN"/>
              </w:rPr>
              <w:t xml:space="preserve">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88072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80729">
              <w:rPr>
                <w:lang w:eastAsia="zh-CN"/>
              </w:rPr>
              <w:t> </w:t>
            </w:r>
            <w:r w:rsidR="00880729">
              <w:rPr>
                <w:lang w:eastAsia="zh-CN"/>
              </w:rPr>
              <w:t> </w:t>
            </w:r>
            <w:r w:rsidR="00880729">
              <w:rPr>
                <w:lang w:eastAsia="zh-CN"/>
              </w:rPr>
              <w:t> </w:t>
            </w:r>
            <w:r w:rsidR="00880729">
              <w:rPr>
                <w:lang w:eastAsia="zh-CN"/>
              </w:rPr>
              <w:t> </w:t>
            </w:r>
            <w:r w:rsidR="00880729">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Pr>
                <w:lang w:eastAsia="zh-CN"/>
              </w:rPr>
              <w:t>246</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DF2918">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DF2918" w:rsidRPr="00DF2918">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sidRPr="0095009D">
              <w:rPr>
                <w:lang w:eastAsia="zh-CN"/>
              </w:rPr>
              <w:t>&lt; 1.0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sidRPr="0095009D">
              <w:rPr>
                <w:lang w:eastAsia="zh-CN"/>
              </w:rPr>
              <w:t>&lt;</w:t>
            </w:r>
            <w:r w:rsidR="0095009D">
              <w:rPr>
                <w:lang w:eastAsia="zh-CN"/>
              </w:rPr>
              <w:t xml:space="preserve"> </w:t>
            </w:r>
            <w:r w:rsidR="0095009D" w:rsidRPr="0095009D">
              <w:rPr>
                <w:lang w:eastAsia="zh-CN"/>
              </w:rPr>
              <w:t>1.0</w:t>
            </w:r>
            <w:r w:rsidR="0095009D">
              <w:rPr>
                <w:lang w:eastAsia="zh-CN"/>
              </w:rPr>
              <w:t xml:space="preserve"> mg/L </w:t>
            </w:r>
            <w:r w:rsidR="0095009D" w:rsidRPr="0095009D">
              <w:rPr>
                <w:lang w:eastAsia="zh-CN"/>
              </w:rPr>
              <w:t xml:space="preserve">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95009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3119E" w:rsidRPr="0023119E">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3119E">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95009D">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5009D">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636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636D8" w:rsidRPr="002636D8">
              <w:rPr>
                <w:szCs w:val="20"/>
                <w:lang w:val="en-US" w:eastAsia="zh-CN"/>
              </w:rPr>
              <w:t>based on GHS classification</w:t>
            </w:r>
            <w:r w:rsidR="002636D8">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based on GHS classification</w:t>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3119E">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this is a Pretreatment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95009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95009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5009D" w:rsidRPr="0095009D">
              <w:rPr>
                <w:szCs w:val="20"/>
                <w:lang w:val="en-US" w:eastAsia="zh-CN"/>
              </w:rPr>
              <w:t>this is a Pretreatment agent</w:t>
            </w:r>
            <w:r w:rsidR="0095009D">
              <w:rPr>
                <w:szCs w:val="20"/>
                <w:lang w:val="en-US" w:eastAsia="zh-CN"/>
              </w:rPr>
              <w:t xml:space="preserve">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123-91-1</w:t>
            </w:r>
            <w:r w:rsidR="0095009D">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Pr>
                <w:rFonts w:eastAsia="SimSun"/>
                <w:noProof/>
                <w:szCs w:val="20"/>
                <w:lang w:val="en-GB" w:eastAsia="zh-CN"/>
              </w:rPr>
              <w:t>5.8</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other 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&lt; </w:t>
            </w:r>
            <w:r w:rsidR="0095009D">
              <w:rPr>
                <w:rFonts w:eastAsia="SimSun"/>
                <w:noProof/>
                <w:szCs w:val="20"/>
                <w:lang w:val="en-GB" w:eastAsia="zh-CN"/>
              </w:rPr>
              <w:t>5</w:t>
            </w:r>
            <w:r w:rsidR="0095009D" w:rsidRPr="0095009D">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 xml:space="preserve">111-77-3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5009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5009D" w:rsidRPr="0095009D">
              <w:rPr>
                <w:rFonts w:eastAsia="SimSun"/>
                <w:noProof/>
                <w:szCs w:val="20"/>
                <w:lang w:val="en-GB" w:eastAsia="zh-CN"/>
              </w:rPr>
              <w:t>&lt; 1.0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sidRPr="00124C70">
              <w:rPr>
                <w:rFonts w:eastAsia="SimSun"/>
                <w:noProof/>
                <w:szCs w:val="20"/>
                <w:lang w:val="en-GB" w:eastAsia="zh-CN"/>
              </w:rPr>
              <w:t>2-Butoxyethanol</w:t>
            </w:r>
            <w:r w:rsidRPr="00663AED">
              <w:rPr>
                <w:rFonts w:eastAsia="SimSun"/>
                <w:szCs w:val="20"/>
                <w:lang w:val="en-GB" w:eastAsia="zh-CN"/>
              </w:rPr>
              <w:fldChar w:fldCharType="end"/>
            </w:r>
          </w:p>
        </w:tc>
        <w:tc>
          <w:tcPr>
            <w:tcW w:w="1417"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sidRPr="00124C70">
              <w:rPr>
                <w:rFonts w:eastAsia="SimSun"/>
                <w:noProof/>
                <w:szCs w:val="20"/>
                <w:lang w:val="en-GB" w:eastAsia="zh-CN"/>
              </w:rPr>
              <w:t>111-76-2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24C7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24C70">
              <w:rPr>
                <w:rFonts w:eastAsia="SimSun"/>
                <w:szCs w:val="20"/>
                <w:lang w:val="en-GB" w:eastAsia="zh-CN"/>
              </w:rPr>
              <w:t>2880- 3200</w:t>
            </w:r>
            <w:r w:rsidR="00124C70">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762CE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 xml:space="preserve">Ho chi minh city, March </w:t>
            </w:r>
            <w:r w:rsidR="00762CE5">
              <w:rPr>
                <w:noProof/>
                <w:szCs w:val="20"/>
                <w:lang w:val="en-GB" w:eastAsia="zh-CN"/>
              </w:rPr>
              <w:t>3</w:t>
            </w:r>
            <w:r w:rsidR="00762CE5" w:rsidRPr="00762CE5">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2CE5" w:rsidRPr="00762CE5">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D39" w:rsidRDefault="00670D39" w:rsidP="007C272E">
      <w:r>
        <w:separator/>
      </w:r>
    </w:p>
  </w:endnote>
  <w:endnote w:type="continuationSeparator" w:id="0">
    <w:p w:rsidR="00670D39" w:rsidRDefault="00670D39" w:rsidP="007C272E">
      <w:r>
        <w:continuationSeparator/>
      </w:r>
    </w:p>
  </w:endnote>
  <w:endnote w:id="1">
    <w:p w:rsidR="00DF2918" w:rsidRPr="00B82D2D"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DF2918" w:rsidRPr="000918FB" w:rsidRDefault="00DF2918"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DF2918" w:rsidRPr="000918FB" w:rsidRDefault="00DF2918"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DF2918" w:rsidRDefault="00DF2918">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DF2918" w:rsidRPr="00A90FF8" w:rsidRDefault="00DF2918"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DF2918" w:rsidRPr="00827F91" w:rsidRDefault="00DF2918">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FA631C" w:rsidRDefault="00DF2918"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Document2</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66A3F">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DF2918" w:rsidRPr="008E0898"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80729">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8072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Pr="00AB62D7" w:rsidRDefault="00DF2918"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DF2918" w:rsidRPr="00CA76A6" w:rsidRDefault="00DF2918"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3119E">
      <w:rPr>
        <w:rFonts w:eastAsia="Times New Roman" w:cs="MyriadPro-Semibold"/>
        <w:noProof/>
        <w:color w:val="003374"/>
        <w:sz w:val="12"/>
        <w:szCs w:val="12"/>
        <w:lang w:val="en-US" w:eastAsia="de-CH"/>
      </w:rPr>
      <w:t>Document2</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66A3F">
      <w:rPr>
        <w:rFonts w:eastAsia="Times New Roman" w:cs="MyriadPro-Semibold"/>
        <w:noProof/>
        <w:color w:val="003374"/>
        <w:sz w:val="12"/>
        <w:szCs w:val="12"/>
        <w:lang w:val="en-US" w:eastAsia="de-CH"/>
      </w:rPr>
      <w:t>March 2, 2019</w:t>
    </w:r>
    <w:r>
      <w:rPr>
        <w:rFonts w:eastAsia="Times New Roman" w:cs="MyriadPro-Semibold"/>
        <w:color w:val="003374"/>
        <w:sz w:val="12"/>
        <w:szCs w:val="12"/>
        <w:lang w:val="en-US" w:eastAsia="de-CH"/>
      </w:rPr>
      <w:fldChar w:fldCharType="end"/>
    </w:r>
  </w:p>
  <w:p w:rsidR="00DF2918" w:rsidRPr="00AB62D7" w:rsidRDefault="00DF2918"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B66A3F">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B66A3F">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D39" w:rsidRDefault="00670D39" w:rsidP="007C272E">
      <w:r>
        <w:separator/>
      </w:r>
    </w:p>
  </w:footnote>
  <w:footnote w:type="continuationSeparator" w:id="0">
    <w:p w:rsidR="00670D39" w:rsidRDefault="00670D39" w:rsidP="007C272E">
      <w:r>
        <w:continuationSeparator/>
      </w:r>
    </w:p>
  </w:footnote>
  <w:footnote w:id="1">
    <w:p w:rsidR="00DF2918" w:rsidRPr="00FD7AA8" w:rsidRDefault="00DF2918"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DF2918" w:rsidRPr="00721E36" w:rsidRDefault="00DF2918"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DF2918" w:rsidRPr="00721E36" w:rsidRDefault="00DF2918"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DF2918" w:rsidRPr="007378D5" w:rsidTr="0099690F">
      <w:trPr>
        <w:cantSplit/>
      </w:trPr>
      <w:tc>
        <w:tcPr>
          <w:tcW w:w="1829" w:type="dxa"/>
          <w:shd w:val="clear" w:color="auto" w:fill="E1EBF7"/>
        </w:tcPr>
        <w:p w:rsidR="00DF2918" w:rsidRPr="007378D5" w:rsidRDefault="00DF2918" w:rsidP="00414A86">
          <w:pPr>
            <w:pStyle w:val="KopfzeilePSF"/>
          </w:pPr>
          <w:r>
            <w:t xml:space="preserve">Product Screening Form: </w:t>
          </w:r>
        </w:p>
      </w:tc>
      <w:tc>
        <w:tcPr>
          <w:tcW w:w="8391" w:type="dxa"/>
          <w:shd w:val="clear" w:color="auto" w:fill="E1EBF7"/>
        </w:tcPr>
        <w:p w:rsidR="00DF2918" w:rsidRPr="007378D5" w:rsidRDefault="00DF2918"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DF2918" w:rsidRDefault="00DF2918"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918" w:rsidRDefault="00DF2918"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107C1"/>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24C70"/>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636D8"/>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2EE7"/>
    <w:rsid w:val="00363B23"/>
    <w:rsid w:val="00365FC3"/>
    <w:rsid w:val="003668B2"/>
    <w:rsid w:val="003701A0"/>
    <w:rsid w:val="0037760B"/>
    <w:rsid w:val="00377716"/>
    <w:rsid w:val="00382AAD"/>
    <w:rsid w:val="00384340"/>
    <w:rsid w:val="0039431D"/>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2BA4"/>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234"/>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0D39"/>
    <w:rsid w:val="006727D7"/>
    <w:rsid w:val="00673F62"/>
    <w:rsid w:val="00673FF8"/>
    <w:rsid w:val="00686645"/>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35E16"/>
    <w:rsid w:val="00741EA4"/>
    <w:rsid w:val="0074356C"/>
    <w:rsid w:val="00747CE0"/>
    <w:rsid w:val="00753900"/>
    <w:rsid w:val="00762CE5"/>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0729"/>
    <w:rsid w:val="0088282C"/>
    <w:rsid w:val="0088648E"/>
    <w:rsid w:val="008A2AFC"/>
    <w:rsid w:val="008D21D7"/>
    <w:rsid w:val="008D2827"/>
    <w:rsid w:val="008E0898"/>
    <w:rsid w:val="008F6E11"/>
    <w:rsid w:val="008F756C"/>
    <w:rsid w:val="00910D37"/>
    <w:rsid w:val="00933F27"/>
    <w:rsid w:val="009459D2"/>
    <w:rsid w:val="0095009D"/>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0D64"/>
    <w:rsid w:val="00A21DDB"/>
    <w:rsid w:val="00A251E0"/>
    <w:rsid w:val="00A34DA0"/>
    <w:rsid w:val="00A34F80"/>
    <w:rsid w:val="00A35F7E"/>
    <w:rsid w:val="00A42BA5"/>
    <w:rsid w:val="00A44965"/>
    <w:rsid w:val="00A44C4D"/>
    <w:rsid w:val="00A47BB3"/>
    <w:rsid w:val="00A539D3"/>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459A0"/>
    <w:rsid w:val="00B543F4"/>
    <w:rsid w:val="00B64E06"/>
    <w:rsid w:val="00B66A3F"/>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54C2"/>
    <w:rsid w:val="00BF7D60"/>
    <w:rsid w:val="00C07700"/>
    <w:rsid w:val="00C34E94"/>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DF2918"/>
    <w:rsid w:val="00E12E53"/>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1341"/>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1C640-0BFF-4096-A95E-DE271AF8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39</TotalTime>
  <Pages>6</Pages>
  <Words>1528</Words>
  <Characters>8714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10222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20</cp:revision>
  <cp:lastPrinted>2012-07-18T09:01:00Z</cp:lastPrinted>
  <dcterms:created xsi:type="dcterms:W3CDTF">2019-02-26T07:24:00Z</dcterms:created>
  <dcterms:modified xsi:type="dcterms:W3CDTF">2019-03-05T07:21:00Z</dcterms:modified>
</cp:coreProperties>
</file>